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381" w:rsidRDefault="004B6381">
      <w:pPr>
        <w:pStyle w:val="Title"/>
      </w:pPr>
    </w:p>
    <w:p w:rsidR="004B6381" w:rsidRDefault="004B6381">
      <w:pPr>
        <w:pStyle w:val="Title"/>
      </w:pPr>
    </w:p>
    <w:p w:rsidR="004B6381" w:rsidRDefault="004B6381">
      <w:pPr>
        <w:pStyle w:val="Title"/>
      </w:pPr>
    </w:p>
    <w:p w:rsidR="004B6381" w:rsidRDefault="004B6381" w:rsidP="004B6381">
      <w:pPr>
        <w:pStyle w:val="Title"/>
        <w:jc w:val="center"/>
      </w:pPr>
    </w:p>
    <w:p w:rsidR="004B6381" w:rsidRDefault="004B6381" w:rsidP="004B6381">
      <w:pPr>
        <w:pStyle w:val="Title"/>
        <w:jc w:val="center"/>
      </w:pPr>
    </w:p>
    <w:p w:rsidR="00A10484" w:rsidRDefault="008118EE" w:rsidP="004B6381">
      <w:pPr>
        <w:pStyle w:val="Title"/>
        <w:jc w:val="center"/>
      </w:pPr>
      <w:r>
        <w:t>Tesseract Software Designs</w:t>
      </w:r>
    </w:p>
    <w:p w:rsidR="00C7526B" w:rsidRDefault="00C7526B">
      <w:pPr>
        <w:pStyle w:val="Title"/>
      </w:pPr>
    </w:p>
    <w:p w:rsidR="004B6381" w:rsidRDefault="00584A56" w:rsidP="00C7526B">
      <w:pPr>
        <w:jc w:val="center"/>
        <w:rPr>
          <w:sz w:val="36"/>
        </w:rPr>
      </w:pPr>
      <w:r>
        <w:rPr>
          <w:sz w:val="36"/>
        </w:rPr>
        <w:t>Arch Dental Associates</w:t>
      </w:r>
    </w:p>
    <w:p w:rsidR="004B6381" w:rsidRDefault="004B6381" w:rsidP="00C7526B">
      <w:pPr>
        <w:jc w:val="center"/>
        <w:rPr>
          <w:sz w:val="36"/>
        </w:rPr>
      </w:pPr>
    </w:p>
    <w:p w:rsidR="004B6381" w:rsidRDefault="004B6381" w:rsidP="00C7526B">
      <w:pPr>
        <w:jc w:val="center"/>
        <w:rPr>
          <w:sz w:val="36"/>
        </w:rPr>
      </w:pPr>
      <w:r>
        <w:rPr>
          <w:sz w:val="36"/>
        </w:rPr>
        <w:t>Adam Franzen</w:t>
      </w:r>
    </w:p>
    <w:p w:rsidR="004B6381" w:rsidRPr="00C7526B" w:rsidRDefault="004B6381" w:rsidP="00C7526B">
      <w:pPr>
        <w:jc w:val="center"/>
        <w:rPr>
          <w:sz w:val="36"/>
        </w:rPr>
      </w:pPr>
      <w:r>
        <w:rPr>
          <w:sz w:val="36"/>
        </w:rPr>
        <w:t>COSC 6000 FA2 2016</w:t>
      </w:r>
    </w:p>
    <w:p w:rsidR="004B6381" w:rsidRDefault="004B6381">
      <w:pPr>
        <w:rPr>
          <w:rFonts w:asciiTheme="majorHAnsi" w:eastAsiaTheme="majorEastAsia" w:hAnsiTheme="majorHAnsi" w:cstheme="majorBidi"/>
          <w:b/>
          <w:bCs/>
          <w:smallCaps/>
          <w:sz w:val="36"/>
          <w:szCs w:val="36"/>
        </w:rPr>
      </w:pPr>
    </w:p>
    <w:p w:rsidR="004B6381" w:rsidRDefault="004B6381">
      <w:r>
        <w:br w:type="page"/>
      </w:r>
    </w:p>
    <w:sdt>
      <w:sdtPr>
        <w:rPr>
          <w:rFonts w:asciiTheme="minorHAnsi" w:eastAsiaTheme="minorEastAsia" w:hAnsiTheme="minorHAnsi" w:cstheme="minorBidi"/>
          <w:b w:val="0"/>
          <w:bCs w:val="0"/>
          <w:smallCaps w:val="0"/>
          <w:sz w:val="22"/>
          <w:szCs w:val="22"/>
        </w:rPr>
        <w:id w:val="751082169"/>
        <w:docPartObj>
          <w:docPartGallery w:val="Table of Contents"/>
          <w:docPartUnique/>
        </w:docPartObj>
      </w:sdtPr>
      <w:sdtEndPr>
        <w:rPr>
          <w:noProof/>
        </w:rPr>
      </w:sdtEndPr>
      <w:sdtContent>
        <w:p w:rsidR="004B6381" w:rsidRDefault="004B6381">
          <w:pPr>
            <w:pStyle w:val="TOCHeading"/>
          </w:pPr>
          <w:r>
            <w:t>Contents</w:t>
          </w:r>
        </w:p>
        <w:p w:rsidR="00CE6BEE" w:rsidRDefault="004B6381">
          <w:pPr>
            <w:pStyle w:val="TOC1"/>
            <w:tabs>
              <w:tab w:val="right" w:leader="dot" w:pos="9350"/>
            </w:tabs>
            <w:rPr>
              <w:noProof/>
              <w:lang w:eastAsia="en-US"/>
            </w:rPr>
          </w:pPr>
          <w:r>
            <w:fldChar w:fldCharType="begin"/>
          </w:r>
          <w:r>
            <w:instrText xml:space="preserve"> TOC \o "1-3" \h \z \u </w:instrText>
          </w:r>
          <w:r>
            <w:fldChar w:fldCharType="separate"/>
          </w:r>
          <w:hyperlink w:anchor="_Toc465894127" w:history="1">
            <w:r w:rsidR="00CE6BEE" w:rsidRPr="00DC34FD">
              <w:rPr>
                <w:rStyle w:val="Hyperlink"/>
                <w:noProof/>
              </w:rPr>
              <w:t>The Problem</w:t>
            </w:r>
            <w:r w:rsidR="00CE6BEE">
              <w:rPr>
                <w:noProof/>
                <w:webHidden/>
              </w:rPr>
              <w:tab/>
            </w:r>
            <w:r w:rsidR="00CE6BEE">
              <w:rPr>
                <w:noProof/>
                <w:webHidden/>
              </w:rPr>
              <w:fldChar w:fldCharType="begin"/>
            </w:r>
            <w:r w:rsidR="00CE6BEE">
              <w:rPr>
                <w:noProof/>
                <w:webHidden/>
              </w:rPr>
              <w:instrText xml:space="preserve"> PAGEREF _Toc465894127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207CC9">
          <w:pPr>
            <w:pStyle w:val="TOC2"/>
            <w:tabs>
              <w:tab w:val="right" w:leader="dot" w:pos="9350"/>
            </w:tabs>
            <w:rPr>
              <w:noProof/>
              <w:lang w:eastAsia="en-US"/>
            </w:rPr>
          </w:pPr>
          <w:hyperlink w:anchor="_Toc465894128" w:history="1">
            <w:r w:rsidR="00CE6BEE" w:rsidRPr="00DC34FD">
              <w:rPr>
                <w:rStyle w:val="Hyperlink"/>
                <w:noProof/>
              </w:rPr>
              <w:t>Background Information</w:t>
            </w:r>
            <w:r w:rsidR="00CE6BEE">
              <w:rPr>
                <w:noProof/>
                <w:webHidden/>
              </w:rPr>
              <w:tab/>
            </w:r>
            <w:r w:rsidR="00CE6BEE">
              <w:rPr>
                <w:noProof/>
                <w:webHidden/>
              </w:rPr>
              <w:fldChar w:fldCharType="begin"/>
            </w:r>
            <w:r w:rsidR="00CE6BEE">
              <w:rPr>
                <w:noProof/>
                <w:webHidden/>
              </w:rPr>
              <w:instrText xml:space="preserve"> PAGEREF _Toc465894128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207CC9">
          <w:pPr>
            <w:pStyle w:val="TOC2"/>
            <w:tabs>
              <w:tab w:val="right" w:leader="dot" w:pos="9350"/>
            </w:tabs>
            <w:rPr>
              <w:noProof/>
              <w:lang w:eastAsia="en-US"/>
            </w:rPr>
          </w:pPr>
          <w:hyperlink w:anchor="_Toc465894129" w:history="1">
            <w:r w:rsidR="00CE6BEE" w:rsidRPr="00DC34FD">
              <w:rPr>
                <w:rStyle w:val="Hyperlink"/>
                <w:noProof/>
              </w:rPr>
              <w:t>Problem Description</w:t>
            </w:r>
            <w:r w:rsidR="00CE6BEE">
              <w:rPr>
                <w:noProof/>
                <w:webHidden/>
              </w:rPr>
              <w:tab/>
            </w:r>
            <w:r w:rsidR="00CE6BEE">
              <w:rPr>
                <w:noProof/>
                <w:webHidden/>
              </w:rPr>
              <w:fldChar w:fldCharType="begin"/>
            </w:r>
            <w:r w:rsidR="00CE6BEE">
              <w:rPr>
                <w:noProof/>
                <w:webHidden/>
              </w:rPr>
              <w:instrText xml:space="preserve"> PAGEREF _Toc465894129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207CC9">
          <w:pPr>
            <w:pStyle w:val="TOC2"/>
            <w:tabs>
              <w:tab w:val="right" w:leader="dot" w:pos="9350"/>
            </w:tabs>
            <w:rPr>
              <w:noProof/>
              <w:lang w:eastAsia="en-US"/>
            </w:rPr>
          </w:pPr>
          <w:hyperlink w:anchor="_Toc465894130" w:history="1">
            <w:r w:rsidR="00CE6BEE" w:rsidRPr="00DC34FD">
              <w:rPr>
                <w:rStyle w:val="Hyperlink"/>
                <w:noProof/>
              </w:rPr>
              <w:t>Users / Roles</w:t>
            </w:r>
            <w:r w:rsidR="00CE6BEE">
              <w:rPr>
                <w:noProof/>
                <w:webHidden/>
              </w:rPr>
              <w:tab/>
            </w:r>
            <w:r w:rsidR="00CE6BEE">
              <w:rPr>
                <w:noProof/>
                <w:webHidden/>
              </w:rPr>
              <w:fldChar w:fldCharType="begin"/>
            </w:r>
            <w:r w:rsidR="00CE6BEE">
              <w:rPr>
                <w:noProof/>
                <w:webHidden/>
              </w:rPr>
              <w:instrText xml:space="preserve"> PAGEREF _Toc465894130 \h </w:instrText>
            </w:r>
            <w:r w:rsidR="00CE6BEE">
              <w:rPr>
                <w:noProof/>
                <w:webHidden/>
              </w:rPr>
            </w:r>
            <w:r w:rsidR="00CE6BEE">
              <w:rPr>
                <w:noProof/>
                <w:webHidden/>
              </w:rPr>
              <w:fldChar w:fldCharType="separate"/>
            </w:r>
            <w:r w:rsidR="00CE6BEE">
              <w:rPr>
                <w:noProof/>
                <w:webHidden/>
              </w:rPr>
              <w:t>4</w:t>
            </w:r>
            <w:r w:rsidR="00CE6BEE">
              <w:rPr>
                <w:noProof/>
                <w:webHidden/>
              </w:rPr>
              <w:fldChar w:fldCharType="end"/>
            </w:r>
          </w:hyperlink>
        </w:p>
        <w:p w:rsidR="00CE6BEE" w:rsidRDefault="00207CC9">
          <w:pPr>
            <w:pStyle w:val="TOC1"/>
            <w:tabs>
              <w:tab w:val="right" w:leader="dot" w:pos="9350"/>
            </w:tabs>
            <w:rPr>
              <w:noProof/>
              <w:lang w:eastAsia="en-US"/>
            </w:rPr>
          </w:pPr>
          <w:hyperlink w:anchor="_Toc465894131" w:history="1">
            <w:r w:rsidR="00CE6BEE" w:rsidRPr="00DC34FD">
              <w:rPr>
                <w:rStyle w:val="Hyperlink"/>
                <w:noProof/>
              </w:rPr>
              <w:t>Requirements</w:t>
            </w:r>
            <w:r w:rsidR="00CE6BEE">
              <w:rPr>
                <w:noProof/>
                <w:webHidden/>
              </w:rPr>
              <w:tab/>
            </w:r>
            <w:r w:rsidR="00CE6BEE">
              <w:rPr>
                <w:noProof/>
                <w:webHidden/>
              </w:rPr>
              <w:fldChar w:fldCharType="begin"/>
            </w:r>
            <w:r w:rsidR="00CE6BEE">
              <w:rPr>
                <w:noProof/>
                <w:webHidden/>
              </w:rPr>
              <w:instrText xml:space="preserve"> PAGEREF _Toc465894131 \h </w:instrText>
            </w:r>
            <w:r w:rsidR="00CE6BEE">
              <w:rPr>
                <w:noProof/>
                <w:webHidden/>
              </w:rPr>
            </w:r>
            <w:r w:rsidR="00CE6BEE">
              <w:rPr>
                <w:noProof/>
                <w:webHidden/>
              </w:rPr>
              <w:fldChar w:fldCharType="separate"/>
            </w:r>
            <w:r w:rsidR="00CE6BEE">
              <w:rPr>
                <w:noProof/>
                <w:webHidden/>
              </w:rPr>
              <w:t>5</w:t>
            </w:r>
            <w:r w:rsidR="00CE6BEE">
              <w:rPr>
                <w:noProof/>
                <w:webHidden/>
              </w:rPr>
              <w:fldChar w:fldCharType="end"/>
            </w:r>
          </w:hyperlink>
        </w:p>
        <w:p w:rsidR="00CE6BEE" w:rsidRDefault="00207CC9">
          <w:pPr>
            <w:pStyle w:val="TOC2"/>
            <w:tabs>
              <w:tab w:val="right" w:leader="dot" w:pos="9350"/>
            </w:tabs>
            <w:rPr>
              <w:noProof/>
              <w:lang w:eastAsia="en-US"/>
            </w:rPr>
          </w:pPr>
          <w:hyperlink w:anchor="_Toc465894132" w:history="1">
            <w:r w:rsidR="00CE6BEE" w:rsidRPr="00DC34FD">
              <w:rPr>
                <w:rStyle w:val="Hyperlink"/>
                <w:noProof/>
              </w:rPr>
              <w:t>Functional</w:t>
            </w:r>
            <w:r w:rsidR="00CE6BEE">
              <w:rPr>
                <w:noProof/>
                <w:webHidden/>
              </w:rPr>
              <w:tab/>
            </w:r>
            <w:r w:rsidR="00CE6BEE">
              <w:rPr>
                <w:noProof/>
                <w:webHidden/>
              </w:rPr>
              <w:fldChar w:fldCharType="begin"/>
            </w:r>
            <w:r w:rsidR="00CE6BEE">
              <w:rPr>
                <w:noProof/>
                <w:webHidden/>
              </w:rPr>
              <w:instrText xml:space="preserve"> PAGEREF _Toc465894132 \h </w:instrText>
            </w:r>
            <w:r w:rsidR="00CE6BEE">
              <w:rPr>
                <w:noProof/>
                <w:webHidden/>
              </w:rPr>
            </w:r>
            <w:r w:rsidR="00CE6BEE">
              <w:rPr>
                <w:noProof/>
                <w:webHidden/>
              </w:rPr>
              <w:fldChar w:fldCharType="separate"/>
            </w:r>
            <w:r w:rsidR="00CE6BEE">
              <w:rPr>
                <w:noProof/>
                <w:webHidden/>
              </w:rPr>
              <w:t>5</w:t>
            </w:r>
            <w:r w:rsidR="00CE6BEE">
              <w:rPr>
                <w:noProof/>
                <w:webHidden/>
              </w:rPr>
              <w:fldChar w:fldCharType="end"/>
            </w:r>
          </w:hyperlink>
        </w:p>
        <w:p w:rsidR="00CE6BEE" w:rsidRDefault="00207CC9">
          <w:pPr>
            <w:pStyle w:val="TOC2"/>
            <w:tabs>
              <w:tab w:val="right" w:leader="dot" w:pos="9350"/>
            </w:tabs>
            <w:rPr>
              <w:noProof/>
              <w:lang w:eastAsia="en-US"/>
            </w:rPr>
          </w:pPr>
          <w:hyperlink w:anchor="_Toc465894133" w:history="1">
            <w:r w:rsidR="00CE6BEE" w:rsidRPr="00DC34FD">
              <w:rPr>
                <w:rStyle w:val="Hyperlink"/>
                <w:noProof/>
              </w:rPr>
              <w:t>Non-Functional</w:t>
            </w:r>
            <w:r w:rsidR="00CE6BEE">
              <w:rPr>
                <w:noProof/>
                <w:webHidden/>
              </w:rPr>
              <w:tab/>
            </w:r>
            <w:r w:rsidR="00CE6BEE">
              <w:rPr>
                <w:noProof/>
                <w:webHidden/>
              </w:rPr>
              <w:fldChar w:fldCharType="begin"/>
            </w:r>
            <w:r w:rsidR="00CE6BEE">
              <w:rPr>
                <w:noProof/>
                <w:webHidden/>
              </w:rPr>
              <w:instrText xml:space="preserve"> PAGEREF _Toc465894133 \h </w:instrText>
            </w:r>
            <w:r w:rsidR="00CE6BEE">
              <w:rPr>
                <w:noProof/>
                <w:webHidden/>
              </w:rPr>
            </w:r>
            <w:r w:rsidR="00CE6BEE">
              <w:rPr>
                <w:noProof/>
                <w:webHidden/>
              </w:rPr>
              <w:fldChar w:fldCharType="separate"/>
            </w:r>
            <w:r w:rsidR="00CE6BEE">
              <w:rPr>
                <w:noProof/>
                <w:webHidden/>
              </w:rPr>
              <w:t>6</w:t>
            </w:r>
            <w:r w:rsidR="00CE6BEE">
              <w:rPr>
                <w:noProof/>
                <w:webHidden/>
              </w:rPr>
              <w:fldChar w:fldCharType="end"/>
            </w:r>
          </w:hyperlink>
        </w:p>
        <w:p w:rsidR="00CE6BEE" w:rsidRDefault="00207CC9">
          <w:pPr>
            <w:pStyle w:val="TOC1"/>
            <w:tabs>
              <w:tab w:val="right" w:leader="dot" w:pos="9350"/>
            </w:tabs>
            <w:rPr>
              <w:noProof/>
              <w:lang w:eastAsia="en-US"/>
            </w:rPr>
          </w:pPr>
          <w:hyperlink w:anchor="_Toc465894134" w:history="1">
            <w:r w:rsidR="00CE6BEE" w:rsidRPr="00DC34FD">
              <w:rPr>
                <w:rStyle w:val="Hyperlink"/>
                <w:noProof/>
              </w:rPr>
              <w:t>User Information</w:t>
            </w:r>
            <w:r w:rsidR="00CE6BEE">
              <w:rPr>
                <w:noProof/>
                <w:webHidden/>
              </w:rPr>
              <w:tab/>
            </w:r>
            <w:r w:rsidR="00CE6BEE">
              <w:rPr>
                <w:noProof/>
                <w:webHidden/>
              </w:rPr>
              <w:fldChar w:fldCharType="begin"/>
            </w:r>
            <w:r w:rsidR="00CE6BEE">
              <w:rPr>
                <w:noProof/>
                <w:webHidden/>
              </w:rPr>
              <w:instrText xml:space="preserve"> PAGEREF _Toc465894134 \h </w:instrText>
            </w:r>
            <w:r w:rsidR="00CE6BEE">
              <w:rPr>
                <w:noProof/>
                <w:webHidden/>
              </w:rPr>
            </w:r>
            <w:r w:rsidR="00CE6BEE">
              <w:rPr>
                <w:noProof/>
                <w:webHidden/>
              </w:rPr>
              <w:fldChar w:fldCharType="separate"/>
            </w:r>
            <w:r w:rsidR="00CE6BEE">
              <w:rPr>
                <w:noProof/>
                <w:webHidden/>
              </w:rPr>
              <w:t>7</w:t>
            </w:r>
            <w:r w:rsidR="00CE6BEE">
              <w:rPr>
                <w:noProof/>
                <w:webHidden/>
              </w:rPr>
              <w:fldChar w:fldCharType="end"/>
            </w:r>
          </w:hyperlink>
        </w:p>
        <w:p w:rsidR="00CE6BEE" w:rsidRDefault="00207CC9">
          <w:pPr>
            <w:pStyle w:val="TOC2"/>
            <w:tabs>
              <w:tab w:val="right" w:leader="dot" w:pos="9350"/>
            </w:tabs>
            <w:rPr>
              <w:noProof/>
              <w:lang w:eastAsia="en-US"/>
            </w:rPr>
          </w:pPr>
          <w:hyperlink w:anchor="_Toc465894135" w:history="1">
            <w:r w:rsidR="00CE6BEE" w:rsidRPr="00DC34FD">
              <w:rPr>
                <w:rStyle w:val="Hyperlink"/>
                <w:noProof/>
              </w:rPr>
              <w:t>Site Diagram</w:t>
            </w:r>
            <w:r w:rsidR="00CE6BEE">
              <w:rPr>
                <w:noProof/>
                <w:webHidden/>
              </w:rPr>
              <w:tab/>
            </w:r>
            <w:r w:rsidR="00CE6BEE">
              <w:rPr>
                <w:noProof/>
                <w:webHidden/>
              </w:rPr>
              <w:fldChar w:fldCharType="begin"/>
            </w:r>
            <w:r w:rsidR="00CE6BEE">
              <w:rPr>
                <w:noProof/>
                <w:webHidden/>
              </w:rPr>
              <w:instrText xml:space="preserve"> PAGEREF _Toc465894135 \h </w:instrText>
            </w:r>
            <w:r w:rsidR="00CE6BEE">
              <w:rPr>
                <w:noProof/>
                <w:webHidden/>
              </w:rPr>
            </w:r>
            <w:r w:rsidR="00CE6BEE">
              <w:rPr>
                <w:noProof/>
                <w:webHidden/>
              </w:rPr>
              <w:fldChar w:fldCharType="separate"/>
            </w:r>
            <w:r w:rsidR="00CE6BEE">
              <w:rPr>
                <w:noProof/>
                <w:webHidden/>
              </w:rPr>
              <w:t>7</w:t>
            </w:r>
            <w:r w:rsidR="00CE6BEE">
              <w:rPr>
                <w:noProof/>
                <w:webHidden/>
              </w:rPr>
              <w:fldChar w:fldCharType="end"/>
            </w:r>
          </w:hyperlink>
        </w:p>
        <w:p w:rsidR="00CE6BEE" w:rsidRDefault="00207CC9">
          <w:pPr>
            <w:pStyle w:val="TOC2"/>
            <w:tabs>
              <w:tab w:val="right" w:leader="dot" w:pos="9350"/>
            </w:tabs>
            <w:rPr>
              <w:noProof/>
              <w:lang w:eastAsia="en-US"/>
            </w:rPr>
          </w:pPr>
          <w:hyperlink w:anchor="_Toc465894136" w:history="1">
            <w:r w:rsidR="00CE6BEE" w:rsidRPr="00DC34FD">
              <w:rPr>
                <w:rStyle w:val="Hyperlink"/>
                <w:noProof/>
              </w:rPr>
              <w:t>Features and Benefits</w:t>
            </w:r>
            <w:r w:rsidR="00CE6BEE">
              <w:rPr>
                <w:noProof/>
                <w:webHidden/>
              </w:rPr>
              <w:tab/>
            </w:r>
            <w:r w:rsidR="00CE6BEE">
              <w:rPr>
                <w:noProof/>
                <w:webHidden/>
              </w:rPr>
              <w:fldChar w:fldCharType="begin"/>
            </w:r>
            <w:r w:rsidR="00CE6BEE">
              <w:rPr>
                <w:noProof/>
                <w:webHidden/>
              </w:rPr>
              <w:instrText xml:space="preserve"> PAGEREF _Toc465894136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207CC9">
          <w:pPr>
            <w:pStyle w:val="TOC2"/>
            <w:tabs>
              <w:tab w:val="right" w:leader="dot" w:pos="9350"/>
            </w:tabs>
            <w:rPr>
              <w:noProof/>
              <w:lang w:eastAsia="en-US"/>
            </w:rPr>
          </w:pPr>
          <w:hyperlink w:anchor="_Toc465894137" w:history="1">
            <w:r w:rsidR="00CE6BEE" w:rsidRPr="00DC34FD">
              <w:rPr>
                <w:rStyle w:val="Hyperlink"/>
                <w:noProof/>
              </w:rPr>
              <w:t>UI Screen Prints</w:t>
            </w:r>
            <w:r w:rsidR="00CE6BEE">
              <w:rPr>
                <w:noProof/>
                <w:webHidden/>
              </w:rPr>
              <w:tab/>
            </w:r>
            <w:r w:rsidR="00CE6BEE">
              <w:rPr>
                <w:noProof/>
                <w:webHidden/>
              </w:rPr>
              <w:fldChar w:fldCharType="begin"/>
            </w:r>
            <w:r w:rsidR="00CE6BEE">
              <w:rPr>
                <w:noProof/>
                <w:webHidden/>
              </w:rPr>
              <w:instrText xml:space="preserve"> PAGEREF _Toc465894137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207CC9">
          <w:pPr>
            <w:pStyle w:val="TOC2"/>
            <w:tabs>
              <w:tab w:val="right" w:leader="dot" w:pos="9350"/>
            </w:tabs>
            <w:rPr>
              <w:noProof/>
              <w:lang w:eastAsia="en-US"/>
            </w:rPr>
          </w:pPr>
          <w:hyperlink w:anchor="_Toc465894138" w:history="1">
            <w:r w:rsidR="00CE6BEE" w:rsidRPr="00DC34FD">
              <w:rPr>
                <w:rStyle w:val="Hyperlink"/>
                <w:noProof/>
              </w:rPr>
              <w:t>Screen Prints / Reports</w:t>
            </w:r>
            <w:r w:rsidR="00CE6BEE">
              <w:rPr>
                <w:noProof/>
                <w:webHidden/>
              </w:rPr>
              <w:tab/>
            </w:r>
            <w:r w:rsidR="00CE6BEE">
              <w:rPr>
                <w:noProof/>
                <w:webHidden/>
              </w:rPr>
              <w:fldChar w:fldCharType="begin"/>
            </w:r>
            <w:r w:rsidR="00CE6BEE">
              <w:rPr>
                <w:noProof/>
                <w:webHidden/>
              </w:rPr>
              <w:instrText xml:space="preserve"> PAGEREF _Toc465894138 \h </w:instrText>
            </w:r>
            <w:r w:rsidR="00CE6BEE">
              <w:rPr>
                <w:noProof/>
                <w:webHidden/>
              </w:rPr>
            </w:r>
            <w:r w:rsidR="00CE6BEE">
              <w:rPr>
                <w:noProof/>
                <w:webHidden/>
              </w:rPr>
              <w:fldChar w:fldCharType="separate"/>
            </w:r>
            <w:r w:rsidR="00CE6BEE">
              <w:rPr>
                <w:noProof/>
                <w:webHidden/>
              </w:rPr>
              <w:t>8</w:t>
            </w:r>
            <w:r w:rsidR="00CE6BEE">
              <w:rPr>
                <w:noProof/>
                <w:webHidden/>
              </w:rPr>
              <w:fldChar w:fldCharType="end"/>
            </w:r>
          </w:hyperlink>
        </w:p>
        <w:p w:rsidR="00CE6BEE" w:rsidRDefault="00207CC9">
          <w:pPr>
            <w:pStyle w:val="TOC1"/>
            <w:tabs>
              <w:tab w:val="right" w:leader="dot" w:pos="9350"/>
            </w:tabs>
            <w:rPr>
              <w:noProof/>
              <w:lang w:eastAsia="en-US"/>
            </w:rPr>
          </w:pPr>
          <w:hyperlink w:anchor="_Toc465894139" w:history="1">
            <w:r w:rsidR="00CE6BEE" w:rsidRPr="00DC34FD">
              <w:rPr>
                <w:rStyle w:val="Hyperlink"/>
                <w:noProof/>
              </w:rPr>
              <w:t>Project Design</w:t>
            </w:r>
            <w:r w:rsidR="00CE6BEE">
              <w:rPr>
                <w:noProof/>
                <w:webHidden/>
              </w:rPr>
              <w:tab/>
            </w:r>
            <w:r w:rsidR="00CE6BEE">
              <w:rPr>
                <w:noProof/>
                <w:webHidden/>
              </w:rPr>
              <w:fldChar w:fldCharType="begin"/>
            </w:r>
            <w:r w:rsidR="00CE6BEE">
              <w:rPr>
                <w:noProof/>
                <w:webHidden/>
              </w:rPr>
              <w:instrText xml:space="preserve"> PAGEREF _Toc465894139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207CC9">
          <w:pPr>
            <w:pStyle w:val="TOC2"/>
            <w:tabs>
              <w:tab w:val="right" w:leader="dot" w:pos="9350"/>
            </w:tabs>
            <w:rPr>
              <w:noProof/>
              <w:lang w:eastAsia="en-US"/>
            </w:rPr>
          </w:pPr>
          <w:hyperlink w:anchor="_Toc465894140" w:history="1">
            <w:r w:rsidR="00CE6BEE" w:rsidRPr="00DC34FD">
              <w:rPr>
                <w:rStyle w:val="Hyperlink"/>
                <w:noProof/>
              </w:rPr>
              <w:t>ER Diagram</w:t>
            </w:r>
            <w:r w:rsidR="00CE6BEE">
              <w:rPr>
                <w:noProof/>
                <w:webHidden/>
              </w:rPr>
              <w:tab/>
            </w:r>
            <w:r w:rsidR="00CE6BEE">
              <w:rPr>
                <w:noProof/>
                <w:webHidden/>
              </w:rPr>
              <w:fldChar w:fldCharType="begin"/>
            </w:r>
            <w:r w:rsidR="00CE6BEE">
              <w:rPr>
                <w:noProof/>
                <w:webHidden/>
              </w:rPr>
              <w:instrText xml:space="preserve"> PAGEREF _Toc465894140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207CC9">
          <w:pPr>
            <w:pStyle w:val="TOC2"/>
            <w:tabs>
              <w:tab w:val="right" w:leader="dot" w:pos="9350"/>
            </w:tabs>
            <w:rPr>
              <w:noProof/>
              <w:lang w:eastAsia="en-US"/>
            </w:rPr>
          </w:pPr>
          <w:hyperlink w:anchor="_Toc465894141" w:history="1">
            <w:r w:rsidR="00CE6BEE" w:rsidRPr="00DC34FD">
              <w:rPr>
                <w:rStyle w:val="Hyperlink"/>
                <w:noProof/>
              </w:rPr>
              <w:t>Database Schema</w:t>
            </w:r>
            <w:r w:rsidR="00CE6BEE">
              <w:rPr>
                <w:noProof/>
                <w:webHidden/>
              </w:rPr>
              <w:tab/>
            </w:r>
            <w:r w:rsidR="00CE6BEE">
              <w:rPr>
                <w:noProof/>
                <w:webHidden/>
              </w:rPr>
              <w:fldChar w:fldCharType="begin"/>
            </w:r>
            <w:r w:rsidR="00CE6BEE">
              <w:rPr>
                <w:noProof/>
                <w:webHidden/>
              </w:rPr>
              <w:instrText xml:space="preserve"> PAGEREF _Toc465894141 \h </w:instrText>
            </w:r>
            <w:r w:rsidR="00CE6BEE">
              <w:rPr>
                <w:noProof/>
                <w:webHidden/>
              </w:rPr>
            </w:r>
            <w:r w:rsidR="00CE6BEE">
              <w:rPr>
                <w:noProof/>
                <w:webHidden/>
              </w:rPr>
              <w:fldChar w:fldCharType="separate"/>
            </w:r>
            <w:r w:rsidR="00CE6BEE">
              <w:rPr>
                <w:noProof/>
                <w:webHidden/>
              </w:rPr>
              <w:t>9</w:t>
            </w:r>
            <w:r w:rsidR="00CE6BEE">
              <w:rPr>
                <w:noProof/>
                <w:webHidden/>
              </w:rPr>
              <w:fldChar w:fldCharType="end"/>
            </w:r>
          </w:hyperlink>
        </w:p>
        <w:p w:rsidR="00CE6BEE" w:rsidRDefault="00207CC9">
          <w:pPr>
            <w:pStyle w:val="TOC2"/>
            <w:tabs>
              <w:tab w:val="right" w:leader="dot" w:pos="9350"/>
            </w:tabs>
            <w:rPr>
              <w:noProof/>
              <w:lang w:eastAsia="en-US"/>
            </w:rPr>
          </w:pPr>
          <w:hyperlink w:anchor="_Toc465894142" w:history="1">
            <w:r w:rsidR="00CE6BEE" w:rsidRPr="00DC34FD">
              <w:rPr>
                <w:rStyle w:val="Hyperlink"/>
                <w:noProof/>
              </w:rPr>
              <w:t>Data Dictionary</w:t>
            </w:r>
            <w:r w:rsidR="00CE6BEE">
              <w:rPr>
                <w:noProof/>
                <w:webHidden/>
              </w:rPr>
              <w:tab/>
            </w:r>
            <w:r w:rsidR="00CE6BEE">
              <w:rPr>
                <w:noProof/>
                <w:webHidden/>
              </w:rPr>
              <w:fldChar w:fldCharType="begin"/>
            </w:r>
            <w:r w:rsidR="00CE6BEE">
              <w:rPr>
                <w:noProof/>
                <w:webHidden/>
              </w:rPr>
              <w:instrText xml:space="preserve"> PAGEREF _Toc465894142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2"/>
            <w:tabs>
              <w:tab w:val="right" w:leader="dot" w:pos="9350"/>
            </w:tabs>
            <w:rPr>
              <w:noProof/>
              <w:lang w:eastAsia="en-US"/>
            </w:rPr>
          </w:pPr>
          <w:hyperlink w:anchor="_Toc465894143" w:history="1">
            <w:r w:rsidR="00CE6BEE" w:rsidRPr="00DC34FD">
              <w:rPr>
                <w:rStyle w:val="Hyperlink"/>
                <w:noProof/>
              </w:rPr>
              <w:t>Use Case Diagram (UML)</w:t>
            </w:r>
            <w:r w:rsidR="00CE6BEE">
              <w:rPr>
                <w:noProof/>
                <w:webHidden/>
              </w:rPr>
              <w:tab/>
            </w:r>
            <w:r w:rsidR="00CE6BEE">
              <w:rPr>
                <w:noProof/>
                <w:webHidden/>
              </w:rPr>
              <w:fldChar w:fldCharType="begin"/>
            </w:r>
            <w:r w:rsidR="00CE6BEE">
              <w:rPr>
                <w:noProof/>
                <w:webHidden/>
              </w:rPr>
              <w:instrText xml:space="preserve"> PAGEREF _Toc465894143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2"/>
            <w:tabs>
              <w:tab w:val="right" w:leader="dot" w:pos="9350"/>
            </w:tabs>
            <w:rPr>
              <w:noProof/>
              <w:lang w:eastAsia="en-US"/>
            </w:rPr>
          </w:pPr>
          <w:hyperlink w:anchor="_Toc465894144" w:history="1">
            <w:r w:rsidR="00CE6BEE" w:rsidRPr="00DC34FD">
              <w:rPr>
                <w:rStyle w:val="Hyperlink"/>
                <w:noProof/>
              </w:rPr>
              <w:t>Use Cases (Essential Form)</w:t>
            </w:r>
            <w:r w:rsidR="00CE6BEE">
              <w:rPr>
                <w:noProof/>
                <w:webHidden/>
              </w:rPr>
              <w:tab/>
            </w:r>
            <w:r w:rsidR="00CE6BEE">
              <w:rPr>
                <w:noProof/>
                <w:webHidden/>
              </w:rPr>
              <w:fldChar w:fldCharType="begin"/>
            </w:r>
            <w:r w:rsidR="00CE6BEE">
              <w:rPr>
                <w:noProof/>
                <w:webHidden/>
              </w:rPr>
              <w:instrText xml:space="preserve"> PAGEREF _Toc465894144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2"/>
            <w:tabs>
              <w:tab w:val="right" w:leader="dot" w:pos="9350"/>
            </w:tabs>
            <w:rPr>
              <w:noProof/>
              <w:lang w:eastAsia="en-US"/>
            </w:rPr>
          </w:pPr>
          <w:hyperlink w:anchor="_Toc465894145" w:history="1">
            <w:r w:rsidR="00CE6BEE" w:rsidRPr="00DC34FD">
              <w:rPr>
                <w:rStyle w:val="Hyperlink"/>
                <w:noProof/>
              </w:rPr>
              <w:t>Use Cases (Expanded Form)</w:t>
            </w:r>
            <w:r w:rsidR="00CE6BEE">
              <w:rPr>
                <w:noProof/>
                <w:webHidden/>
              </w:rPr>
              <w:tab/>
            </w:r>
            <w:r w:rsidR="00CE6BEE">
              <w:rPr>
                <w:noProof/>
                <w:webHidden/>
              </w:rPr>
              <w:fldChar w:fldCharType="begin"/>
            </w:r>
            <w:r w:rsidR="00CE6BEE">
              <w:rPr>
                <w:noProof/>
                <w:webHidden/>
              </w:rPr>
              <w:instrText xml:space="preserve"> PAGEREF _Toc465894145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2"/>
            <w:tabs>
              <w:tab w:val="right" w:leader="dot" w:pos="9350"/>
            </w:tabs>
            <w:rPr>
              <w:noProof/>
              <w:lang w:eastAsia="en-US"/>
            </w:rPr>
          </w:pPr>
          <w:hyperlink w:anchor="_Toc465894146" w:history="1">
            <w:r w:rsidR="00CE6BEE" w:rsidRPr="00DC34FD">
              <w:rPr>
                <w:rStyle w:val="Hyperlink"/>
                <w:noProof/>
              </w:rPr>
              <w:t>Domain / Concept Model (UML)</w:t>
            </w:r>
            <w:r w:rsidR="00CE6BEE">
              <w:rPr>
                <w:noProof/>
                <w:webHidden/>
              </w:rPr>
              <w:tab/>
            </w:r>
            <w:r w:rsidR="00CE6BEE">
              <w:rPr>
                <w:noProof/>
                <w:webHidden/>
              </w:rPr>
              <w:fldChar w:fldCharType="begin"/>
            </w:r>
            <w:r w:rsidR="00CE6BEE">
              <w:rPr>
                <w:noProof/>
                <w:webHidden/>
              </w:rPr>
              <w:instrText xml:space="preserve"> PAGEREF _Toc465894146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2"/>
            <w:tabs>
              <w:tab w:val="right" w:leader="dot" w:pos="9350"/>
            </w:tabs>
            <w:rPr>
              <w:noProof/>
              <w:lang w:eastAsia="en-US"/>
            </w:rPr>
          </w:pPr>
          <w:hyperlink w:anchor="_Toc465894147" w:history="1">
            <w:r w:rsidR="00CE6BEE" w:rsidRPr="00DC34FD">
              <w:rPr>
                <w:rStyle w:val="Hyperlink"/>
                <w:noProof/>
              </w:rPr>
              <w:t>System Sequence Diagrams (UML)</w:t>
            </w:r>
            <w:r w:rsidR="00CE6BEE">
              <w:rPr>
                <w:noProof/>
                <w:webHidden/>
              </w:rPr>
              <w:tab/>
            </w:r>
            <w:r w:rsidR="00CE6BEE">
              <w:rPr>
                <w:noProof/>
                <w:webHidden/>
              </w:rPr>
              <w:fldChar w:fldCharType="begin"/>
            </w:r>
            <w:r w:rsidR="00CE6BEE">
              <w:rPr>
                <w:noProof/>
                <w:webHidden/>
              </w:rPr>
              <w:instrText xml:space="preserve"> PAGEREF _Toc465894147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2"/>
            <w:tabs>
              <w:tab w:val="right" w:leader="dot" w:pos="9350"/>
            </w:tabs>
            <w:rPr>
              <w:noProof/>
              <w:lang w:eastAsia="en-US"/>
            </w:rPr>
          </w:pPr>
          <w:hyperlink w:anchor="_Toc465894148" w:history="1">
            <w:r w:rsidR="00CE6BEE" w:rsidRPr="00DC34FD">
              <w:rPr>
                <w:rStyle w:val="Hyperlink"/>
                <w:noProof/>
              </w:rPr>
              <w:t>Collaboration Diagrams (UML)</w:t>
            </w:r>
            <w:r w:rsidR="00CE6BEE">
              <w:rPr>
                <w:noProof/>
                <w:webHidden/>
              </w:rPr>
              <w:tab/>
            </w:r>
            <w:r w:rsidR="00CE6BEE">
              <w:rPr>
                <w:noProof/>
                <w:webHidden/>
              </w:rPr>
              <w:fldChar w:fldCharType="begin"/>
            </w:r>
            <w:r w:rsidR="00CE6BEE">
              <w:rPr>
                <w:noProof/>
                <w:webHidden/>
              </w:rPr>
              <w:instrText xml:space="preserve"> PAGEREF _Toc465894148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2"/>
            <w:tabs>
              <w:tab w:val="right" w:leader="dot" w:pos="9350"/>
            </w:tabs>
            <w:rPr>
              <w:noProof/>
              <w:lang w:eastAsia="en-US"/>
            </w:rPr>
          </w:pPr>
          <w:hyperlink w:anchor="_Toc465894149" w:history="1">
            <w:r w:rsidR="00CE6BEE" w:rsidRPr="00DC34FD">
              <w:rPr>
                <w:rStyle w:val="Hyperlink"/>
                <w:noProof/>
              </w:rPr>
              <w:t>State Chart Diagrams (UML)</w:t>
            </w:r>
            <w:r w:rsidR="00CE6BEE">
              <w:rPr>
                <w:noProof/>
                <w:webHidden/>
              </w:rPr>
              <w:tab/>
            </w:r>
            <w:r w:rsidR="00CE6BEE">
              <w:rPr>
                <w:noProof/>
                <w:webHidden/>
              </w:rPr>
              <w:fldChar w:fldCharType="begin"/>
            </w:r>
            <w:r w:rsidR="00CE6BEE">
              <w:rPr>
                <w:noProof/>
                <w:webHidden/>
              </w:rPr>
              <w:instrText xml:space="preserve"> PAGEREF _Toc465894149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2"/>
            <w:tabs>
              <w:tab w:val="right" w:leader="dot" w:pos="9350"/>
            </w:tabs>
            <w:rPr>
              <w:noProof/>
              <w:lang w:eastAsia="en-US"/>
            </w:rPr>
          </w:pPr>
          <w:hyperlink w:anchor="_Toc465894150" w:history="1">
            <w:r w:rsidR="00CE6BEE" w:rsidRPr="00DC34FD">
              <w:rPr>
                <w:rStyle w:val="Hyperlink"/>
                <w:noProof/>
              </w:rPr>
              <w:t>Deployment Diagram (UML)</w:t>
            </w:r>
            <w:r w:rsidR="00CE6BEE">
              <w:rPr>
                <w:noProof/>
                <w:webHidden/>
              </w:rPr>
              <w:tab/>
            </w:r>
            <w:r w:rsidR="00CE6BEE">
              <w:rPr>
                <w:noProof/>
                <w:webHidden/>
              </w:rPr>
              <w:fldChar w:fldCharType="begin"/>
            </w:r>
            <w:r w:rsidR="00CE6BEE">
              <w:rPr>
                <w:noProof/>
                <w:webHidden/>
              </w:rPr>
              <w:instrText xml:space="preserve"> PAGEREF _Toc465894150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2"/>
            <w:tabs>
              <w:tab w:val="right" w:leader="dot" w:pos="9350"/>
            </w:tabs>
            <w:rPr>
              <w:noProof/>
              <w:lang w:eastAsia="en-US"/>
            </w:rPr>
          </w:pPr>
          <w:hyperlink w:anchor="_Toc465894151" w:history="1">
            <w:r w:rsidR="00CE6BEE" w:rsidRPr="00DC34FD">
              <w:rPr>
                <w:rStyle w:val="Hyperlink"/>
                <w:noProof/>
              </w:rPr>
              <w:t>Glossary</w:t>
            </w:r>
            <w:r w:rsidR="00CE6BEE">
              <w:rPr>
                <w:noProof/>
                <w:webHidden/>
              </w:rPr>
              <w:tab/>
            </w:r>
            <w:r w:rsidR="00CE6BEE">
              <w:rPr>
                <w:noProof/>
                <w:webHidden/>
              </w:rPr>
              <w:fldChar w:fldCharType="begin"/>
            </w:r>
            <w:r w:rsidR="00CE6BEE">
              <w:rPr>
                <w:noProof/>
                <w:webHidden/>
              </w:rPr>
              <w:instrText xml:space="preserve"> PAGEREF _Toc465894151 \h </w:instrText>
            </w:r>
            <w:r w:rsidR="00CE6BEE">
              <w:rPr>
                <w:noProof/>
                <w:webHidden/>
              </w:rPr>
            </w:r>
            <w:r w:rsidR="00CE6BEE">
              <w:rPr>
                <w:noProof/>
                <w:webHidden/>
              </w:rPr>
              <w:fldChar w:fldCharType="separate"/>
            </w:r>
            <w:r w:rsidR="00CE6BEE">
              <w:rPr>
                <w:noProof/>
                <w:webHidden/>
              </w:rPr>
              <w:t>10</w:t>
            </w:r>
            <w:r w:rsidR="00CE6BEE">
              <w:rPr>
                <w:noProof/>
                <w:webHidden/>
              </w:rPr>
              <w:fldChar w:fldCharType="end"/>
            </w:r>
          </w:hyperlink>
        </w:p>
        <w:p w:rsidR="00CE6BEE" w:rsidRDefault="00207CC9">
          <w:pPr>
            <w:pStyle w:val="TOC1"/>
            <w:tabs>
              <w:tab w:val="right" w:leader="dot" w:pos="9350"/>
            </w:tabs>
            <w:rPr>
              <w:noProof/>
              <w:lang w:eastAsia="en-US"/>
            </w:rPr>
          </w:pPr>
          <w:hyperlink w:anchor="_Toc465894152" w:history="1">
            <w:r w:rsidR="00CE6BEE" w:rsidRPr="00DC34FD">
              <w:rPr>
                <w:rStyle w:val="Hyperlink"/>
                <w:noProof/>
              </w:rPr>
              <w:t>Program Implementation</w:t>
            </w:r>
            <w:r w:rsidR="00CE6BEE">
              <w:rPr>
                <w:noProof/>
                <w:webHidden/>
              </w:rPr>
              <w:tab/>
            </w:r>
            <w:r w:rsidR="00CE6BEE">
              <w:rPr>
                <w:noProof/>
                <w:webHidden/>
              </w:rPr>
              <w:fldChar w:fldCharType="begin"/>
            </w:r>
            <w:r w:rsidR="00CE6BEE">
              <w:rPr>
                <w:noProof/>
                <w:webHidden/>
              </w:rPr>
              <w:instrText xml:space="preserve"> PAGEREF _Toc465894152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2"/>
            <w:tabs>
              <w:tab w:val="right" w:leader="dot" w:pos="9350"/>
            </w:tabs>
            <w:rPr>
              <w:noProof/>
              <w:lang w:eastAsia="en-US"/>
            </w:rPr>
          </w:pPr>
          <w:hyperlink w:anchor="_Toc465894153" w:history="1">
            <w:r w:rsidR="00CE6BEE" w:rsidRPr="00DC34FD">
              <w:rPr>
                <w:rStyle w:val="Hyperlink"/>
                <w:noProof/>
              </w:rPr>
              <w:t>Program Structure</w:t>
            </w:r>
            <w:r w:rsidR="00CE6BEE">
              <w:rPr>
                <w:noProof/>
                <w:webHidden/>
              </w:rPr>
              <w:tab/>
            </w:r>
            <w:r w:rsidR="00CE6BEE">
              <w:rPr>
                <w:noProof/>
                <w:webHidden/>
              </w:rPr>
              <w:fldChar w:fldCharType="begin"/>
            </w:r>
            <w:r w:rsidR="00CE6BEE">
              <w:rPr>
                <w:noProof/>
                <w:webHidden/>
              </w:rPr>
              <w:instrText xml:space="preserve"> PAGEREF _Toc465894153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2"/>
            <w:tabs>
              <w:tab w:val="right" w:leader="dot" w:pos="9350"/>
            </w:tabs>
            <w:rPr>
              <w:noProof/>
              <w:lang w:eastAsia="en-US"/>
            </w:rPr>
          </w:pPr>
          <w:hyperlink w:anchor="_Toc465894154" w:history="1">
            <w:r w:rsidR="00CE6BEE" w:rsidRPr="00DC34FD">
              <w:rPr>
                <w:rStyle w:val="Hyperlink"/>
                <w:noProof/>
              </w:rPr>
              <w:t>Program Code / Comments</w:t>
            </w:r>
            <w:r w:rsidR="00CE6BEE">
              <w:rPr>
                <w:noProof/>
                <w:webHidden/>
              </w:rPr>
              <w:tab/>
            </w:r>
            <w:r w:rsidR="00CE6BEE">
              <w:rPr>
                <w:noProof/>
                <w:webHidden/>
              </w:rPr>
              <w:fldChar w:fldCharType="begin"/>
            </w:r>
            <w:r w:rsidR="00CE6BEE">
              <w:rPr>
                <w:noProof/>
                <w:webHidden/>
              </w:rPr>
              <w:instrText xml:space="preserve"> PAGEREF _Toc465894154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1"/>
            <w:tabs>
              <w:tab w:val="right" w:leader="dot" w:pos="9350"/>
            </w:tabs>
            <w:rPr>
              <w:noProof/>
              <w:lang w:eastAsia="en-US"/>
            </w:rPr>
          </w:pPr>
          <w:hyperlink w:anchor="_Toc465894155" w:history="1">
            <w:r w:rsidR="00CE6BEE" w:rsidRPr="00DC34FD">
              <w:rPr>
                <w:rStyle w:val="Hyperlink"/>
                <w:noProof/>
              </w:rPr>
              <w:t>Project Management Section</w:t>
            </w:r>
            <w:r w:rsidR="00CE6BEE">
              <w:rPr>
                <w:noProof/>
                <w:webHidden/>
              </w:rPr>
              <w:tab/>
            </w:r>
            <w:r w:rsidR="00CE6BEE">
              <w:rPr>
                <w:noProof/>
                <w:webHidden/>
              </w:rPr>
              <w:fldChar w:fldCharType="begin"/>
            </w:r>
            <w:r w:rsidR="00CE6BEE">
              <w:rPr>
                <w:noProof/>
                <w:webHidden/>
              </w:rPr>
              <w:instrText xml:space="preserve"> PAGEREF _Toc465894155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2"/>
            <w:tabs>
              <w:tab w:val="right" w:leader="dot" w:pos="9350"/>
            </w:tabs>
            <w:rPr>
              <w:noProof/>
              <w:lang w:eastAsia="en-US"/>
            </w:rPr>
          </w:pPr>
          <w:hyperlink w:anchor="_Toc465894156" w:history="1">
            <w:r w:rsidR="00CE6BEE" w:rsidRPr="00DC34FD">
              <w:rPr>
                <w:rStyle w:val="Hyperlink"/>
                <w:noProof/>
              </w:rPr>
              <w:t>Weekly Status Reports</w:t>
            </w:r>
            <w:r w:rsidR="00CE6BEE">
              <w:rPr>
                <w:noProof/>
                <w:webHidden/>
              </w:rPr>
              <w:tab/>
            </w:r>
            <w:r w:rsidR="00CE6BEE">
              <w:rPr>
                <w:noProof/>
                <w:webHidden/>
              </w:rPr>
              <w:fldChar w:fldCharType="begin"/>
            </w:r>
            <w:r w:rsidR="00CE6BEE">
              <w:rPr>
                <w:noProof/>
                <w:webHidden/>
              </w:rPr>
              <w:instrText xml:space="preserve"> PAGEREF _Toc465894156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2"/>
            <w:tabs>
              <w:tab w:val="right" w:leader="dot" w:pos="9350"/>
            </w:tabs>
            <w:rPr>
              <w:noProof/>
              <w:lang w:eastAsia="en-US"/>
            </w:rPr>
          </w:pPr>
          <w:hyperlink w:anchor="_Toc465894157" w:history="1">
            <w:r w:rsidR="00CE6BEE" w:rsidRPr="00DC34FD">
              <w:rPr>
                <w:rStyle w:val="Hyperlink"/>
                <w:noProof/>
              </w:rPr>
              <w:t>Activities And Time</w:t>
            </w:r>
            <w:r w:rsidR="00CE6BEE">
              <w:rPr>
                <w:noProof/>
                <w:webHidden/>
              </w:rPr>
              <w:tab/>
            </w:r>
            <w:r w:rsidR="00CE6BEE">
              <w:rPr>
                <w:noProof/>
                <w:webHidden/>
              </w:rPr>
              <w:fldChar w:fldCharType="begin"/>
            </w:r>
            <w:r w:rsidR="00CE6BEE">
              <w:rPr>
                <w:noProof/>
                <w:webHidden/>
              </w:rPr>
              <w:instrText xml:space="preserve"> PAGEREF _Toc465894157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2"/>
            <w:tabs>
              <w:tab w:val="right" w:leader="dot" w:pos="9350"/>
            </w:tabs>
            <w:rPr>
              <w:noProof/>
              <w:lang w:eastAsia="en-US"/>
            </w:rPr>
          </w:pPr>
          <w:hyperlink w:anchor="_Toc465894158" w:history="1">
            <w:r w:rsidR="00CE6BEE" w:rsidRPr="00DC34FD">
              <w:rPr>
                <w:rStyle w:val="Hyperlink"/>
                <w:noProof/>
              </w:rPr>
              <w:t>Total Time Spent</w:t>
            </w:r>
            <w:r w:rsidR="00CE6BEE">
              <w:rPr>
                <w:noProof/>
                <w:webHidden/>
              </w:rPr>
              <w:tab/>
            </w:r>
            <w:r w:rsidR="00CE6BEE">
              <w:rPr>
                <w:noProof/>
                <w:webHidden/>
              </w:rPr>
              <w:fldChar w:fldCharType="begin"/>
            </w:r>
            <w:r w:rsidR="00CE6BEE">
              <w:rPr>
                <w:noProof/>
                <w:webHidden/>
              </w:rPr>
              <w:instrText xml:space="preserve"> PAGEREF _Toc465894158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1"/>
            <w:tabs>
              <w:tab w:val="right" w:leader="dot" w:pos="9350"/>
            </w:tabs>
            <w:rPr>
              <w:noProof/>
              <w:lang w:eastAsia="en-US"/>
            </w:rPr>
          </w:pPr>
          <w:hyperlink w:anchor="_Toc465894159" w:history="1">
            <w:r w:rsidR="00CE6BEE" w:rsidRPr="00DC34FD">
              <w:rPr>
                <w:rStyle w:val="Hyperlink"/>
                <w:noProof/>
              </w:rPr>
              <w:t>Project Management</w:t>
            </w:r>
            <w:r w:rsidR="00CE6BEE">
              <w:rPr>
                <w:noProof/>
                <w:webHidden/>
              </w:rPr>
              <w:tab/>
            </w:r>
            <w:r w:rsidR="00CE6BEE">
              <w:rPr>
                <w:noProof/>
                <w:webHidden/>
              </w:rPr>
              <w:fldChar w:fldCharType="begin"/>
            </w:r>
            <w:r w:rsidR="00CE6BEE">
              <w:rPr>
                <w:noProof/>
                <w:webHidden/>
              </w:rPr>
              <w:instrText xml:space="preserve"> PAGEREF _Toc465894159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2"/>
            <w:tabs>
              <w:tab w:val="right" w:leader="dot" w:pos="9350"/>
            </w:tabs>
            <w:rPr>
              <w:noProof/>
              <w:lang w:eastAsia="en-US"/>
            </w:rPr>
          </w:pPr>
          <w:hyperlink w:anchor="_Toc465894160" w:history="1">
            <w:r w:rsidR="00CE6BEE" w:rsidRPr="00DC34FD">
              <w:rPr>
                <w:rStyle w:val="Hyperlink"/>
                <w:noProof/>
              </w:rPr>
              <w:t>Difficulties Encountered</w:t>
            </w:r>
            <w:r w:rsidR="00CE6BEE">
              <w:rPr>
                <w:noProof/>
                <w:webHidden/>
              </w:rPr>
              <w:tab/>
            </w:r>
            <w:r w:rsidR="00CE6BEE">
              <w:rPr>
                <w:noProof/>
                <w:webHidden/>
              </w:rPr>
              <w:fldChar w:fldCharType="begin"/>
            </w:r>
            <w:r w:rsidR="00CE6BEE">
              <w:rPr>
                <w:noProof/>
                <w:webHidden/>
              </w:rPr>
              <w:instrText xml:space="preserve"> PAGEREF _Toc465894160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2"/>
            <w:tabs>
              <w:tab w:val="right" w:leader="dot" w:pos="9350"/>
            </w:tabs>
            <w:rPr>
              <w:noProof/>
              <w:lang w:eastAsia="en-US"/>
            </w:rPr>
          </w:pPr>
          <w:hyperlink w:anchor="_Toc465894161" w:history="1">
            <w:r w:rsidR="00CE6BEE" w:rsidRPr="00DC34FD">
              <w:rPr>
                <w:rStyle w:val="Hyperlink"/>
                <w:noProof/>
              </w:rPr>
              <w:t>Technical Reports Used To Solve Difficulties</w:t>
            </w:r>
            <w:r w:rsidR="00CE6BEE">
              <w:rPr>
                <w:noProof/>
                <w:webHidden/>
              </w:rPr>
              <w:tab/>
            </w:r>
            <w:r w:rsidR="00CE6BEE">
              <w:rPr>
                <w:noProof/>
                <w:webHidden/>
              </w:rPr>
              <w:fldChar w:fldCharType="begin"/>
            </w:r>
            <w:r w:rsidR="00CE6BEE">
              <w:rPr>
                <w:noProof/>
                <w:webHidden/>
              </w:rPr>
              <w:instrText xml:space="preserve"> PAGEREF _Toc465894161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2"/>
            <w:tabs>
              <w:tab w:val="right" w:leader="dot" w:pos="9350"/>
            </w:tabs>
            <w:rPr>
              <w:noProof/>
              <w:lang w:eastAsia="en-US"/>
            </w:rPr>
          </w:pPr>
          <w:hyperlink w:anchor="_Toc465894162" w:history="1">
            <w:r w:rsidR="00CE6BEE" w:rsidRPr="00DC34FD">
              <w:rPr>
                <w:rStyle w:val="Hyperlink"/>
                <w:noProof/>
              </w:rPr>
              <w:t>Other Technical Information</w:t>
            </w:r>
            <w:r w:rsidR="00CE6BEE">
              <w:rPr>
                <w:noProof/>
                <w:webHidden/>
              </w:rPr>
              <w:tab/>
            </w:r>
            <w:r w:rsidR="00CE6BEE">
              <w:rPr>
                <w:noProof/>
                <w:webHidden/>
              </w:rPr>
              <w:fldChar w:fldCharType="begin"/>
            </w:r>
            <w:r w:rsidR="00CE6BEE">
              <w:rPr>
                <w:noProof/>
                <w:webHidden/>
              </w:rPr>
              <w:instrText xml:space="preserve"> PAGEREF _Toc465894162 \h </w:instrText>
            </w:r>
            <w:r w:rsidR="00CE6BEE">
              <w:rPr>
                <w:noProof/>
                <w:webHidden/>
              </w:rPr>
            </w:r>
            <w:r w:rsidR="00CE6BEE">
              <w:rPr>
                <w:noProof/>
                <w:webHidden/>
              </w:rPr>
              <w:fldChar w:fldCharType="separate"/>
            </w:r>
            <w:r w:rsidR="00CE6BEE">
              <w:rPr>
                <w:noProof/>
                <w:webHidden/>
              </w:rPr>
              <w:t>11</w:t>
            </w:r>
            <w:r w:rsidR="00CE6BEE">
              <w:rPr>
                <w:noProof/>
                <w:webHidden/>
              </w:rPr>
              <w:fldChar w:fldCharType="end"/>
            </w:r>
          </w:hyperlink>
        </w:p>
        <w:p w:rsidR="00CE6BEE" w:rsidRDefault="00207CC9">
          <w:pPr>
            <w:pStyle w:val="TOC1"/>
            <w:tabs>
              <w:tab w:val="right" w:leader="dot" w:pos="9350"/>
            </w:tabs>
            <w:rPr>
              <w:noProof/>
              <w:lang w:eastAsia="en-US"/>
            </w:rPr>
          </w:pPr>
          <w:hyperlink w:anchor="_Toc465894163" w:history="1">
            <w:r w:rsidR="00CE6BEE" w:rsidRPr="00DC34FD">
              <w:rPr>
                <w:rStyle w:val="Hyperlink"/>
                <w:noProof/>
              </w:rPr>
              <w:t>Electronic Documentation</w:t>
            </w:r>
            <w:r w:rsidR="00CE6BEE">
              <w:rPr>
                <w:noProof/>
                <w:webHidden/>
              </w:rPr>
              <w:tab/>
            </w:r>
            <w:r w:rsidR="00CE6BEE">
              <w:rPr>
                <w:noProof/>
                <w:webHidden/>
              </w:rPr>
              <w:fldChar w:fldCharType="begin"/>
            </w:r>
            <w:r w:rsidR="00CE6BEE">
              <w:rPr>
                <w:noProof/>
                <w:webHidden/>
              </w:rPr>
              <w:instrText xml:space="preserve"> PAGEREF _Toc465894163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207CC9">
          <w:pPr>
            <w:pStyle w:val="TOC2"/>
            <w:tabs>
              <w:tab w:val="right" w:leader="dot" w:pos="9350"/>
            </w:tabs>
            <w:rPr>
              <w:noProof/>
              <w:lang w:eastAsia="en-US"/>
            </w:rPr>
          </w:pPr>
          <w:hyperlink w:anchor="_Toc465894164" w:history="1">
            <w:r w:rsidR="00CE6BEE" w:rsidRPr="00DC34FD">
              <w:rPr>
                <w:rStyle w:val="Hyperlink"/>
                <w:noProof/>
              </w:rPr>
              <w:t>Computer Disks And All Materials On CD</w:t>
            </w:r>
            <w:r w:rsidR="00CE6BEE">
              <w:rPr>
                <w:noProof/>
                <w:webHidden/>
              </w:rPr>
              <w:tab/>
            </w:r>
            <w:r w:rsidR="00CE6BEE">
              <w:rPr>
                <w:noProof/>
                <w:webHidden/>
              </w:rPr>
              <w:fldChar w:fldCharType="begin"/>
            </w:r>
            <w:r w:rsidR="00CE6BEE">
              <w:rPr>
                <w:noProof/>
                <w:webHidden/>
              </w:rPr>
              <w:instrText xml:space="preserve"> PAGEREF _Toc465894164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207CC9">
          <w:pPr>
            <w:pStyle w:val="TOC2"/>
            <w:tabs>
              <w:tab w:val="right" w:leader="dot" w:pos="9350"/>
            </w:tabs>
            <w:rPr>
              <w:noProof/>
              <w:lang w:eastAsia="en-US"/>
            </w:rPr>
          </w:pPr>
          <w:hyperlink w:anchor="_Toc465894165" w:history="1">
            <w:r w:rsidR="00CE6BEE" w:rsidRPr="00DC34FD">
              <w:rPr>
                <w:rStyle w:val="Hyperlink"/>
                <w:noProof/>
              </w:rPr>
              <w:t>Project Materials</w:t>
            </w:r>
            <w:r w:rsidR="00CE6BEE">
              <w:rPr>
                <w:noProof/>
                <w:webHidden/>
              </w:rPr>
              <w:tab/>
            </w:r>
            <w:r w:rsidR="00CE6BEE">
              <w:rPr>
                <w:noProof/>
                <w:webHidden/>
              </w:rPr>
              <w:fldChar w:fldCharType="begin"/>
            </w:r>
            <w:r w:rsidR="00CE6BEE">
              <w:rPr>
                <w:noProof/>
                <w:webHidden/>
              </w:rPr>
              <w:instrText xml:space="preserve"> PAGEREF _Toc465894165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207CC9">
          <w:pPr>
            <w:pStyle w:val="TOC2"/>
            <w:tabs>
              <w:tab w:val="right" w:leader="dot" w:pos="9350"/>
            </w:tabs>
            <w:rPr>
              <w:noProof/>
              <w:lang w:eastAsia="en-US"/>
            </w:rPr>
          </w:pPr>
          <w:hyperlink w:anchor="_Toc465894166" w:history="1">
            <w:r w:rsidR="00CE6BEE" w:rsidRPr="00DC34FD">
              <w:rPr>
                <w:rStyle w:val="Hyperlink"/>
                <w:noProof/>
              </w:rPr>
              <w:t>Presentation Materials (Powerpoints, etc)</w:t>
            </w:r>
            <w:r w:rsidR="00CE6BEE">
              <w:rPr>
                <w:noProof/>
                <w:webHidden/>
              </w:rPr>
              <w:tab/>
            </w:r>
            <w:r w:rsidR="00CE6BEE">
              <w:rPr>
                <w:noProof/>
                <w:webHidden/>
              </w:rPr>
              <w:fldChar w:fldCharType="begin"/>
            </w:r>
            <w:r w:rsidR="00CE6BEE">
              <w:rPr>
                <w:noProof/>
                <w:webHidden/>
              </w:rPr>
              <w:instrText xml:space="preserve"> PAGEREF _Toc465894166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207CC9">
          <w:pPr>
            <w:pStyle w:val="TOC1"/>
            <w:tabs>
              <w:tab w:val="right" w:leader="dot" w:pos="9350"/>
            </w:tabs>
            <w:rPr>
              <w:noProof/>
              <w:lang w:eastAsia="en-US"/>
            </w:rPr>
          </w:pPr>
          <w:hyperlink w:anchor="_Toc465894167" w:history="1">
            <w:r w:rsidR="00CE6BEE" w:rsidRPr="00DC34FD">
              <w:rPr>
                <w:rStyle w:val="Hyperlink"/>
                <w:noProof/>
              </w:rPr>
              <w:t>Weekly Status</w:t>
            </w:r>
            <w:r w:rsidR="00CE6BEE">
              <w:rPr>
                <w:noProof/>
                <w:webHidden/>
              </w:rPr>
              <w:tab/>
            </w:r>
            <w:r w:rsidR="00CE6BEE">
              <w:rPr>
                <w:noProof/>
                <w:webHidden/>
              </w:rPr>
              <w:fldChar w:fldCharType="begin"/>
            </w:r>
            <w:r w:rsidR="00CE6BEE">
              <w:rPr>
                <w:noProof/>
                <w:webHidden/>
              </w:rPr>
              <w:instrText xml:space="preserve"> PAGEREF _Toc465894167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207CC9">
          <w:pPr>
            <w:pStyle w:val="TOC2"/>
            <w:tabs>
              <w:tab w:val="right" w:leader="dot" w:pos="9350"/>
            </w:tabs>
            <w:rPr>
              <w:noProof/>
              <w:lang w:eastAsia="en-US"/>
            </w:rPr>
          </w:pPr>
          <w:hyperlink w:anchor="_Toc465894168" w:history="1">
            <w:r w:rsidR="00CE6BEE" w:rsidRPr="00DC34FD">
              <w:rPr>
                <w:rStyle w:val="Hyperlink"/>
                <w:noProof/>
              </w:rPr>
              <w:t>End of Week 1</w:t>
            </w:r>
            <w:r w:rsidR="00CE6BEE">
              <w:rPr>
                <w:noProof/>
                <w:webHidden/>
              </w:rPr>
              <w:tab/>
            </w:r>
            <w:r w:rsidR="00CE6BEE">
              <w:rPr>
                <w:noProof/>
                <w:webHidden/>
              </w:rPr>
              <w:fldChar w:fldCharType="begin"/>
            </w:r>
            <w:r w:rsidR="00CE6BEE">
              <w:rPr>
                <w:noProof/>
                <w:webHidden/>
              </w:rPr>
              <w:instrText xml:space="preserve"> PAGEREF _Toc465894168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CE6BEE" w:rsidRDefault="00207CC9">
          <w:pPr>
            <w:pStyle w:val="TOC2"/>
            <w:tabs>
              <w:tab w:val="right" w:leader="dot" w:pos="9350"/>
            </w:tabs>
            <w:rPr>
              <w:noProof/>
              <w:lang w:eastAsia="en-US"/>
            </w:rPr>
          </w:pPr>
          <w:hyperlink w:anchor="_Toc465894169" w:history="1">
            <w:r w:rsidR="00CE6BEE" w:rsidRPr="00DC34FD">
              <w:rPr>
                <w:rStyle w:val="Hyperlink"/>
                <w:noProof/>
              </w:rPr>
              <w:t>End of Week 2</w:t>
            </w:r>
            <w:r w:rsidR="00CE6BEE">
              <w:rPr>
                <w:noProof/>
                <w:webHidden/>
              </w:rPr>
              <w:tab/>
            </w:r>
            <w:r w:rsidR="00CE6BEE">
              <w:rPr>
                <w:noProof/>
                <w:webHidden/>
              </w:rPr>
              <w:fldChar w:fldCharType="begin"/>
            </w:r>
            <w:r w:rsidR="00CE6BEE">
              <w:rPr>
                <w:noProof/>
                <w:webHidden/>
              </w:rPr>
              <w:instrText xml:space="preserve"> PAGEREF _Toc465894169 \h </w:instrText>
            </w:r>
            <w:r w:rsidR="00CE6BEE">
              <w:rPr>
                <w:noProof/>
                <w:webHidden/>
              </w:rPr>
            </w:r>
            <w:r w:rsidR="00CE6BEE">
              <w:rPr>
                <w:noProof/>
                <w:webHidden/>
              </w:rPr>
              <w:fldChar w:fldCharType="separate"/>
            </w:r>
            <w:r w:rsidR="00CE6BEE">
              <w:rPr>
                <w:noProof/>
                <w:webHidden/>
              </w:rPr>
              <w:t>12</w:t>
            </w:r>
            <w:r w:rsidR="00CE6BEE">
              <w:rPr>
                <w:noProof/>
                <w:webHidden/>
              </w:rPr>
              <w:fldChar w:fldCharType="end"/>
            </w:r>
          </w:hyperlink>
        </w:p>
        <w:p w:rsidR="004B6381" w:rsidRDefault="004B6381">
          <w:r>
            <w:rPr>
              <w:b/>
              <w:bCs/>
              <w:noProof/>
            </w:rPr>
            <w:fldChar w:fldCharType="end"/>
          </w:r>
        </w:p>
      </w:sdtContent>
    </w:sdt>
    <w:p w:rsidR="004B6381" w:rsidRDefault="004B6381">
      <w:pPr>
        <w:rPr>
          <w:rFonts w:asciiTheme="majorHAnsi" w:eastAsiaTheme="majorEastAsia" w:hAnsiTheme="majorHAnsi" w:cstheme="majorBidi"/>
          <w:b/>
          <w:bCs/>
          <w:smallCaps/>
          <w:sz w:val="36"/>
          <w:szCs w:val="36"/>
        </w:rPr>
      </w:pPr>
      <w:r>
        <w:br w:type="page"/>
      </w:r>
    </w:p>
    <w:p w:rsidR="00C7526B" w:rsidRDefault="00C7526B" w:rsidP="00E74F9A">
      <w:pPr>
        <w:pStyle w:val="Heading1"/>
      </w:pPr>
      <w:bookmarkStart w:id="0" w:name="_Toc465894127"/>
      <w:r>
        <w:lastRenderedPageBreak/>
        <w:t>The Problem</w:t>
      </w:r>
      <w:bookmarkEnd w:id="0"/>
    </w:p>
    <w:p w:rsidR="0081435F" w:rsidRPr="00855982" w:rsidRDefault="0081435F" w:rsidP="0081435F">
      <w:pPr>
        <w:pStyle w:val="Heading2"/>
      </w:pPr>
      <w:bookmarkStart w:id="1" w:name="_Toc465894128"/>
      <w:r>
        <w:t>Background Information</w:t>
      </w:r>
      <w:bookmarkEnd w:id="1"/>
    </w:p>
    <w:p w:rsidR="0081435F" w:rsidRDefault="0081435F" w:rsidP="0081435F">
      <w:r>
        <w:br/>
        <w:t xml:space="preserve">Arch Dental Associates (from now on referred to as “Arch”) has approached us to design a modern web interface that can help them to coordinate their Dental Practice and make their business more efficient.  They are looking to replace an age-old paper system of operating the business.  It will be of upmost importance that the user interface for this application be highly user friendly and intuitive to use given that many of the users will have limited computer experience.  </w:t>
      </w:r>
    </w:p>
    <w:p w:rsidR="00E74F9A" w:rsidRPr="00855982" w:rsidRDefault="00E74F9A" w:rsidP="00E74F9A">
      <w:pPr>
        <w:pStyle w:val="Heading2"/>
      </w:pPr>
      <w:bookmarkStart w:id="2" w:name="_Toc465894129"/>
      <w:r>
        <w:t>Problem Description</w:t>
      </w:r>
      <w:bookmarkEnd w:id="2"/>
    </w:p>
    <w:p w:rsidR="008118EE" w:rsidRDefault="0081435F" w:rsidP="00042361">
      <w:r>
        <w:br/>
        <w:t xml:space="preserve">Arch </w:t>
      </w:r>
      <w:r w:rsidR="00042361">
        <w:t xml:space="preserve">would like to </w:t>
      </w:r>
      <w:r w:rsidR="008118EE">
        <w:t xml:space="preserve">move to a modern/computerized system </w:t>
      </w:r>
      <w:r w:rsidR="00042361">
        <w:t>t</w:t>
      </w:r>
      <w:r w:rsidR="008118EE">
        <w:t>o allow their patients access to some portion of their account from home</w:t>
      </w:r>
      <w:r w:rsidR="00042361">
        <w:t xml:space="preserve">, to </w:t>
      </w:r>
      <w:r w:rsidR="008118EE">
        <w:t>ensure rooms in each clinic are adequately utilized, and not double-booked</w:t>
      </w:r>
      <w:r w:rsidR="00042361">
        <w:t>, t</w:t>
      </w:r>
      <w:r w:rsidR="008118EE">
        <w:t>o ensure the time of each provider is adequately utilized, and not double-booked</w:t>
      </w:r>
      <w:r w:rsidR="00042361">
        <w:t>, and lastly, t</w:t>
      </w:r>
      <w:r w:rsidR="008118EE">
        <w:t>o provide a paperless (or at least significantly less paper) method for day-to-day business and accounting</w:t>
      </w:r>
      <w:r>
        <w:t>.</w:t>
      </w:r>
    </w:p>
    <w:p w:rsidR="008118EE" w:rsidRPr="00855982" w:rsidRDefault="008118EE" w:rsidP="00E74F9A">
      <w:pPr>
        <w:pStyle w:val="Heading2"/>
      </w:pPr>
      <w:bookmarkStart w:id="3" w:name="_Toc465894130"/>
      <w:r>
        <w:t>Users</w:t>
      </w:r>
      <w:r w:rsidR="00E74F9A">
        <w:t xml:space="preserve"> / Roles</w:t>
      </w:r>
      <w:bookmarkEnd w:id="3"/>
    </w:p>
    <w:p w:rsidR="00C7526B" w:rsidRDefault="00C7526B" w:rsidP="00C7526B">
      <w:pPr>
        <w:pStyle w:val="ListParagraph"/>
      </w:pPr>
    </w:p>
    <w:p w:rsidR="008118EE" w:rsidRDefault="008118EE" w:rsidP="008118EE">
      <w:pPr>
        <w:pStyle w:val="ListParagraph"/>
        <w:numPr>
          <w:ilvl w:val="0"/>
          <w:numId w:val="31"/>
        </w:numPr>
      </w:pPr>
      <w:r>
        <w:t>Client</w:t>
      </w:r>
      <w:r w:rsidR="009C6FF5">
        <w:t xml:space="preserve"> (Patients)</w:t>
      </w:r>
    </w:p>
    <w:p w:rsidR="008118EE" w:rsidRDefault="008118EE" w:rsidP="008118EE">
      <w:pPr>
        <w:pStyle w:val="ListParagraph"/>
        <w:numPr>
          <w:ilvl w:val="1"/>
          <w:numId w:val="31"/>
        </w:numPr>
      </w:pPr>
      <w:r>
        <w:t xml:space="preserve">Primary account </w:t>
      </w:r>
      <w:r w:rsidR="00261815">
        <w:t>holder</w:t>
      </w:r>
    </w:p>
    <w:p w:rsidR="008118EE" w:rsidRDefault="008118EE" w:rsidP="008118EE">
      <w:pPr>
        <w:pStyle w:val="ListParagraph"/>
        <w:numPr>
          <w:ilvl w:val="1"/>
          <w:numId w:val="31"/>
        </w:numPr>
      </w:pPr>
      <w:r>
        <w:t>View/edit household account info</w:t>
      </w:r>
    </w:p>
    <w:p w:rsidR="008118EE" w:rsidRDefault="008118EE" w:rsidP="008118EE">
      <w:pPr>
        <w:pStyle w:val="ListParagraph"/>
        <w:numPr>
          <w:ilvl w:val="1"/>
          <w:numId w:val="31"/>
        </w:numPr>
      </w:pPr>
      <w:r>
        <w:t>View/cancel appointments</w:t>
      </w:r>
    </w:p>
    <w:p w:rsidR="008118EE" w:rsidRDefault="008118EE" w:rsidP="008118EE">
      <w:pPr>
        <w:pStyle w:val="ListParagraph"/>
        <w:numPr>
          <w:ilvl w:val="1"/>
          <w:numId w:val="31"/>
        </w:numPr>
      </w:pPr>
      <w:r>
        <w:t>Payments</w:t>
      </w:r>
    </w:p>
    <w:p w:rsidR="008118EE" w:rsidRDefault="008118EE" w:rsidP="008118EE">
      <w:pPr>
        <w:pStyle w:val="ListParagraph"/>
        <w:numPr>
          <w:ilvl w:val="1"/>
          <w:numId w:val="31"/>
        </w:numPr>
      </w:pPr>
      <w:r>
        <w:t>Services</w:t>
      </w:r>
    </w:p>
    <w:p w:rsidR="008118EE" w:rsidRDefault="008118EE" w:rsidP="00240F70">
      <w:pPr>
        <w:pStyle w:val="ListParagraph"/>
        <w:numPr>
          <w:ilvl w:val="1"/>
          <w:numId w:val="31"/>
        </w:numPr>
      </w:pPr>
      <w:r>
        <w:t xml:space="preserve">Designate </w:t>
      </w:r>
      <w:r w:rsidR="00977040">
        <w:t>p</w:t>
      </w:r>
      <w:r>
        <w:t xml:space="preserve">rimary </w:t>
      </w:r>
      <w:r w:rsidR="00977040">
        <w:t>i</w:t>
      </w:r>
      <w:r>
        <w:t xml:space="preserve">nsurance </w:t>
      </w:r>
      <w:r w:rsidR="00977040">
        <w:t>h</w:t>
      </w:r>
      <w:r>
        <w:t>older</w:t>
      </w:r>
    </w:p>
    <w:p w:rsidR="00977040" w:rsidRDefault="00977040" w:rsidP="008118EE">
      <w:pPr>
        <w:pStyle w:val="ListParagraph"/>
        <w:numPr>
          <w:ilvl w:val="1"/>
          <w:numId w:val="31"/>
        </w:numPr>
      </w:pPr>
      <w:r>
        <w:t>Add/edit dependents</w:t>
      </w:r>
    </w:p>
    <w:p w:rsidR="00977040" w:rsidRDefault="00977040" w:rsidP="00977040">
      <w:pPr>
        <w:pStyle w:val="ListParagraph"/>
        <w:numPr>
          <w:ilvl w:val="0"/>
          <w:numId w:val="31"/>
        </w:numPr>
      </w:pPr>
      <w:r>
        <w:t>Office Staff</w:t>
      </w:r>
    </w:p>
    <w:p w:rsidR="00977040" w:rsidRDefault="00977040" w:rsidP="00977040">
      <w:pPr>
        <w:pStyle w:val="ListParagraph"/>
        <w:numPr>
          <w:ilvl w:val="1"/>
          <w:numId w:val="31"/>
        </w:numPr>
      </w:pPr>
      <w:r>
        <w:t>An office worker or provider</w:t>
      </w:r>
      <w:r w:rsidR="00261815">
        <w:t>/dentist</w:t>
      </w:r>
    </w:p>
    <w:p w:rsidR="00977040" w:rsidRDefault="00977040" w:rsidP="00977040">
      <w:pPr>
        <w:pStyle w:val="ListParagraph"/>
        <w:numPr>
          <w:ilvl w:val="1"/>
          <w:numId w:val="31"/>
        </w:numPr>
      </w:pPr>
      <w:r>
        <w:t>Create/view/update individual client account info</w:t>
      </w:r>
    </w:p>
    <w:p w:rsidR="00977040" w:rsidRDefault="00977040" w:rsidP="00977040">
      <w:pPr>
        <w:pStyle w:val="ListParagraph"/>
        <w:numPr>
          <w:ilvl w:val="1"/>
          <w:numId w:val="31"/>
        </w:numPr>
      </w:pPr>
      <w:r>
        <w:t>Create/view/update appointments</w:t>
      </w:r>
    </w:p>
    <w:p w:rsidR="00977040" w:rsidRDefault="00977040" w:rsidP="00977040">
      <w:pPr>
        <w:pStyle w:val="ListParagraph"/>
        <w:numPr>
          <w:ilvl w:val="1"/>
          <w:numId w:val="31"/>
        </w:numPr>
      </w:pPr>
      <w:r>
        <w:t>Process payments</w:t>
      </w:r>
    </w:p>
    <w:p w:rsidR="00977040" w:rsidRDefault="00977040" w:rsidP="00977040">
      <w:pPr>
        <w:pStyle w:val="ListParagraph"/>
        <w:numPr>
          <w:ilvl w:val="0"/>
          <w:numId w:val="31"/>
        </w:numPr>
      </w:pPr>
      <w:r>
        <w:t>System Administrator</w:t>
      </w:r>
    </w:p>
    <w:p w:rsidR="00977040" w:rsidRDefault="00977040" w:rsidP="00977040">
      <w:pPr>
        <w:pStyle w:val="ListParagraph"/>
        <w:numPr>
          <w:ilvl w:val="1"/>
          <w:numId w:val="31"/>
        </w:numPr>
      </w:pPr>
      <w:r>
        <w:t xml:space="preserve">Main </w:t>
      </w:r>
      <w:r w:rsidR="009C6FF5">
        <w:t>owners</w:t>
      </w:r>
      <w:r>
        <w:t xml:space="preserve"> of practice</w:t>
      </w:r>
    </w:p>
    <w:p w:rsidR="00977040" w:rsidRDefault="00977040" w:rsidP="00977040">
      <w:pPr>
        <w:pStyle w:val="ListParagraph"/>
        <w:numPr>
          <w:ilvl w:val="1"/>
          <w:numId w:val="31"/>
        </w:numPr>
      </w:pPr>
      <w:r>
        <w:t>Create/view/update any screen</w:t>
      </w:r>
    </w:p>
    <w:p w:rsidR="00977040" w:rsidRDefault="00977040" w:rsidP="00977040">
      <w:pPr>
        <w:pStyle w:val="ListParagraph"/>
        <w:numPr>
          <w:ilvl w:val="1"/>
          <w:numId w:val="31"/>
        </w:numPr>
      </w:pPr>
      <w:r>
        <w:t>Create/view/update office staff and providers</w:t>
      </w:r>
    </w:p>
    <w:p w:rsidR="00977040" w:rsidRDefault="00977040" w:rsidP="00977040">
      <w:pPr>
        <w:pStyle w:val="ListParagraph"/>
        <w:numPr>
          <w:ilvl w:val="1"/>
          <w:numId w:val="31"/>
        </w:numPr>
      </w:pPr>
      <w:r>
        <w:t>Create/view/update clinic</w:t>
      </w:r>
      <w:r w:rsidR="0045516D">
        <w:t>s</w:t>
      </w:r>
    </w:p>
    <w:p w:rsidR="00977040" w:rsidRDefault="00977040" w:rsidP="00977040">
      <w:pPr>
        <w:pStyle w:val="ListParagraph"/>
        <w:numPr>
          <w:ilvl w:val="1"/>
          <w:numId w:val="31"/>
        </w:numPr>
      </w:pPr>
      <w:r>
        <w:t>Create</w:t>
      </w:r>
      <w:r w:rsidR="0045516D">
        <w:t xml:space="preserve">/view/update </w:t>
      </w:r>
      <w:r>
        <w:t>room</w:t>
      </w:r>
      <w:r w:rsidR="0045516D">
        <w:t>s</w:t>
      </w:r>
    </w:p>
    <w:p w:rsidR="00977040" w:rsidRDefault="00977040" w:rsidP="00977040">
      <w:pPr>
        <w:pStyle w:val="ListParagraph"/>
        <w:numPr>
          <w:ilvl w:val="1"/>
          <w:numId w:val="31"/>
        </w:numPr>
      </w:pPr>
      <w:r>
        <w:t>Create/view/update services</w:t>
      </w:r>
    </w:p>
    <w:p w:rsidR="00977040" w:rsidRDefault="00977040" w:rsidP="00977040">
      <w:pPr>
        <w:pStyle w:val="ListParagraph"/>
        <w:numPr>
          <w:ilvl w:val="1"/>
          <w:numId w:val="31"/>
        </w:numPr>
      </w:pPr>
      <w:r>
        <w:t xml:space="preserve">Create/view/update </w:t>
      </w:r>
      <w:r w:rsidR="0045516D">
        <w:t>qualifications</w:t>
      </w:r>
    </w:p>
    <w:p w:rsidR="00C31DAD" w:rsidRDefault="0045516D" w:rsidP="00C31DAD">
      <w:pPr>
        <w:pStyle w:val="ListParagraph"/>
        <w:numPr>
          <w:ilvl w:val="1"/>
          <w:numId w:val="31"/>
        </w:numPr>
      </w:pPr>
      <w:r>
        <w:t>Create/view/update accepted insurance</w:t>
      </w:r>
    </w:p>
    <w:p w:rsidR="00E74F9A" w:rsidRDefault="00E74F9A" w:rsidP="00E74F9A">
      <w:pPr>
        <w:pStyle w:val="Heading1"/>
      </w:pPr>
      <w:bookmarkStart w:id="4" w:name="_Toc465894131"/>
      <w:r>
        <w:lastRenderedPageBreak/>
        <w:t>Requirements</w:t>
      </w:r>
      <w:bookmarkEnd w:id="4"/>
    </w:p>
    <w:p w:rsidR="00C31DAD" w:rsidRDefault="00E74F9A" w:rsidP="00E74F9A">
      <w:pPr>
        <w:pStyle w:val="Heading2"/>
      </w:pPr>
      <w:bookmarkStart w:id="5" w:name="_Toc465894132"/>
      <w:r>
        <w:t>Functional</w:t>
      </w:r>
      <w:bookmarkEnd w:id="5"/>
    </w:p>
    <w:p w:rsidR="00261815" w:rsidRDefault="00261815" w:rsidP="00261815">
      <w:pPr>
        <w:pStyle w:val="ListParagraph"/>
      </w:pPr>
    </w:p>
    <w:p w:rsidR="00261815" w:rsidRDefault="00261815" w:rsidP="00261815">
      <w:pPr>
        <w:pStyle w:val="ListParagraph"/>
        <w:numPr>
          <w:ilvl w:val="0"/>
          <w:numId w:val="33"/>
        </w:numPr>
      </w:pPr>
      <w:r>
        <w:t>The system shall support the following users:  Client, Office, Admin</w:t>
      </w:r>
    </w:p>
    <w:p w:rsidR="00261815" w:rsidRDefault="009C6FF5" w:rsidP="00240F70">
      <w:pPr>
        <w:pStyle w:val="ListParagraph"/>
        <w:numPr>
          <w:ilvl w:val="1"/>
          <w:numId w:val="33"/>
        </w:numPr>
      </w:pPr>
      <w:r>
        <w:t>Client</w:t>
      </w:r>
    </w:p>
    <w:p w:rsidR="008048F7" w:rsidRDefault="008048F7" w:rsidP="00240F70">
      <w:pPr>
        <w:pStyle w:val="ListParagraph"/>
        <w:numPr>
          <w:ilvl w:val="2"/>
          <w:numId w:val="33"/>
        </w:numPr>
      </w:pPr>
      <w:r>
        <w:t>P</w:t>
      </w:r>
      <w:r w:rsidR="009C6FF5">
        <w:t>atient</w:t>
      </w:r>
      <w:r>
        <w:t>s</w:t>
      </w:r>
    </w:p>
    <w:p w:rsidR="00261815" w:rsidRDefault="00261815" w:rsidP="00240F70">
      <w:pPr>
        <w:pStyle w:val="ListParagraph"/>
        <w:numPr>
          <w:ilvl w:val="2"/>
          <w:numId w:val="33"/>
        </w:numPr>
      </w:pPr>
      <w:r>
        <w:t>The system shall designate</w:t>
      </w:r>
      <w:r w:rsidR="00D31BA2">
        <w:t xml:space="preserve"> a P</w:t>
      </w:r>
      <w:r>
        <w:t>rimary account holder (a head of household)</w:t>
      </w:r>
    </w:p>
    <w:p w:rsidR="00261815" w:rsidRDefault="00261815" w:rsidP="00240F70">
      <w:pPr>
        <w:pStyle w:val="ListParagraph"/>
        <w:numPr>
          <w:ilvl w:val="2"/>
          <w:numId w:val="33"/>
        </w:numPr>
      </w:pPr>
      <w:r>
        <w:t>The system shall</w:t>
      </w:r>
      <w:r w:rsidR="00D31BA2">
        <w:t xml:space="preserve"> allow the Client to view/edit household info such as:</w:t>
      </w:r>
    </w:p>
    <w:p w:rsidR="00D31BA2" w:rsidRDefault="00D31BA2" w:rsidP="00240F70">
      <w:pPr>
        <w:pStyle w:val="ListParagraph"/>
        <w:numPr>
          <w:ilvl w:val="3"/>
          <w:numId w:val="33"/>
        </w:numPr>
      </w:pPr>
      <w:r>
        <w:t>Contact Information</w:t>
      </w:r>
      <w:r w:rsidR="00E00CA5">
        <w:t xml:space="preserve"> (Address, Phone)</w:t>
      </w:r>
    </w:p>
    <w:p w:rsidR="00D31BA2" w:rsidRDefault="00D31BA2" w:rsidP="00240F70">
      <w:pPr>
        <w:pStyle w:val="ListParagraph"/>
        <w:numPr>
          <w:ilvl w:val="3"/>
          <w:numId w:val="33"/>
        </w:numPr>
      </w:pPr>
      <w:r>
        <w:t>Insurance Information</w:t>
      </w:r>
    </w:p>
    <w:p w:rsidR="00D31BA2" w:rsidRDefault="00D31BA2" w:rsidP="00240F70">
      <w:pPr>
        <w:pStyle w:val="ListParagraph"/>
        <w:numPr>
          <w:ilvl w:val="3"/>
          <w:numId w:val="33"/>
        </w:numPr>
      </w:pPr>
      <w:r>
        <w:t>Dependent Information and Relationship to Primary</w:t>
      </w:r>
    </w:p>
    <w:p w:rsidR="00986C90" w:rsidRDefault="00986C90" w:rsidP="00240F70">
      <w:pPr>
        <w:pStyle w:val="ListParagraph"/>
        <w:numPr>
          <w:ilvl w:val="3"/>
          <w:numId w:val="33"/>
        </w:numPr>
      </w:pPr>
      <w:r>
        <w:t>Appointments coming / past</w:t>
      </w:r>
    </w:p>
    <w:p w:rsidR="00986C90" w:rsidRDefault="00986C90" w:rsidP="00240F70">
      <w:pPr>
        <w:pStyle w:val="ListParagraph"/>
        <w:numPr>
          <w:ilvl w:val="4"/>
          <w:numId w:val="33"/>
        </w:numPr>
      </w:pPr>
      <w:r>
        <w:t>Payments due / made</w:t>
      </w:r>
    </w:p>
    <w:p w:rsidR="00986C90" w:rsidRDefault="00986C90" w:rsidP="00240F70">
      <w:pPr>
        <w:pStyle w:val="ListParagraph"/>
        <w:numPr>
          <w:ilvl w:val="4"/>
          <w:numId w:val="33"/>
        </w:numPr>
      </w:pPr>
      <w:r>
        <w:t>Services rendered</w:t>
      </w:r>
    </w:p>
    <w:p w:rsidR="00986C90" w:rsidRDefault="00986C90" w:rsidP="00240F70">
      <w:pPr>
        <w:pStyle w:val="ListParagraph"/>
        <w:numPr>
          <w:ilvl w:val="3"/>
          <w:numId w:val="33"/>
        </w:numPr>
      </w:pPr>
      <w:r>
        <w:t>Designate who is the Insurance holder</w:t>
      </w:r>
    </w:p>
    <w:p w:rsidR="00986C90" w:rsidRDefault="00986C90" w:rsidP="00240F70">
      <w:pPr>
        <w:pStyle w:val="ListParagraph"/>
        <w:numPr>
          <w:ilvl w:val="3"/>
          <w:numId w:val="33"/>
        </w:numPr>
      </w:pPr>
      <w:r>
        <w:t xml:space="preserve">Designate </w:t>
      </w:r>
      <w:r w:rsidR="00240F70">
        <w:t>the Household I</w:t>
      </w:r>
      <w:r>
        <w:t xml:space="preserve">nsurance </w:t>
      </w:r>
      <w:r w:rsidR="00240F70">
        <w:t>C</w:t>
      </w:r>
      <w:r>
        <w:t>ompany</w:t>
      </w:r>
    </w:p>
    <w:p w:rsidR="00240F70" w:rsidRDefault="00240F70" w:rsidP="00240F70">
      <w:pPr>
        <w:pStyle w:val="ListParagraph"/>
        <w:numPr>
          <w:ilvl w:val="3"/>
          <w:numId w:val="33"/>
        </w:numPr>
      </w:pPr>
      <w:r>
        <w:t>Allow a Household to be served without insurance</w:t>
      </w:r>
    </w:p>
    <w:p w:rsidR="00240F70" w:rsidRDefault="00240F70" w:rsidP="00240F70">
      <w:pPr>
        <w:pStyle w:val="ListParagraph"/>
        <w:numPr>
          <w:ilvl w:val="2"/>
          <w:numId w:val="33"/>
        </w:numPr>
      </w:pPr>
      <w:r>
        <w:t>The system shall provide a user with a unique account number</w:t>
      </w:r>
    </w:p>
    <w:p w:rsidR="00261815" w:rsidRDefault="009C6FF5" w:rsidP="00240F70">
      <w:pPr>
        <w:pStyle w:val="ListParagraph"/>
        <w:numPr>
          <w:ilvl w:val="1"/>
          <w:numId w:val="33"/>
        </w:numPr>
      </w:pPr>
      <w:r>
        <w:t>Office</w:t>
      </w:r>
    </w:p>
    <w:p w:rsidR="00240F70" w:rsidRDefault="00240F70" w:rsidP="00240F70">
      <w:pPr>
        <w:pStyle w:val="ListParagraph"/>
        <w:numPr>
          <w:ilvl w:val="2"/>
          <w:numId w:val="33"/>
        </w:numPr>
      </w:pPr>
      <w:r>
        <w:t>Office Staff, Doctors, Hygienists</w:t>
      </w:r>
    </w:p>
    <w:p w:rsidR="00240F70" w:rsidRDefault="00240F70" w:rsidP="00240F70">
      <w:pPr>
        <w:pStyle w:val="ListParagraph"/>
        <w:numPr>
          <w:ilvl w:val="2"/>
          <w:numId w:val="33"/>
        </w:numPr>
      </w:pPr>
      <w:r>
        <w:t xml:space="preserve">The system shall </w:t>
      </w:r>
      <w:r w:rsidR="00E540B1">
        <w:t>allow all staff to create / update any Client account info</w:t>
      </w:r>
    </w:p>
    <w:p w:rsidR="00E540B1" w:rsidRDefault="00E540B1" w:rsidP="00240F70">
      <w:pPr>
        <w:pStyle w:val="ListParagraph"/>
        <w:numPr>
          <w:ilvl w:val="2"/>
          <w:numId w:val="33"/>
        </w:numPr>
      </w:pPr>
      <w:r>
        <w:t>The system shall allow all staff to create / update appointments</w:t>
      </w:r>
    </w:p>
    <w:p w:rsidR="00E540B1" w:rsidRDefault="00E540B1" w:rsidP="00240F70">
      <w:pPr>
        <w:pStyle w:val="ListParagraph"/>
        <w:numPr>
          <w:ilvl w:val="2"/>
          <w:numId w:val="33"/>
        </w:numPr>
      </w:pPr>
      <w:r>
        <w:t>The system shall allow all sta</w:t>
      </w:r>
      <w:r w:rsidR="00556212">
        <w:t>ff to process payments / refunds</w:t>
      </w:r>
    </w:p>
    <w:p w:rsidR="00556212" w:rsidRDefault="00556212" w:rsidP="00240F70">
      <w:pPr>
        <w:pStyle w:val="ListParagraph"/>
        <w:numPr>
          <w:ilvl w:val="2"/>
          <w:numId w:val="33"/>
        </w:numPr>
      </w:pPr>
      <w:r>
        <w:t>The system shall allow all staff to alter standard pricing for an appointment (before and after)</w:t>
      </w:r>
    </w:p>
    <w:p w:rsidR="009C6FF5" w:rsidRDefault="004B6584" w:rsidP="009C6FF5">
      <w:pPr>
        <w:pStyle w:val="ListParagraph"/>
        <w:numPr>
          <w:ilvl w:val="1"/>
          <w:numId w:val="33"/>
        </w:numPr>
      </w:pPr>
      <w:r>
        <w:t>Admin</w:t>
      </w:r>
    </w:p>
    <w:p w:rsidR="009C6FF5" w:rsidRDefault="009C6FF5" w:rsidP="009C6FF5">
      <w:pPr>
        <w:pStyle w:val="ListParagraph"/>
        <w:numPr>
          <w:ilvl w:val="2"/>
          <w:numId w:val="33"/>
        </w:numPr>
      </w:pPr>
      <w:r>
        <w:t>Main owners/partners of practice (could also be Doctors)</w:t>
      </w:r>
    </w:p>
    <w:p w:rsidR="009C6FF5" w:rsidRDefault="00F83E7A" w:rsidP="009C6FF5">
      <w:pPr>
        <w:pStyle w:val="ListParagraph"/>
        <w:numPr>
          <w:ilvl w:val="2"/>
          <w:numId w:val="33"/>
        </w:numPr>
      </w:pPr>
      <w:r>
        <w:t>The system shall allow Admin to c</w:t>
      </w:r>
      <w:r w:rsidR="009C6FF5">
        <w:t>reate/view/update any screen</w:t>
      </w:r>
    </w:p>
    <w:p w:rsidR="009C6FF5" w:rsidRDefault="00F83E7A" w:rsidP="009C6FF5">
      <w:pPr>
        <w:pStyle w:val="ListParagraph"/>
        <w:numPr>
          <w:ilvl w:val="2"/>
          <w:numId w:val="33"/>
        </w:numPr>
      </w:pPr>
      <w:r>
        <w:t>The system shall allow Admin to c</w:t>
      </w:r>
      <w:r w:rsidR="009C6FF5">
        <w:t xml:space="preserve">reate/view/update office staff </w:t>
      </w:r>
      <w:r w:rsidR="00F054DF">
        <w:t xml:space="preserve">/ </w:t>
      </w:r>
      <w:r w:rsidR="009C6FF5">
        <w:t>providers</w:t>
      </w:r>
    </w:p>
    <w:p w:rsidR="009C6FF5" w:rsidRDefault="00F83E7A" w:rsidP="009C6FF5">
      <w:pPr>
        <w:pStyle w:val="ListParagraph"/>
        <w:numPr>
          <w:ilvl w:val="2"/>
          <w:numId w:val="33"/>
        </w:numPr>
      </w:pPr>
      <w:r>
        <w:t>The system shall allow Admin to c</w:t>
      </w:r>
      <w:r w:rsidR="009C6FF5">
        <w:t>reate/view/update clinics</w:t>
      </w:r>
    </w:p>
    <w:p w:rsidR="009C6FF5" w:rsidRDefault="00F83E7A" w:rsidP="009C6FF5">
      <w:pPr>
        <w:pStyle w:val="ListParagraph"/>
        <w:numPr>
          <w:ilvl w:val="2"/>
          <w:numId w:val="33"/>
        </w:numPr>
      </w:pPr>
      <w:r>
        <w:t>The system shall allow Admin to c</w:t>
      </w:r>
      <w:r w:rsidR="009C6FF5">
        <w:t>reate/view/update rooms</w:t>
      </w:r>
    </w:p>
    <w:p w:rsidR="009C6FF5" w:rsidRDefault="00F83E7A" w:rsidP="009C6FF5">
      <w:pPr>
        <w:pStyle w:val="ListParagraph"/>
        <w:numPr>
          <w:ilvl w:val="2"/>
          <w:numId w:val="33"/>
        </w:numPr>
      </w:pPr>
      <w:r>
        <w:t>The system shall allow Admin to c</w:t>
      </w:r>
      <w:r w:rsidR="009C6FF5">
        <w:t>reate/view/update services</w:t>
      </w:r>
    </w:p>
    <w:p w:rsidR="009C6FF5" w:rsidRDefault="00F83E7A" w:rsidP="00F054DF">
      <w:pPr>
        <w:pStyle w:val="ListParagraph"/>
        <w:numPr>
          <w:ilvl w:val="2"/>
          <w:numId w:val="33"/>
        </w:numPr>
      </w:pPr>
      <w:r>
        <w:t>The system shall allow Admin to c</w:t>
      </w:r>
      <w:r w:rsidR="009C6FF5">
        <w:t>reate/view/update qualifications</w:t>
      </w:r>
    </w:p>
    <w:p w:rsidR="00F054DF" w:rsidRDefault="00F054DF" w:rsidP="00F054DF">
      <w:pPr>
        <w:pStyle w:val="ListParagraph"/>
        <w:numPr>
          <w:ilvl w:val="2"/>
          <w:numId w:val="33"/>
        </w:numPr>
      </w:pPr>
      <w:r>
        <w:t>The system shall allow Admin to create/view/update qualifications assigned to provider</w:t>
      </w:r>
    </w:p>
    <w:p w:rsidR="00240F70" w:rsidRDefault="00EC1CC8" w:rsidP="00240F70">
      <w:pPr>
        <w:pStyle w:val="ListParagraph"/>
        <w:numPr>
          <w:ilvl w:val="1"/>
          <w:numId w:val="33"/>
        </w:numPr>
      </w:pPr>
      <w:r>
        <w:t>General</w:t>
      </w:r>
    </w:p>
    <w:p w:rsidR="00240F70" w:rsidRDefault="00240F70" w:rsidP="00240F70">
      <w:pPr>
        <w:pStyle w:val="ListParagraph"/>
        <w:numPr>
          <w:ilvl w:val="2"/>
          <w:numId w:val="33"/>
        </w:numPr>
      </w:pPr>
      <w:r>
        <w:t xml:space="preserve">The system shall capture identifying information for all users of the system including:  Name, </w:t>
      </w:r>
      <w:r w:rsidR="00E00CA5">
        <w:t xml:space="preserve">Contact Information, </w:t>
      </w:r>
      <w:r>
        <w:t>Birthdate</w:t>
      </w:r>
    </w:p>
    <w:p w:rsidR="00240F70" w:rsidRDefault="00240F70" w:rsidP="00240F70">
      <w:pPr>
        <w:pStyle w:val="ListParagraph"/>
        <w:numPr>
          <w:ilvl w:val="2"/>
          <w:numId w:val="33"/>
        </w:numPr>
      </w:pPr>
      <w:r>
        <w:t xml:space="preserve">The </w:t>
      </w:r>
      <w:r w:rsidR="00F83E7A">
        <w:t>system shall provide a default username / password and allow user</w:t>
      </w:r>
      <w:r w:rsidR="009E108C">
        <w:t xml:space="preserve"> the ability</w:t>
      </w:r>
      <w:r w:rsidR="00F83E7A">
        <w:t xml:space="preserve"> to change </w:t>
      </w:r>
      <w:r w:rsidR="00EC1CC8">
        <w:t>them</w:t>
      </w:r>
    </w:p>
    <w:p w:rsidR="009E108C" w:rsidRDefault="009E108C" w:rsidP="00240F70">
      <w:pPr>
        <w:pStyle w:val="ListParagraph"/>
        <w:numPr>
          <w:ilvl w:val="2"/>
          <w:numId w:val="33"/>
        </w:numPr>
      </w:pPr>
      <w:r>
        <w:t>The system shall provide a unique numeric ID to each user</w:t>
      </w:r>
    </w:p>
    <w:p w:rsidR="00F83E7A" w:rsidRDefault="00F83E7A" w:rsidP="00240F70">
      <w:pPr>
        <w:pStyle w:val="ListParagraph"/>
        <w:numPr>
          <w:ilvl w:val="2"/>
          <w:numId w:val="33"/>
        </w:numPr>
      </w:pPr>
      <w:r>
        <w:t xml:space="preserve">The system shall </w:t>
      </w:r>
      <w:r w:rsidR="00EC1CC8">
        <w:t>obfuscate</w:t>
      </w:r>
      <w:r>
        <w:t xml:space="preserve"> all </w:t>
      </w:r>
      <w:r w:rsidR="00EC1CC8">
        <w:t xml:space="preserve">user </w:t>
      </w:r>
      <w:r>
        <w:t>passwords</w:t>
      </w:r>
    </w:p>
    <w:p w:rsidR="00261815" w:rsidRDefault="00261815" w:rsidP="00261815">
      <w:pPr>
        <w:pStyle w:val="ListParagraph"/>
        <w:numPr>
          <w:ilvl w:val="0"/>
          <w:numId w:val="33"/>
        </w:numPr>
      </w:pPr>
      <w:r>
        <w:lastRenderedPageBreak/>
        <w:t xml:space="preserve">The system shall </w:t>
      </w:r>
      <w:r w:rsidR="00240F70">
        <w:t xml:space="preserve">keep track of all services </w:t>
      </w:r>
      <w:r w:rsidR="00FB687F">
        <w:t xml:space="preserve">(and costs for each service) </w:t>
      </w:r>
      <w:r w:rsidR="00240F70">
        <w:t>a clinic provides.</w:t>
      </w:r>
    </w:p>
    <w:p w:rsidR="00240F70" w:rsidRDefault="00240F70" w:rsidP="00240F70">
      <w:pPr>
        <w:pStyle w:val="ListParagraph"/>
        <w:numPr>
          <w:ilvl w:val="1"/>
          <w:numId w:val="33"/>
        </w:numPr>
      </w:pPr>
      <w:r>
        <w:t xml:space="preserve">A </w:t>
      </w:r>
      <w:r w:rsidR="00E00CA5">
        <w:t>provider does not need</w:t>
      </w:r>
      <w:r>
        <w:t xml:space="preserve"> to be qualified in order to </w:t>
      </w:r>
      <w:r w:rsidR="00E00CA5">
        <w:t>perform</w:t>
      </w:r>
      <w:r>
        <w:t xml:space="preserve"> a service the clinic offers</w:t>
      </w:r>
    </w:p>
    <w:p w:rsidR="00D7580D" w:rsidRDefault="00D7580D" w:rsidP="00240F70">
      <w:pPr>
        <w:pStyle w:val="ListParagraph"/>
        <w:numPr>
          <w:ilvl w:val="1"/>
          <w:numId w:val="33"/>
        </w:numPr>
      </w:pPr>
      <w:r>
        <w:t>Designate a standard rate for each service</w:t>
      </w:r>
    </w:p>
    <w:p w:rsidR="00D7580D" w:rsidRDefault="00D7580D" w:rsidP="00240F70">
      <w:pPr>
        <w:pStyle w:val="ListParagraph"/>
        <w:numPr>
          <w:ilvl w:val="1"/>
          <w:numId w:val="33"/>
        </w:numPr>
      </w:pPr>
      <w:r>
        <w:t>Designate a standard length of time to complete each service</w:t>
      </w:r>
    </w:p>
    <w:p w:rsidR="00E00CA5" w:rsidRDefault="00E00CA5" w:rsidP="00E00CA5">
      <w:pPr>
        <w:pStyle w:val="ListParagraph"/>
        <w:numPr>
          <w:ilvl w:val="0"/>
          <w:numId w:val="33"/>
        </w:numPr>
      </w:pPr>
      <w:r>
        <w:t>The system shall allow for more than one dentist and/or hygienist to provide services</w:t>
      </w:r>
    </w:p>
    <w:p w:rsidR="00E00CA5" w:rsidRDefault="00E00CA5" w:rsidP="00E00CA5">
      <w:pPr>
        <w:pStyle w:val="ListParagraph"/>
        <w:numPr>
          <w:ilvl w:val="0"/>
          <w:numId w:val="33"/>
        </w:numPr>
      </w:pPr>
      <w:r>
        <w:t xml:space="preserve">The system shall </w:t>
      </w:r>
      <w:r w:rsidR="004B6584">
        <w:t>record services each provider is certified for</w:t>
      </w:r>
    </w:p>
    <w:p w:rsidR="004B6584" w:rsidRDefault="004B6584" w:rsidP="004B6584">
      <w:pPr>
        <w:pStyle w:val="ListParagraph"/>
        <w:numPr>
          <w:ilvl w:val="0"/>
          <w:numId w:val="33"/>
        </w:numPr>
      </w:pPr>
      <w:r>
        <w:t>The system shall allow patients to make appointments for services on a specific time/date</w:t>
      </w:r>
    </w:p>
    <w:p w:rsidR="004B6584" w:rsidRDefault="004B6584" w:rsidP="004B6584">
      <w:pPr>
        <w:pStyle w:val="ListParagraph"/>
        <w:numPr>
          <w:ilvl w:val="0"/>
          <w:numId w:val="33"/>
        </w:numPr>
      </w:pPr>
      <w:r>
        <w:t>The system shall allow a patient to receive services from multiple providers during a visit</w:t>
      </w:r>
    </w:p>
    <w:p w:rsidR="004B6584" w:rsidRDefault="004B6584" w:rsidP="004B6584">
      <w:pPr>
        <w:pStyle w:val="ListParagraph"/>
        <w:numPr>
          <w:ilvl w:val="0"/>
          <w:numId w:val="33"/>
        </w:numPr>
      </w:pPr>
      <w:r>
        <w:t>The system shall track if an appointment is kept/missed/canceled</w:t>
      </w:r>
    </w:p>
    <w:p w:rsidR="004B6584" w:rsidRDefault="004B6584" w:rsidP="004B6584">
      <w:pPr>
        <w:pStyle w:val="ListParagraph"/>
        <w:numPr>
          <w:ilvl w:val="0"/>
          <w:numId w:val="33"/>
        </w:numPr>
      </w:pPr>
      <w:r>
        <w:t>The system shall, for each appointment, reserve a room for each service provided, note individual service lengths</w:t>
      </w:r>
    </w:p>
    <w:p w:rsidR="004B6584" w:rsidRDefault="004B6584" w:rsidP="004B6584">
      <w:pPr>
        <w:pStyle w:val="ListParagraph"/>
        <w:numPr>
          <w:ilvl w:val="0"/>
          <w:numId w:val="33"/>
        </w:numPr>
      </w:pPr>
      <w:r>
        <w:t>The system shall generate a single bill for an entire household</w:t>
      </w:r>
    </w:p>
    <w:p w:rsidR="004B6584" w:rsidRDefault="004B6584" w:rsidP="004B6584">
      <w:pPr>
        <w:pStyle w:val="ListParagraph"/>
        <w:numPr>
          <w:ilvl w:val="0"/>
          <w:numId w:val="33"/>
        </w:numPr>
      </w:pPr>
      <w:r>
        <w:t xml:space="preserve">The system shall </w:t>
      </w:r>
      <w:r w:rsidR="00D7580D">
        <w:t>allow Office user creating an appointment to alter standard pricing with billing reflecting both the standard and actual rates</w:t>
      </w:r>
    </w:p>
    <w:p w:rsidR="00D7580D" w:rsidRDefault="00D7580D" w:rsidP="00D7580D">
      <w:pPr>
        <w:pStyle w:val="ListParagraph"/>
        <w:numPr>
          <w:ilvl w:val="1"/>
          <w:numId w:val="33"/>
        </w:numPr>
      </w:pPr>
      <w:r>
        <w:t>The actual rate should never be higher than the standard rate</w:t>
      </w:r>
    </w:p>
    <w:p w:rsidR="004B6584" w:rsidRDefault="004B6584" w:rsidP="004B6584">
      <w:pPr>
        <w:pStyle w:val="ListParagraph"/>
        <w:numPr>
          <w:ilvl w:val="0"/>
          <w:numId w:val="33"/>
        </w:numPr>
      </w:pPr>
      <w:r>
        <w:t xml:space="preserve">The system shall </w:t>
      </w:r>
      <w:r w:rsidR="00E73F4D">
        <w:t>provide the ability to generate an overall bill for all services outstanding, or provide an itemized bill for an individual appointment</w:t>
      </w:r>
    </w:p>
    <w:p w:rsidR="00E73F4D" w:rsidRDefault="00E73F4D" w:rsidP="00E73F4D">
      <w:pPr>
        <w:pStyle w:val="ListParagraph"/>
        <w:numPr>
          <w:ilvl w:val="1"/>
          <w:numId w:val="33"/>
        </w:numPr>
      </w:pPr>
      <w:r>
        <w:t>Should contain the date of service, list of services, name of provider, and costs</w:t>
      </w:r>
    </w:p>
    <w:p w:rsidR="004B6584" w:rsidRDefault="004B6584" w:rsidP="004B6584">
      <w:pPr>
        <w:pStyle w:val="ListParagraph"/>
        <w:numPr>
          <w:ilvl w:val="0"/>
          <w:numId w:val="33"/>
        </w:numPr>
      </w:pPr>
      <w:r>
        <w:t xml:space="preserve">The system shall </w:t>
      </w:r>
      <w:r w:rsidR="00042F89">
        <w:t>generate a bill on a monthly basis for each household</w:t>
      </w:r>
    </w:p>
    <w:p w:rsidR="004B6584" w:rsidRDefault="004B6584" w:rsidP="004B6584">
      <w:pPr>
        <w:pStyle w:val="ListParagraph"/>
        <w:numPr>
          <w:ilvl w:val="0"/>
          <w:numId w:val="33"/>
        </w:numPr>
      </w:pPr>
      <w:r>
        <w:t xml:space="preserve">The system shall </w:t>
      </w:r>
      <w:r w:rsidR="009E108C">
        <w:t>generate a report containing all households, names, addresses, phone</w:t>
      </w:r>
      <w:r w:rsidR="00D13F53">
        <w:t>s</w:t>
      </w:r>
      <w:r w:rsidR="009E108C">
        <w:t xml:space="preserve">, </w:t>
      </w:r>
      <w:r w:rsidR="00D13F53">
        <w:t>person ID, dependents and relationships</w:t>
      </w:r>
    </w:p>
    <w:p w:rsidR="004B6584" w:rsidRDefault="004B6584" w:rsidP="004B6584">
      <w:pPr>
        <w:pStyle w:val="ListParagraph"/>
        <w:numPr>
          <w:ilvl w:val="0"/>
          <w:numId w:val="33"/>
        </w:numPr>
      </w:pPr>
      <w:r>
        <w:t xml:space="preserve">The system shall </w:t>
      </w:r>
      <w:r w:rsidR="009E108C">
        <w:t>generate a report</w:t>
      </w:r>
      <w:r w:rsidR="00D13F53">
        <w:t xml:space="preserve"> showing insurance coverage for all households including household ID, household primary account holder name, insurance company ID and name.</w:t>
      </w:r>
    </w:p>
    <w:p w:rsidR="004B6584" w:rsidRDefault="004B6584" w:rsidP="004B6584">
      <w:pPr>
        <w:pStyle w:val="ListParagraph"/>
        <w:numPr>
          <w:ilvl w:val="0"/>
          <w:numId w:val="33"/>
        </w:numPr>
      </w:pPr>
      <w:r>
        <w:t xml:space="preserve">The system shall </w:t>
      </w:r>
      <w:r w:rsidR="009E108C">
        <w:t>generate a report</w:t>
      </w:r>
      <w:r w:rsidR="00D13F53">
        <w:t xml:space="preserve"> containing all patients in order by person ID, name, birthdate, and also contain their insurance company and policy number</w:t>
      </w:r>
    </w:p>
    <w:p w:rsidR="004B6584" w:rsidRDefault="004B6584" w:rsidP="004B6584">
      <w:pPr>
        <w:pStyle w:val="ListParagraph"/>
        <w:numPr>
          <w:ilvl w:val="0"/>
          <w:numId w:val="33"/>
        </w:numPr>
      </w:pPr>
      <w:r>
        <w:t xml:space="preserve">The system shall </w:t>
      </w:r>
      <w:r w:rsidR="009E108C">
        <w:t>generate a report</w:t>
      </w:r>
      <w:r w:rsidR="00D13F53">
        <w:t xml:space="preserve"> </w:t>
      </w:r>
      <w:r w:rsidR="008F14A4">
        <w:t>show itemized billings for all households with household ID, primary account holder name, person ID, patient name, service, and cost ordered by primary account holder name, patient name, and billing date</w:t>
      </w:r>
    </w:p>
    <w:p w:rsidR="004B6584" w:rsidRDefault="004B6584" w:rsidP="004B6584">
      <w:pPr>
        <w:pStyle w:val="ListParagraph"/>
        <w:numPr>
          <w:ilvl w:val="0"/>
          <w:numId w:val="33"/>
        </w:numPr>
      </w:pPr>
      <w:r>
        <w:t xml:space="preserve">The system shall </w:t>
      </w:r>
      <w:r w:rsidR="009E108C">
        <w:t>generate a report</w:t>
      </w:r>
      <w:r w:rsidR="008F14A4">
        <w:t xml:space="preserve"> showing the total cost of all services received for each household</w:t>
      </w:r>
    </w:p>
    <w:p w:rsidR="004B6584" w:rsidRDefault="004B6584" w:rsidP="008F14A4">
      <w:pPr>
        <w:pStyle w:val="ListParagraph"/>
        <w:numPr>
          <w:ilvl w:val="0"/>
          <w:numId w:val="33"/>
        </w:numPr>
      </w:pPr>
      <w:r>
        <w:t xml:space="preserve">The system shall </w:t>
      </w:r>
      <w:r w:rsidR="009E108C">
        <w:t>generate a report</w:t>
      </w:r>
      <w:r w:rsidR="008F14A4">
        <w:t xml:space="preserve"> showing each provider and services qualified to render</w:t>
      </w:r>
    </w:p>
    <w:p w:rsidR="008F14A4" w:rsidRDefault="008F14A4" w:rsidP="008F14A4">
      <w:pPr>
        <w:pStyle w:val="ListParagraph"/>
        <w:numPr>
          <w:ilvl w:val="0"/>
          <w:numId w:val="33"/>
        </w:numPr>
      </w:pPr>
      <w:r>
        <w:t>The system shall generate a report all future appointments sorted by patient name, appointment date/time, length of service, phone – grouped by each patient</w:t>
      </w:r>
    </w:p>
    <w:p w:rsidR="008F14A4" w:rsidRDefault="008F14A4" w:rsidP="008F14A4">
      <w:pPr>
        <w:pStyle w:val="ListParagraph"/>
        <w:numPr>
          <w:ilvl w:val="0"/>
          <w:numId w:val="33"/>
        </w:numPr>
      </w:pPr>
      <w:r>
        <w:t>The system shall generate a report list all services performed by each provider in order by provider name and include the service ID, service description, and cost</w:t>
      </w:r>
    </w:p>
    <w:p w:rsidR="008F14A4" w:rsidRDefault="008F14A4" w:rsidP="008F14A4">
      <w:pPr>
        <w:pStyle w:val="ListParagraph"/>
        <w:numPr>
          <w:ilvl w:val="0"/>
          <w:numId w:val="33"/>
        </w:numPr>
      </w:pPr>
      <w:r>
        <w:t>The system shall generate a report, that for a given date, lists the total amount of services each provider rendered – ordered by provider name</w:t>
      </w:r>
    </w:p>
    <w:p w:rsidR="00E74F9A" w:rsidRDefault="00E74F9A" w:rsidP="00E74F9A">
      <w:pPr>
        <w:pStyle w:val="Heading2"/>
      </w:pPr>
      <w:bookmarkStart w:id="6" w:name="_Toc465894133"/>
      <w:r>
        <w:t>Non-Functional</w:t>
      </w:r>
      <w:bookmarkEnd w:id="6"/>
    </w:p>
    <w:p w:rsidR="00F83E7A" w:rsidRPr="00F83E7A" w:rsidRDefault="00F83E7A" w:rsidP="00F83E7A"/>
    <w:p w:rsidR="00F83E7A" w:rsidRDefault="00F83E7A" w:rsidP="00F83E7A">
      <w:pPr>
        <w:pStyle w:val="ListParagraph"/>
        <w:numPr>
          <w:ilvl w:val="0"/>
          <w:numId w:val="34"/>
        </w:numPr>
        <w:rPr>
          <w:sz w:val="24"/>
        </w:rPr>
      </w:pPr>
      <w:r w:rsidRPr="00F83E7A">
        <w:rPr>
          <w:sz w:val="24"/>
        </w:rPr>
        <w:t xml:space="preserve">The system shall work </w:t>
      </w:r>
      <w:r>
        <w:rPr>
          <w:sz w:val="24"/>
        </w:rPr>
        <w:t xml:space="preserve">only </w:t>
      </w:r>
      <w:r w:rsidRPr="00F83E7A">
        <w:rPr>
          <w:sz w:val="24"/>
        </w:rPr>
        <w:t xml:space="preserve">via web browser </w:t>
      </w:r>
    </w:p>
    <w:p w:rsidR="00F83E7A" w:rsidRDefault="00F83E7A" w:rsidP="00F83E7A">
      <w:pPr>
        <w:pStyle w:val="ListParagraph"/>
        <w:numPr>
          <w:ilvl w:val="0"/>
          <w:numId w:val="34"/>
        </w:numPr>
        <w:rPr>
          <w:sz w:val="24"/>
        </w:rPr>
      </w:pPr>
      <w:r w:rsidRPr="00F83E7A">
        <w:rPr>
          <w:sz w:val="24"/>
        </w:rPr>
        <w:t xml:space="preserve">The system shall </w:t>
      </w:r>
      <w:r w:rsidR="002A7EC4">
        <w:rPr>
          <w:sz w:val="24"/>
        </w:rPr>
        <w:t xml:space="preserve">be optimized for the Google </w:t>
      </w:r>
      <w:r w:rsidRPr="00F83E7A">
        <w:rPr>
          <w:sz w:val="24"/>
        </w:rPr>
        <w:t>Chrome</w:t>
      </w:r>
      <w:r w:rsidR="002A7EC4">
        <w:rPr>
          <w:sz w:val="24"/>
        </w:rPr>
        <w:t xml:space="preserve"> web browser</w:t>
      </w:r>
    </w:p>
    <w:p w:rsidR="00F83E7A" w:rsidRDefault="00F83E7A" w:rsidP="00F83E7A">
      <w:pPr>
        <w:pStyle w:val="ListParagraph"/>
        <w:numPr>
          <w:ilvl w:val="0"/>
          <w:numId w:val="34"/>
        </w:numPr>
        <w:rPr>
          <w:sz w:val="24"/>
        </w:rPr>
      </w:pPr>
      <w:r>
        <w:rPr>
          <w:sz w:val="24"/>
        </w:rPr>
        <w:lastRenderedPageBreak/>
        <w:t>The system shall have a Web API back end written in C# to support .NET 4.0</w:t>
      </w:r>
    </w:p>
    <w:p w:rsidR="00F83E7A" w:rsidRDefault="00F83E7A" w:rsidP="00F83E7A">
      <w:pPr>
        <w:pStyle w:val="ListParagraph"/>
        <w:numPr>
          <w:ilvl w:val="0"/>
          <w:numId w:val="34"/>
        </w:numPr>
        <w:rPr>
          <w:sz w:val="24"/>
        </w:rPr>
      </w:pPr>
      <w:r>
        <w:rPr>
          <w:sz w:val="24"/>
        </w:rPr>
        <w:t>The system shall have an HTML5 front end written in Angular JS</w:t>
      </w:r>
    </w:p>
    <w:p w:rsidR="00F83E7A" w:rsidRPr="00F83E7A" w:rsidRDefault="00F83E7A" w:rsidP="00F83E7A">
      <w:pPr>
        <w:pStyle w:val="ListParagraph"/>
        <w:numPr>
          <w:ilvl w:val="0"/>
          <w:numId w:val="34"/>
        </w:numPr>
        <w:rPr>
          <w:sz w:val="24"/>
        </w:rPr>
      </w:pPr>
      <w:r>
        <w:rPr>
          <w:sz w:val="24"/>
        </w:rPr>
        <w:t>The system shall have a modern/organized/consistent look and feel</w:t>
      </w:r>
    </w:p>
    <w:p w:rsidR="00F83E7A" w:rsidRDefault="00F83E7A" w:rsidP="00F83E7A">
      <w:pPr>
        <w:pStyle w:val="ListParagraph"/>
        <w:numPr>
          <w:ilvl w:val="0"/>
          <w:numId w:val="34"/>
        </w:numPr>
        <w:rPr>
          <w:sz w:val="24"/>
        </w:rPr>
      </w:pPr>
      <w:r>
        <w:rPr>
          <w:sz w:val="24"/>
        </w:rPr>
        <w:t>The system shall take into account multiple users working at the same time in order to best optimize for performance</w:t>
      </w:r>
    </w:p>
    <w:p w:rsidR="00F83E7A" w:rsidRDefault="00F83E7A" w:rsidP="00F83E7A">
      <w:pPr>
        <w:pStyle w:val="ListParagraph"/>
        <w:numPr>
          <w:ilvl w:val="0"/>
          <w:numId w:val="34"/>
        </w:numPr>
        <w:rPr>
          <w:sz w:val="24"/>
        </w:rPr>
      </w:pPr>
      <w:r>
        <w:rPr>
          <w:sz w:val="24"/>
        </w:rPr>
        <w:t>The system shall leverage an Oracle database for data storage</w:t>
      </w:r>
    </w:p>
    <w:p w:rsidR="00F83E7A" w:rsidRDefault="00F83E7A" w:rsidP="00F83E7A">
      <w:pPr>
        <w:pStyle w:val="ListParagraph"/>
        <w:numPr>
          <w:ilvl w:val="0"/>
          <w:numId w:val="34"/>
        </w:numPr>
        <w:rPr>
          <w:sz w:val="24"/>
        </w:rPr>
      </w:pPr>
      <w:r>
        <w:rPr>
          <w:sz w:val="24"/>
        </w:rPr>
        <w:t>The system shall support Microsoft IIS</w:t>
      </w:r>
    </w:p>
    <w:p w:rsidR="00F83E7A" w:rsidRPr="00196170" w:rsidRDefault="00F83E7A" w:rsidP="00F83E7A">
      <w:pPr>
        <w:pStyle w:val="ListParagraph"/>
        <w:numPr>
          <w:ilvl w:val="0"/>
          <w:numId w:val="34"/>
        </w:numPr>
        <w:rPr>
          <w:sz w:val="24"/>
        </w:rPr>
      </w:pPr>
      <w:r>
        <w:rPr>
          <w:sz w:val="24"/>
        </w:rPr>
        <w:t>The system shall log payment information, but will not actually interface with payment processing companies</w:t>
      </w:r>
    </w:p>
    <w:p w:rsidR="00E74F9A" w:rsidRDefault="00E74F9A" w:rsidP="00E74F9A">
      <w:pPr>
        <w:pStyle w:val="Heading1"/>
      </w:pPr>
      <w:bookmarkStart w:id="7" w:name="_Toc465894134"/>
      <w:r>
        <w:t>User Information</w:t>
      </w:r>
      <w:bookmarkEnd w:id="7"/>
    </w:p>
    <w:p w:rsidR="00E74F9A" w:rsidRDefault="00E74F9A" w:rsidP="00E74F9A">
      <w:pPr>
        <w:pStyle w:val="Heading2"/>
      </w:pPr>
      <w:bookmarkStart w:id="8" w:name="_Toc465894135"/>
      <w:r>
        <w:t>Site Diagram</w:t>
      </w:r>
      <w:bookmarkEnd w:id="8"/>
    </w:p>
    <w:p w:rsidR="00E74F9A" w:rsidRDefault="00E74F9A" w:rsidP="00E74F9A">
      <w:r>
        <w:br/>
      </w:r>
      <w:r w:rsidR="008C26CC">
        <w:rPr>
          <w:noProof/>
          <w:lang w:eastAsia="en-US"/>
        </w:rPr>
        <w:drawing>
          <wp:inline distT="0" distB="0" distL="0" distR="0">
            <wp:extent cx="5943600" cy="4364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64990"/>
                    </a:xfrm>
                    <a:prstGeom prst="rect">
                      <a:avLst/>
                    </a:prstGeom>
                    <a:noFill/>
                    <a:ln>
                      <a:noFill/>
                    </a:ln>
                  </pic:spPr>
                </pic:pic>
              </a:graphicData>
            </a:graphic>
          </wp:inline>
        </w:drawing>
      </w:r>
    </w:p>
    <w:p w:rsidR="006709DC" w:rsidRDefault="002A470A" w:rsidP="006709DC">
      <w:pPr>
        <w:pStyle w:val="Heading2"/>
      </w:pPr>
      <w:bookmarkStart w:id="9" w:name="_Toc465894136"/>
      <w:r>
        <w:lastRenderedPageBreak/>
        <w:t>Features and Benefits</w:t>
      </w:r>
      <w:bookmarkEnd w:id="9"/>
      <w:r w:rsidR="00E74F9A">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09DC" w:rsidTr="00FB75F8">
        <w:tc>
          <w:tcPr>
            <w:tcW w:w="4675" w:type="dxa"/>
          </w:tcPr>
          <w:p w:rsidR="006709DC" w:rsidRPr="00203250" w:rsidRDefault="006709DC" w:rsidP="00E74F9A">
            <w:pPr>
              <w:rPr>
                <w:b/>
                <w:i/>
              </w:rPr>
            </w:pPr>
            <w:r w:rsidRPr="00203250">
              <w:rPr>
                <w:b/>
                <w:i/>
              </w:rPr>
              <w:t>Feature</w:t>
            </w:r>
          </w:p>
        </w:tc>
        <w:tc>
          <w:tcPr>
            <w:tcW w:w="4675" w:type="dxa"/>
          </w:tcPr>
          <w:p w:rsidR="006709DC" w:rsidRPr="00203250" w:rsidRDefault="006709DC" w:rsidP="00E74F9A">
            <w:pPr>
              <w:rPr>
                <w:b/>
                <w:i/>
              </w:rPr>
            </w:pPr>
            <w:r w:rsidRPr="00203250">
              <w:rPr>
                <w:b/>
                <w:i/>
              </w:rPr>
              <w:t>Benefit</w:t>
            </w:r>
          </w:p>
        </w:tc>
      </w:tr>
      <w:tr w:rsidR="006709DC" w:rsidTr="00FB75F8">
        <w:tc>
          <w:tcPr>
            <w:tcW w:w="4675" w:type="dxa"/>
          </w:tcPr>
          <w:p w:rsidR="006709DC" w:rsidRDefault="00A2572E" w:rsidP="00E74F9A">
            <w:r>
              <w:t>Appointments</w:t>
            </w:r>
            <w:r w:rsidR="00203250">
              <w:t xml:space="preserve"> </w:t>
            </w:r>
            <w:r w:rsidR="006709DC">
              <w:t>accessible from any computer</w:t>
            </w:r>
          </w:p>
        </w:tc>
        <w:tc>
          <w:tcPr>
            <w:tcW w:w="4675" w:type="dxa"/>
          </w:tcPr>
          <w:p w:rsidR="006709DC" w:rsidRDefault="006709DC" w:rsidP="00203250">
            <w:pPr>
              <w:pStyle w:val="ListParagraph"/>
              <w:numPr>
                <w:ilvl w:val="0"/>
                <w:numId w:val="37"/>
              </w:numPr>
              <w:ind w:left="168" w:hanging="180"/>
            </w:pPr>
            <w:r>
              <w:t>No more confusing</w:t>
            </w:r>
            <w:r w:rsidR="00203250">
              <w:t xml:space="preserve">, </w:t>
            </w:r>
            <w:r>
              <w:t>disorganized</w:t>
            </w:r>
            <w:r w:rsidR="00203250">
              <w:t xml:space="preserve">, and not up-to-date </w:t>
            </w:r>
            <w:r>
              <w:t xml:space="preserve">paper </w:t>
            </w:r>
            <w:r w:rsidR="00203250">
              <w:t>calendar to keep track of</w:t>
            </w:r>
          </w:p>
          <w:p w:rsidR="00203250" w:rsidRDefault="00203250" w:rsidP="00203250">
            <w:pPr>
              <w:pStyle w:val="ListParagraph"/>
              <w:numPr>
                <w:ilvl w:val="0"/>
                <w:numId w:val="37"/>
              </w:numPr>
              <w:ind w:left="168" w:hanging="180"/>
            </w:pPr>
            <w:r>
              <w:t>Clients can view/cancel appointments online</w:t>
            </w:r>
          </w:p>
        </w:tc>
      </w:tr>
      <w:tr w:rsidR="006709DC" w:rsidTr="00FB75F8">
        <w:tc>
          <w:tcPr>
            <w:tcW w:w="4675" w:type="dxa"/>
          </w:tcPr>
          <w:p w:rsidR="006709DC" w:rsidRDefault="00203250" w:rsidP="00E74F9A">
            <w:r>
              <w:t>Payments tracked by computer</w:t>
            </w:r>
          </w:p>
        </w:tc>
        <w:tc>
          <w:tcPr>
            <w:tcW w:w="4675" w:type="dxa"/>
          </w:tcPr>
          <w:p w:rsidR="006709DC" w:rsidRDefault="00203250" w:rsidP="00203250">
            <w:pPr>
              <w:pStyle w:val="ListParagraph"/>
              <w:numPr>
                <w:ilvl w:val="0"/>
                <w:numId w:val="38"/>
              </w:numPr>
              <w:ind w:left="168" w:hanging="168"/>
            </w:pPr>
            <w:r>
              <w:t>No more digging through piles of receipts/papers to balance the books</w:t>
            </w:r>
          </w:p>
          <w:p w:rsidR="00203250" w:rsidRDefault="00203250" w:rsidP="00203250">
            <w:pPr>
              <w:pStyle w:val="ListParagraph"/>
              <w:numPr>
                <w:ilvl w:val="0"/>
                <w:numId w:val="38"/>
              </w:numPr>
              <w:ind w:left="168" w:hanging="168"/>
            </w:pPr>
            <w:r>
              <w:t>Clients can make payments online</w:t>
            </w:r>
          </w:p>
        </w:tc>
      </w:tr>
      <w:tr w:rsidR="006709DC" w:rsidTr="00FB75F8">
        <w:tc>
          <w:tcPr>
            <w:tcW w:w="4675" w:type="dxa"/>
          </w:tcPr>
          <w:p w:rsidR="006709DC" w:rsidRDefault="00203250" w:rsidP="00E74F9A">
            <w:r>
              <w:t>Real-world, up-to-date data</w:t>
            </w:r>
          </w:p>
        </w:tc>
        <w:tc>
          <w:tcPr>
            <w:tcW w:w="4675" w:type="dxa"/>
          </w:tcPr>
          <w:p w:rsidR="006709DC" w:rsidRDefault="00203250" w:rsidP="00203250">
            <w:pPr>
              <w:pStyle w:val="ListParagraph"/>
              <w:numPr>
                <w:ilvl w:val="0"/>
                <w:numId w:val="41"/>
              </w:numPr>
              <w:ind w:left="168" w:hanging="168"/>
            </w:pPr>
            <w:r>
              <w:t>No more over/under-booked rooms</w:t>
            </w:r>
          </w:p>
          <w:p w:rsidR="00203250" w:rsidRDefault="00203250" w:rsidP="00203250">
            <w:pPr>
              <w:pStyle w:val="ListParagraph"/>
              <w:numPr>
                <w:ilvl w:val="0"/>
                <w:numId w:val="41"/>
              </w:numPr>
              <w:ind w:left="168" w:hanging="168"/>
            </w:pPr>
            <w:r>
              <w:t>No more over/under-booked providers</w:t>
            </w:r>
          </w:p>
        </w:tc>
      </w:tr>
      <w:tr w:rsidR="00203250" w:rsidTr="00FB75F8">
        <w:tc>
          <w:tcPr>
            <w:tcW w:w="4675" w:type="dxa"/>
          </w:tcPr>
          <w:p w:rsidR="00203250" w:rsidRDefault="00203250" w:rsidP="00E74F9A">
            <w:r>
              <w:t>Clients can manage their data online</w:t>
            </w:r>
          </w:p>
        </w:tc>
        <w:tc>
          <w:tcPr>
            <w:tcW w:w="4675" w:type="dxa"/>
          </w:tcPr>
          <w:p w:rsidR="00203250" w:rsidRDefault="00203250" w:rsidP="00203250">
            <w:pPr>
              <w:pStyle w:val="ListParagraph"/>
              <w:numPr>
                <w:ilvl w:val="0"/>
                <w:numId w:val="41"/>
              </w:numPr>
              <w:ind w:left="168" w:hanging="168"/>
            </w:pPr>
            <w:r>
              <w:t>Lighter workload on employees when clients use online services</w:t>
            </w:r>
          </w:p>
          <w:p w:rsidR="00203250" w:rsidRDefault="00203250" w:rsidP="00203250">
            <w:pPr>
              <w:pStyle w:val="ListParagraph"/>
              <w:numPr>
                <w:ilvl w:val="1"/>
                <w:numId w:val="41"/>
              </w:numPr>
              <w:ind w:left="528" w:hanging="180"/>
            </w:pPr>
            <w:r>
              <w:t>Lower call instances</w:t>
            </w:r>
            <w:r w:rsidR="00FB75F8">
              <w:t xml:space="preserve"> for payments and billing questions</w:t>
            </w:r>
          </w:p>
          <w:p w:rsidR="00FB75F8" w:rsidRDefault="00FB75F8" w:rsidP="00FB75F8">
            <w:pPr>
              <w:pStyle w:val="ListParagraph"/>
              <w:numPr>
                <w:ilvl w:val="1"/>
                <w:numId w:val="41"/>
              </w:numPr>
              <w:ind w:left="528" w:hanging="180"/>
            </w:pPr>
            <w:r>
              <w:t>Lower call instances for appointment time/date/service/cancellation questions</w:t>
            </w:r>
          </w:p>
        </w:tc>
      </w:tr>
      <w:tr w:rsidR="00203250" w:rsidTr="00FB75F8">
        <w:tc>
          <w:tcPr>
            <w:tcW w:w="4675" w:type="dxa"/>
          </w:tcPr>
          <w:p w:rsidR="00203250" w:rsidRDefault="00203250" w:rsidP="00E74F9A"/>
        </w:tc>
        <w:tc>
          <w:tcPr>
            <w:tcW w:w="4675" w:type="dxa"/>
          </w:tcPr>
          <w:p w:rsidR="00203250" w:rsidRDefault="00203250" w:rsidP="00FB75F8">
            <w:pPr>
              <w:pStyle w:val="ListParagraph"/>
              <w:ind w:left="168"/>
            </w:pPr>
          </w:p>
        </w:tc>
      </w:tr>
    </w:tbl>
    <w:p w:rsidR="002A470A" w:rsidRDefault="002A470A" w:rsidP="002A470A">
      <w:pPr>
        <w:pStyle w:val="Heading2"/>
      </w:pPr>
      <w:bookmarkStart w:id="10" w:name="_Toc465894137"/>
      <w:r>
        <w:t>UI Screen Prints</w:t>
      </w:r>
      <w:bookmarkEnd w:id="10"/>
    </w:p>
    <w:p w:rsidR="002A470A" w:rsidRDefault="002A470A" w:rsidP="002A470A">
      <w:r>
        <w:br/>
      </w:r>
      <w:r w:rsidR="00FB7FC9">
        <w:t>TODO</w:t>
      </w:r>
    </w:p>
    <w:p w:rsidR="002A470A" w:rsidRDefault="002A470A" w:rsidP="002A470A">
      <w:pPr>
        <w:pStyle w:val="Heading2"/>
      </w:pPr>
      <w:bookmarkStart w:id="11" w:name="_Toc465894138"/>
      <w:r>
        <w:t>Screen Prints / Reports</w:t>
      </w:r>
      <w:bookmarkEnd w:id="11"/>
    </w:p>
    <w:p w:rsidR="002A470A" w:rsidRDefault="002A470A" w:rsidP="002A470A">
      <w:r>
        <w:br/>
      </w:r>
      <w:r w:rsidR="00FB7FC9">
        <w:t>TODO</w:t>
      </w:r>
    </w:p>
    <w:p w:rsidR="008C26CC" w:rsidRDefault="008C26CC">
      <w:pPr>
        <w:rPr>
          <w:rFonts w:asciiTheme="majorHAnsi" w:eastAsiaTheme="majorEastAsia" w:hAnsiTheme="majorHAnsi" w:cstheme="majorBidi"/>
          <w:b/>
          <w:bCs/>
          <w:smallCaps/>
          <w:sz w:val="36"/>
          <w:szCs w:val="36"/>
        </w:rPr>
      </w:pPr>
      <w:r>
        <w:br w:type="page"/>
      </w:r>
    </w:p>
    <w:p w:rsidR="002A470A" w:rsidRDefault="002A470A" w:rsidP="002A470A">
      <w:pPr>
        <w:pStyle w:val="Heading1"/>
      </w:pPr>
      <w:bookmarkStart w:id="12" w:name="_Toc465894139"/>
      <w:r>
        <w:lastRenderedPageBreak/>
        <w:t>Project Design</w:t>
      </w:r>
      <w:bookmarkEnd w:id="12"/>
    </w:p>
    <w:p w:rsidR="00DD43BF" w:rsidRDefault="00DD43BF" w:rsidP="00DD43BF">
      <w:pPr>
        <w:pStyle w:val="Heading2"/>
      </w:pPr>
      <w:bookmarkStart w:id="13" w:name="_Toc465894140"/>
      <w:r>
        <w:t>ER Diagram</w:t>
      </w:r>
      <w:bookmarkEnd w:id="13"/>
      <w:r w:rsidR="00615D63">
        <w:t xml:space="preserve"> </w:t>
      </w:r>
      <w:r w:rsidR="00207CC9">
        <w:t>C</w:t>
      </w:r>
    </w:p>
    <w:p w:rsidR="00DD43BF" w:rsidRDefault="00E06810" w:rsidP="0025628F">
      <w:pPr>
        <w:jc w:val="center"/>
      </w:pPr>
      <w:r>
        <w:rPr>
          <w:noProof/>
          <w:lang w:eastAsia="en-US"/>
        </w:rPr>
        <w:drawing>
          <wp:inline distT="0" distB="0" distL="0" distR="0">
            <wp:extent cx="4563110" cy="36487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3110" cy="3648710"/>
                    </a:xfrm>
                    <a:prstGeom prst="rect">
                      <a:avLst/>
                    </a:prstGeom>
                    <a:noFill/>
                    <a:ln>
                      <a:noFill/>
                    </a:ln>
                  </pic:spPr>
                </pic:pic>
              </a:graphicData>
            </a:graphic>
          </wp:inline>
        </w:drawing>
      </w:r>
    </w:p>
    <w:p w:rsidR="008B6A27" w:rsidRDefault="002A470A" w:rsidP="008B6A27">
      <w:pPr>
        <w:pStyle w:val="Heading2"/>
      </w:pPr>
      <w:bookmarkStart w:id="14" w:name="_Toc465894141"/>
      <w:r>
        <w:t>Database Schema</w:t>
      </w:r>
      <w:bookmarkEnd w:id="14"/>
    </w:p>
    <w:p w:rsidR="008B6A27" w:rsidRPr="008B6A27" w:rsidRDefault="008B6A27" w:rsidP="008B6A27">
      <w:r>
        <w:rPr>
          <w:noProof/>
          <w:lang w:eastAsia="en-US"/>
        </w:rPr>
        <w:drawing>
          <wp:inline distT="0" distB="0" distL="0" distR="0" wp14:anchorId="3C485527" wp14:editId="3DF782D3">
            <wp:extent cx="5943600" cy="3252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2470"/>
                    </a:xfrm>
                    <a:prstGeom prst="rect">
                      <a:avLst/>
                    </a:prstGeom>
                    <a:noFill/>
                    <a:ln>
                      <a:noFill/>
                    </a:ln>
                  </pic:spPr>
                </pic:pic>
              </a:graphicData>
            </a:graphic>
          </wp:inline>
        </w:drawing>
      </w:r>
    </w:p>
    <w:p w:rsidR="002A470A" w:rsidRDefault="002A470A" w:rsidP="002A470A">
      <w:pPr>
        <w:pStyle w:val="Heading2"/>
      </w:pPr>
      <w:bookmarkStart w:id="15" w:name="_Toc465894142"/>
      <w:r>
        <w:lastRenderedPageBreak/>
        <w:t>Data Dictionary</w:t>
      </w:r>
      <w:bookmarkEnd w:id="15"/>
    </w:p>
    <w:p w:rsidR="00EE68F2" w:rsidRDefault="00EE68F2" w:rsidP="00EE68F2">
      <w:pPr>
        <w:pStyle w:val="Heading3"/>
      </w:pPr>
      <w:r>
        <w:t>Entity Table</w:t>
      </w:r>
    </w:p>
    <w:p w:rsidR="00EE68F2" w:rsidRDefault="00EE68F2" w:rsidP="00EE68F2">
      <w:r>
        <w:t>Table Description</w:t>
      </w:r>
    </w:p>
    <w:p w:rsidR="00EE68F2" w:rsidRDefault="00EE68F2" w:rsidP="00EE68F2">
      <w:pPr>
        <w:ind w:left="708"/>
      </w:pPr>
      <w:r>
        <w:t>This table contains name and contact information about a person in a household, a user in the system, an employee/provider of a clinic, or a clinic.</w:t>
      </w:r>
    </w:p>
    <w:p w:rsidR="00EE68F2" w:rsidRDefault="00EE68F2" w:rsidP="00EE68F2">
      <w:r>
        <w:t>Other Tables Referenced</w:t>
      </w:r>
    </w:p>
    <w:p w:rsidR="00EE68F2" w:rsidRDefault="00EE68F2" w:rsidP="00EE68F2">
      <w:pPr>
        <w:ind w:firstLine="708"/>
      </w:pPr>
      <w:r>
        <w:t>None</w:t>
      </w:r>
    </w:p>
    <w:tbl>
      <w:tblPr>
        <w:tblStyle w:val="TableGrid"/>
        <w:tblW w:w="10620" w:type="dxa"/>
        <w:tblInd w:w="-635" w:type="dxa"/>
        <w:tblLook w:val="04A0" w:firstRow="1" w:lastRow="0" w:firstColumn="1" w:lastColumn="0" w:noHBand="0" w:noVBand="1"/>
      </w:tblPr>
      <w:tblGrid>
        <w:gridCol w:w="1761"/>
        <w:gridCol w:w="1267"/>
        <w:gridCol w:w="1201"/>
        <w:gridCol w:w="1059"/>
        <w:gridCol w:w="1091"/>
        <w:gridCol w:w="1214"/>
        <w:gridCol w:w="782"/>
        <w:gridCol w:w="545"/>
        <w:gridCol w:w="1700"/>
      </w:tblGrid>
      <w:tr w:rsidR="00EE68F2" w:rsidTr="00D85696">
        <w:trPr>
          <w:trHeight w:val="542"/>
        </w:trPr>
        <w:tc>
          <w:tcPr>
            <w:tcW w:w="1761" w:type="dxa"/>
          </w:tcPr>
          <w:p w:rsidR="00EE68F2" w:rsidRDefault="00EE68F2" w:rsidP="0016515E">
            <w:pPr>
              <w:jc w:val="center"/>
            </w:pPr>
            <w:r>
              <w:t>ATTRIBUTE NAME</w:t>
            </w:r>
          </w:p>
        </w:tc>
        <w:tc>
          <w:tcPr>
            <w:tcW w:w="1267" w:type="dxa"/>
          </w:tcPr>
          <w:p w:rsidR="00EE68F2" w:rsidRDefault="00EE68F2" w:rsidP="0016515E">
            <w:pPr>
              <w:jc w:val="center"/>
            </w:pPr>
            <w:r>
              <w:t>CONTENTS</w:t>
            </w:r>
          </w:p>
        </w:tc>
        <w:tc>
          <w:tcPr>
            <w:tcW w:w="1201" w:type="dxa"/>
          </w:tcPr>
          <w:p w:rsidR="00EE68F2" w:rsidRDefault="00EE68F2" w:rsidP="0016515E">
            <w:pPr>
              <w:jc w:val="center"/>
            </w:pPr>
            <w:r>
              <w:t>TYPE</w:t>
            </w:r>
          </w:p>
        </w:tc>
        <w:tc>
          <w:tcPr>
            <w:tcW w:w="1059" w:type="dxa"/>
          </w:tcPr>
          <w:p w:rsidR="00EE68F2" w:rsidRDefault="00EE68F2" w:rsidP="0016515E">
            <w:pPr>
              <w:jc w:val="center"/>
            </w:pPr>
            <w:r>
              <w:t>LENGTH</w:t>
            </w:r>
          </w:p>
        </w:tc>
        <w:tc>
          <w:tcPr>
            <w:tcW w:w="1091" w:type="dxa"/>
          </w:tcPr>
          <w:p w:rsidR="00EE68F2" w:rsidRDefault="00EE68F2" w:rsidP="0016515E">
            <w:pPr>
              <w:jc w:val="center"/>
            </w:pPr>
            <w:r>
              <w:t>FORMAT</w:t>
            </w:r>
          </w:p>
        </w:tc>
        <w:tc>
          <w:tcPr>
            <w:tcW w:w="1214" w:type="dxa"/>
          </w:tcPr>
          <w:p w:rsidR="00EE68F2" w:rsidRDefault="00EE68F2" w:rsidP="0016515E">
            <w:pPr>
              <w:jc w:val="center"/>
            </w:pPr>
            <w:r>
              <w:t>RANGE</w:t>
            </w:r>
          </w:p>
        </w:tc>
        <w:tc>
          <w:tcPr>
            <w:tcW w:w="782" w:type="dxa"/>
          </w:tcPr>
          <w:p w:rsidR="00EE68F2" w:rsidRDefault="00EE68F2" w:rsidP="0016515E">
            <w:pPr>
              <w:jc w:val="center"/>
            </w:pPr>
            <w:r>
              <w:t>REQ’D</w:t>
            </w:r>
          </w:p>
        </w:tc>
        <w:tc>
          <w:tcPr>
            <w:tcW w:w="545" w:type="dxa"/>
          </w:tcPr>
          <w:p w:rsidR="00EE68F2" w:rsidRDefault="00EE68F2" w:rsidP="0016515E">
            <w:pPr>
              <w:jc w:val="center"/>
            </w:pPr>
            <w:r>
              <w:t>KEY</w:t>
            </w:r>
          </w:p>
        </w:tc>
        <w:tc>
          <w:tcPr>
            <w:tcW w:w="1700" w:type="dxa"/>
          </w:tcPr>
          <w:p w:rsidR="00EE68F2" w:rsidRDefault="00EE68F2" w:rsidP="0016515E">
            <w:pPr>
              <w:jc w:val="center"/>
            </w:pPr>
            <w:r>
              <w:t>REFERENCED TABLE</w:t>
            </w:r>
          </w:p>
        </w:tc>
      </w:tr>
      <w:tr w:rsidR="00EE68F2" w:rsidTr="00D85696">
        <w:trPr>
          <w:trHeight w:val="278"/>
        </w:trPr>
        <w:tc>
          <w:tcPr>
            <w:tcW w:w="1761" w:type="dxa"/>
          </w:tcPr>
          <w:p w:rsidR="00EE68F2" w:rsidRDefault="00D85696" w:rsidP="0016515E">
            <w:r>
              <w:t>ENTITY</w:t>
            </w:r>
            <w:r w:rsidR="00EE68F2">
              <w:t>_ID</w:t>
            </w:r>
          </w:p>
        </w:tc>
        <w:tc>
          <w:tcPr>
            <w:tcW w:w="1267" w:type="dxa"/>
          </w:tcPr>
          <w:p w:rsidR="00EE68F2" w:rsidRDefault="00C04BB1" w:rsidP="0016515E">
            <w:r>
              <w:t xml:space="preserve">Entity </w:t>
            </w:r>
          </w:p>
          <w:p w:rsidR="00EE68F2" w:rsidRDefault="00EE68F2" w:rsidP="0016515E">
            <w:r>
              <w:t>Number</w:t>
            </w:r>
          </w:p>
        </w:tc>
        <w:tc>
          <w:tcPr>
            <w:tcW w:w="1201" w:type="dxa"/>
          </w:tcPr>
          <w:p w:rsidR="00EE68F2" w:rsidRDefault="00EE68F2" w:rsidP="0016515E">
            <w:r>
              <w:t>NUMBER</w:t>
            </w:r>
          </w:p>
        </w:tc>
        <w:tc>
          <w:tcPr>
            <w:tcW w:w="1059" w:type="dxa"/>
          </w:tcPr>
          <w:p w:rsidR="00EE68F2" w:rsidRDefault="00EE68F2" w:rsidP="0016515E"/>
        </w:tc>
        <w:tc>
          <w:tcPr>
            <w:tcW w:w="1091" w:type="dxa"/>
          </w:tcPr>
          <w:p w:rsidR="00EE68F2" w:rsidRDefault="00EE68F2" w:rsidP="0016515E"/>
        </w:tc>
        <w:tc>
          <w:tcPr>
            <w:tcW w:w="1214" w:type="dxa"/>
          </w:tcPr>
          <w:p w:rsidR="00EE68F2" w:rsidRDefault="00EE68F2" w:rsidP="0016515E"/>
        </w:tc>
        <w:tc>
          <w:tcPr>
            <w:tcW w:w="782" w:type="dxa"/>
          </w:tcPr>
          <w:p w:rsidR="00EE68F2" w:rsidRDefault="00EE68F2" w:rsidP="0016515E">
            <w:r>
              <w:t>YES</w:t>
            </w:r>
          </w:p>
        </w:tc>
        <w:tc>
          <w:tcPr>
            <w:tcW w:w="545" w:type="dxa"/>
          </w:tcPr>
          <w:p w:rsidR="00EE68F2" w:rsidRDefault="00EE68F2" w:rsidP="0016515E">
            <w:r>
              <w:t>PK</w:t>
            </w:r>
          </w:p>
        </w:tc>
        <w:tc>
          <w:tcPr>
            <w:tcW w:w="1700" w:type="dxa"/>
          </w:tcPr>
          <w:p w:rsidR="00EE68F2" w:rsidRDefault="00EE68F2" w:rsidP="0016515E"/>
        </w:tc>
      </w:tr>
      <w:tr w:rsidR="00EE68F2" w:rsidTr="00D85696">
        <w:trPr>
          <w:trHeight w:val="264"/>
        </w:trPr>
        <w:tc>
          <w:tcPr>
            <w:tcW w:w="1761" w:type="dxa"/>
          </w:tcPr>
          <w:p w:rsidR="00EE68F2" w:rsidRDefault="00EE68F2" w:rsidP="0016515E">
            <w:r>
              <w:t>NAME</w:t>
            </w:r>
            <w:r w:rsidR="00D85696">
              <w:t>1</w:t>
            </w:r>
          </w:p>
        </w:tc>
        <w:tc>
          <w:tcPr>
            <w:tcW w:w="1267" w:type="dxa"/>
          </w:tcPr>
          <w:p w:rsidR="00EE68F2" w:rsidRDefault="00C04BB1" w:rsidP="0016515E">
            <w:r>
              <w:t xml:space="preserve">Name </w:t>
            </w:r>
          </w:p>
        </w:tc>
        <w:tc>
          <w:tcPr>
            <w:tcW w:w="1201" w:type="dxa"/>
          </w:tcPr>
          <w:p w:rsidR="00EE68F2" w:rsidRDefault="00EE68F2" w:rsidP="0016515E">
            <w:r>
              <w:t>NUMBER</w:t>
            </w:r>
          </w:p>
        </w:tc>
        <w:tc>
          <w:tcPr>
            <w:tcW w:w="1059" w:type="dxa"/>
          </w:tcPr>
          <w:p w:rsidR="00EE68F2" w:rsidRDefault="00D85696" w:rsidP="0016515E">
            <w:r>
              <w:t>50</w:t>
            </w:r>
          </w:p>
        </w:tc>
        <w:tc>
          <w:tcPr>
            <w:tcW w:w="1091" w:type="dxa"/>
          </w:tcPr>
          <w:p w:rsidR="00EE68F2" w:rsidRDefault="00D85696" w:rsidP="0016515E">
            <w:proofErr w:type="gramStart"/>
            <w:r>
              <w:t>X(</w:t>
            </w:r>
            <w:proofErr w:type="gramEnd"/>
            <w:r>
              <w:t>50)</w:t>
            </w:r>
          </w:p>
        </w:tc>
        <w:tc>
          <w:tcPr>
            <w:tcW w:w="1214" w:type="dxa"/>
          </w:tcPr>
          <w:p w:rsidR="00EE68F2" w:rsidRDefault="00EE68F2" w:rsidP="0016515E"/>
        </w:tc>
        <w:tc>
          <w:tcPr>
            <w:tcW w:w="782" w:type="dxa"/>
          </w:tcPr>
          <w:p w:rsidR="00EE68F2" w:rsidRDefault="00D85696" w:rsidP="0016515E">
            <w:r>
              <w:t>YES</w:t>
            </w:r>
          </w:p>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NAME2</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proofErr w:type="gramStart"/>
            <w:r>
              <w:t>X(</w:t>
            </w:r>
            <w:proofErr w:type="gramEnd"/>
            <w:r>
              <w:t>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EE68F2" w:rsidTr="00D85696">
        <w:trPr>
          <w:trHeight w:val="264"/>
        </w:trPr>
        <w:tc>
          <w:tcPr>
            <w:tcW w:w="1761" w:type="dxa"/>
          </w:tcPr>
          <w:p w:rsidR="00EE68F2" w:rsidRDefault="00D85696" w:rsidP="0016515E">
            <w:r>
              <w:t>NAME3</w:t>
            </w:r>
          </w:p>
        </w:tc>
        <w:tc>
          <w:tcPr>
            <w:tcW w:w="1267" w:type="dxa"/>
          </w:tcPr>
          <w:p w:rsidR="00EE68F2" w:rsidRDefault="00C04BB1" w:rsidP="0016515E">
            <w:r>
              <w:t xml:space="preserve">Name </w:t>
            </w:r>
          </w:p>
        </w:tc>
        <w:tc>
          <w:tcPr>
            <w:tcW w:w="1201" w:type="dxa"/>
          </w:tcPr>
          <w:p w:rsidR="00EE68F2" w:rsidRDefault="00EE68F2" w:rsidP="0016515E">
            <w:r>
              <w:t>VARCHAR2</w:t>
            </w:r>
          </w:p>
        </w:tc>
        <w:tc>
          <w:tcPr>
            <w:tcW w:w="1059" w:type="dxa"/>
          </w:tcPr>
          <w:p w:rsidR="00EE68F2" w:rsidRDefault="00EE68F2" w:rsidP="0016515E">
            <w:r>
              <w:t>50</w:t>
            </w:r>
          </w:p>
        </w:tc>
        <w:tc>
          <w:tcPr>
            <w:tcW w:w="1091" w:type="dxa"/>
          </w:tcPr>
          <w:p w:rsidR="00EE68F2" w:rsidRDefault="00EE68F2" w:rsidP="0016515E">
            <w:proofErr w:type="gramStart"/>
            <w:r>
              <w:t>X(</w:t>
            </w:r>
            <w:proofErr w:type="gramEnd"/>
            <w:r>
              <w:t>50)</w:t>
            </w:r>
          </w:p>
        </w:tc>
        <w:tc>
          <w:tcPr>
            <w:tcW w:w="1214" w:type="dxa"/>
          </w:tcPr>
          <w:p w:rsidR="00EE68F2" w:rsidRDefault="00EE68F2" w:rsidP="0016515E"/>
        </w:tc>
        <w:tc>
          <w:tcPr>
            <w:tcW w:w="782" w:type="dxa"/>
          </w:tcPr>
          <w:p w:rsidR="00EE68F2" w:rsidRDefault="00EE68F2" w:rsidP="0016515E"/>
        </w:tc>
        <w:tc>
          <w:tcPr>
            <w:tcW w:w="545" w:type="dxa"/>
          </w:tcPr>
          <w:p w:rsidR="00EE68F2" w:rsidRDefault="00EE68F2" w:rsidP="0016515E"/>
        </w:tc>
        <w:tc>
          <w:tcPr>
            <w:tcW w:w="1700" w:type="dxa"/>
          </w:tcPr>
          <w:p w:rsidR="00EE68F2" w:rsidRDefault="00EE68F2" w:rsidP="0016515E"/>
        </w:tc>
      </w:tr>
      <w:tr w:rsidR="00D85696" w:rsidTr="00D85696">
        <w:trPr>
          <w:trHeight w:val="264"/>
        </w:trPr>
        <w:tc>
          <w:tcPr>
            <w:tcW w:w="1761" w:type="dxa"/>
          </w:tcPr>
          <w:p w:rsidR="00D85696" w:rsidRDefault="00D85696" w:rsidP="0016515E">
            <w:r>
              <w:t>DOB</w:t>
            </w:r>
          </w:p>
        </w:tc>
        <w:tc>
          <w:tcPr>
            <w:tcW w:w="1267" w:type="dxa"/>
          </w:tcPr>
          <w:p w:rsidR="00D85696" w:rsidRDefault="00C04BB1" w:rsidP="0016515E">
            <w:r>
              <w:t>Birthdate</w:t>
            </w:r>
          </w:p>
        </w:tc>
        <w:tc>
          <w:tcPr>
            <w:tcW w:w="1201" w:type="dxa"/>
          </w:tcPr>
          <w:p w:rsidR="00D85696" w:rsidRDefault="00D85696" w:rsidP="0016515E">
            <w:r>
              <w:t>DATE</w:t>
            </w:r>
          </w:p>
        </w:tc>
        <w:tc>
          <w:tcPr>
            <w:tcW w:w="1059" w:type="dxa"/>
          </w:tcPr>
          <w:p w:rsidR="00D85696" w:rsidRDefault="00D85696" w:rsidP="0016515E"/>
        </w:tc>
        <w:tc>
          <w:tcPr>
            <w:tcW w:w="1091" w:type="dxa"/>
          </w:tcPr>
          <w:p w:rsidR="00D85696" w:rsidRDefault="00D85696" w:rsidP="0016515E"/>
        </w:tc>
        <w:tc>
          <w:tcPr>
            <w:tcW w:w="1214" w:type="dxa"/>
          </w:tcPr>
          <w:p w:rsidR="00D85696" w:rsidRDefault="00D85696" w:rsidP="0016515E"/>
        </w:tc>
        <w:tc>
          <w:tcPr>
            <w:tcW w:w="782" w:type="dxa"/>
          </w:tcPr>
          <w:p w:rsidR="00D85696" w:rsidRDefault="00D85696" w:rsidP="0016515E"/>
        </w:tc>
        <w:tc>
          <w:tcPr>
            <w:tcW w:w="545" w:type="dxa"/>
          </w:tcPr>
          <w:p w:rsidR="00D85696" w:rsidRDefault="00D85696" w:rsidP="0016515E"/>
        </w:tc>
        <w:tc>
          <w:tcPr>
            <w:tcW w:w="1700" w:type="dxa"/>
          </w:tcPr>
          <w:p w:rsidR="00D85696" w:rsidRDefault="00D85696" w:rsidP="0016515E"/>
        </w:tc>
      </w:tr>
      <w:tr w:rsidR="00D85696" w:rsidTr="00D85696">
        <w:trPr>
          <w:trHeight w:val="264"/>
        </w:trPr>
        <w:tc>
          <w:tcPr>
            <w:tcW w:w="1761" w:type="dxa"/>
          </w:tcPr>
          <w:p w:rsidR="00D85696" w:rsidRDefault="00D85696" w:rsidP="0016515E">
            <w:r>
              <w:t>ADDRESS1</w:t>
            </w:r>
          </w:p>
        </w:tc>
        <w:tc>
          <w:tcPr>
            <w:tcW w:w="1267" w:type="dxa"/>
          </w:tcPr>
          <w:p w:rsidR="00D85696" w:rsidRDefault="00C04BB1" w:rsidP="0016515E">
            <w:r>
              <w:t>Address</w:t>
            </w:r>
          </w:p>
        </w:tc>
        <w:tc>
          <w:tcPr>
            <w:tcW w:w="1201" w:type="dxa"/>
          </w:tcPr>
          <w:p w:rsidR="00D85696" w:rsidRDefault="00D85696" w:rsidP="0016515E">
            <w:r>
              <w:t>VARCHAR2</w:t>
            </w:r>
          </w:p>
        </w:tc>
        <w:tc>
          <w:tcPr>
            <w:tcW w:w="1059" w:type="dxa"/>
          </w:tcPr>
          <w:p w:rsidR="00D85696" w:rsidRDefault="00D85696" w:rsidP="0016515E">
            <w:r>
              <w:t>50</w:t>
            </w:r>
          </w:p>
        </w:tc>
        <w:tc>
          <w:tcPr>
            <w:tcW w:w="1091" w:type="dxa"/>
          </w:tcPr>
          <w:p w:rsidR="00D85696" w:rsidRDefault="00D85696" w:rsidP="0016515E">
            <w:proofErr w:type="gramStart"/>
            <w:r>
              <w:t>X(</w:t>
            </w:r>
            <w:proofErr w:type="gramEnd"/>
            <w:r>
              <w:t>50)</w:t>
            </w:r>
          </w:p>
        </w:tc>
        <w:tc>
          <w:tcPr>
            <w:tcW w:w="1214" w:type="dxa"/>
          </w:tcPr>
          <w:p w:rsidR="00D85696" w:rsidRDefault="00D85696" w:rsidP="0016515E"/>
        </w:tc>
        <w:tc>
          <w:tcPr>
            <w:tcW w:w="782" w:type="dxa"/>
          </w:tcPr>
          <w:p w:rsidR="00D85696" w:rsidRDefault="00D85696" w:rsidP="0016515E">
            <w:r>
              <w:t>YES</w:t>
            </w:r>
          </w:p>
        </w:tc>
        <w:tc>
          <w:tcPr>
            <w:tcW w:w="545" w:type="dxa"/>
          </w:tcPr>
          <w:p w:rsidR="00D85696" w:rsidRDefault="00D85696" w:rsidP="0016515E"/>
        </w:tc>
        <w:tc>
          <w:tcPr>
            <w:tcW w:w="1700" w:type="dxa"/>
          </w:tcPr>
          <w:p w:rsidR="00D85696" w:rsidRDefault="00D85696" w:rsidP="0016515E"/>
        </w:tc>
      </w:tr>
      <w:tr w:rsidR="00D85696" w:rsidTr="00D85696">
        <w:trPr>
          <w:trHeight w:val="264"/>
        </w:trPr>
        <w:tc>
          <w:tcPr>
            <w:tcW w:w="1761" w:type="dxa"/>
          </w:tcPr>
          <w:p w:rsidR="00D85696" w:rsidRDefault="00D85696" w:rsidP="00D85696">
            <w:r>
              <w:t>ADDRESS2</w:t>
            </w:r>
          </w:p>
        </w:tc>
        <w:tc>
          <w:tcPr>
            <w:tcW w:w="1267" w:type="dxa"/>
          </w:tcPr>
          <w:p w:rsidR="00D85696" w:rsidRDefault="00C04BB1" w:rsidP="00D85696">
            <w:r>
              <w:t>Address</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proofErr w:type="gramStart"/>
            <w:r>
              <w:t>X(</w:t>
            </w:r>
            <w:proofErr w:type="gramEnd"/>
            <w:r>
              <w:t>50)</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CITY</w:t>
            </w:r>
          </w:p>
        </w:tc>
        <w:tc>
          <w:tcPr>
            <w:tcW w:w="1267" w:type="dxa"/>
          </w:tcPr>
          <w:p w:rsidR="00D85696" w:rsidRDefault="00C04BB1" w:rsidP="00D85696">
            <w:r>
              <w:t>City</w:t>
            </w:r>
          </w:p>
        </w:tc>
        <w:tc>
          <w:tcPr>
            <w:tcW w:w="1201" w:type="dxa"/>
          </w:tcPr>
          <w:p w:rsidR="00D85696" w:rsidRDefault="00D85696" w:rsidP="00D85696">
            <w:r>
              <w:t>VARCHAR2</w:t>
            </w:r>
          </w:p>
        </w:tc>
        <w:tc>
          <w:tcPr>
            <w:tcW w:w="1059" w:type="dxa"/>
          </w:tcPr>
          <w:p w:rsidR="00D85696" w:rsidRDefault="00D85696" w:rsidP="00D85696">
            <w:r>
              <w:t>50</w:t>
            </w:r>
          </w:p>
        </w:tc>
        <w:tc>
          <w:tcPr>
            <w:tcW w:w="1091" w:type="dxa"/>
          </w:tcPr>
          <w:p w:rsidR="00D85696" w:rsidRDefault="00D85696" w:rsidP="00D85696">
            <w:proofErr w:type="gramStart"/>
            <w:r>
              <w:t>X(</w:t>
            </w:r>
            <w:proofErr w:type="gramEnd"/>
            <w:r>
              <w:t>50)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STATE</w:t>
            </w:r>
          </w:p>
        </w:tc>
        <w:tc>
          <w:tcPr>
            <w:tcW w:w="1267" w:type="dxa"/>
          </w:tcPr>
          <w:p w:rsidR="00D85696" w:rsidRDefault="00C04BB1" w:rsidP="00D85696">
            <w:r>
              <w:t>State</w:t>
            </w:r>
          </w:p>
        </w:tc>
        <w:tc>
          <w:tcPr>
            <w:tcW w:w="1201" w:type="dxa"/>
          </w:tcPr>
          <w:p w:rsidR="00D85696" w:rsidRDefault="00D85696" w:rsidP="00D85696">
            <w:r>
              <w:t>VARCHAR2</w:t>
            </w:r>
          </w:p>
        </w:tc>
        <w:tc>
          <w:tcPr>
            <w:tcW w:w="1059" w:type="dxa"/>
          </w:tcPr>
          <w:p w:rsidR="00D85696" w:rsidRDefault="00D85696" w:rsidP="00D85696">
            <w:r>
              <w:t>2</w:t>
            </w:r>
          </w:p>
        </w:tc>
        <w:tc>
          <w:tcPr>
            <w:tcW w:w="1091" w:type="dxa"/>
          </w:tcPr>
          <w:p w:rsidR="00D85696" w:rsidRDefault="00D85696" w:rsidP="00D85696">
            <w:proofErr w:type="gramStart"/>
            <w:r>
              <w:t>X(</w:t>
            </w:r>
            <w:proofErr w:type="gramEnd"/>
            <w:r>
              <w:t>2)</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ZIP</w:t>
            </w:r>
          </w:p>
        </w:tc>
        <w:tc>
          <w:tcPr>
            <w:tcW w:w="1267" w:type="dxa"/>
          </w:tcPr>
          <w:p w:rsidR="00D85696" w:rsidRDefault="00C04BB1" w:rsidP="00D85696">
            <w:r>
              <w:t>Zip</w:t>
            </w:r>
          </w:p>
        </w:tc>
        <w:tc>
          <w:tcPr>
            <w:tcW w:w="1201" w:type="dxa"/>
          </w:tcPr>
          <w:p w:rsidR="00D85696" w:rsidRDefault="00D85696" w:rsidP="00D85696">
            <w:r>
              <w:t>VARCHAR2</w:t>
            </w:r>
          </w:p>
        </w:tc>
        <w:tc>
          <w:tcPr>
            <w:tcW w:w="1059" w:type="dxa"/>
          </w:tcPr>
          <w:p w:rsidR="00D85696" w:rsidRDefault="00D85696" w:rsidP="00D85696">
            <w:r>
              <w:t>10</w:t>
            </w:r>
          </w:p>
        </w:tc>
        <w:tc>
          <w:tcPr>
            <w:tcW w:w="1091" w:type="dxa"/>
          </w:tcPr>
          <w:p w:rsidR="00D85696" w:rsidRDefault="00D85696" w:rsidP="00D85696">
            <w:proofErr w:type="gramStart"/>
            <w:r>
              <w:t>X(</w:t>
            </w:r>
            <w:proofErr w:type="gramEnd"/>
            <w:r>
              <w:t>10)</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PHONE1</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proofErr w:type="gramStart"/>
            <w:r>
              <w:t>X(</w:t>
            </w:r>
            <w:proofErr w:type="gramEnd"/>
            <w:r>
              <w:t>15)</w:t>
            </w:r>
          </w:p>
        </w:tc>
        <w:tc>
          <w:tcPr>
            <w:tcW w:w="1214" w:type="dxa"/>
          </w:tcPr>
          <w:p w:rsidR="00D85696" w:rsidRDefault="00D85696" w:rsidP="00D85696"/>
        </w:tc>
        <w:tc>
          <w:tcPr>
            <w:tcW w:w="782" w:type="dxa"/>
          </w:tcPr>
          <w:p w:rsidR="00D85696" w:rsidRDefault="00D85696" w:rsidP="00D85696">
            <w:r>
              <w:t>YES</w:t>
            </w:r>
          </w:p>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PHONE2</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proofErr w:type="gramStart"/>
            <w:r>
              <w:t>X(</w:t>
            </w:r>
            <w:proofErr w:type="gramEnd"/>
            <w:r>
              <w:t>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r w:rsidR="00D85696" w:rsidTr="00D85696">
        <w:trPr>
          <w:trHeight w:val="264"/>
        </w:trPr>
        <w:tc>
          <w:tcPr>
            <w:tcW w:w="1761" w:type="dxa"/>
          </w:tcPr>
          <w:p w:rsidR="00D85696" w:rsidRDefault="00D85696" w:rsidP="00D85696">
            <w:r>
              <w:t>PHONE3</w:t>
            </w:r>
          </w:p>
        </w:tc>
        <w:tc>
          <w:tcPr>
            <w:tcW w:w="1267" w:type="dxa"/>
          </w:tcPr>
          <w:p w:rsidR="00D85696" w:rsidRDefault="00C04BB1" w:rsidP="00D85696">
            <w:r>
              <w:t>Phone</w:t>
            </w:r>
          </w:p>
        </w:tc>
        <w:tc>
          <w:tcPr>
            <w:tcW w:w="1201" w:type="dxa"/>
          </w:tcPr>
          <w:p w:rsidR="00D85696" w:rsidRDefault="00D85696" w:rsidP="00D85696">
            <w:r>
              <w:t>VARCHAR2</w:t>
            </w:r>
          </w:p>
        </w:tc>
        <w:tc>
          <w:tcPr>
            <w:tcW w:w="1059" w:type="dxa"/>
          </w:tcPr>
          <w:p w:rsidR="00D85696" w:rsidRDefault="00D85696" w:rsidP="00D85696">
            <w:r>
              <w:t>15</w:t>
            </w:r>
          </w:p>
        </w:tc>
        <w:tc>
          <w:tcPr>
            <w:tcW w:w="1091" w:type="dxa"/>
          </w:tcPr>
          <w:p w:rsidR="00D85696" w:rsidRDefault="00D85696" w:rsidP="00D85696">
            <w:proofErr w:type="gramStart"/>
            <w:r>
              <w:t>X(</w:t>
            </w:r>
            <w:proofErr w:type="gramEnd"/>
            <w:r>
              <w:t>15)</w:t>
            </w:r>
          </w:p>
        </w:tc>
        <w:tc>
          <w:tcPr>
            <w:tcW w:w="1214" w:type="dxa"/>
          </w:tcPr>
          <w:p w:rsidR="00D85696" w:rsidRDefault="00D85696" w:rsidP="00D85696"/>
        </w:tc>
        <w:tc>
          <w:tcPr>
            <w:tcW w:w="782" w:type="dxa"/>
          </w:tcPr>
          <w:p w:rsidR="00D85696" w:rsidRDefault="00D85696" w:rsidP="00D85696"/>
        </w:tc>
        <w:tc>
          <w:tcPr>
            <w:tcW w:w="545" w:type="dxa"/>
          </w:tcPr>
          <w:p w:rsidR="00D85696" w:rsidRDefault="00D85696" w:rsidP="00D85696"/>
        </w:tc>
        <w:tc>
          <w:tcPr>
            <w:tcW w:w="1700" w:type="dxa"/>
          </w:tcPr>
          <w:p w:rsidR="00D85696" w:rsidRDefault="00D85696" w:rsidP="00D85696"/>
        </w:tc>
      </w:tr>
    </w:tbl>
    <w:p w:rsidR="006E5C3E" w:rsidRDefault="006E5C3E" w:rsidP="00A24A28">
      <w:pPr>
        <w:pStyle w:val="Heading3"/>
      </w:pPr>
    </w:p>
    <w:p w:rsidR="00A24A28" w:rsidRDefault="00A24A28" w:rsidP="00A24A28">
      <w:pPr>
        <w:pStyle w:val="Heading3"/>
      </w:pPr>
      <w:r>
        <w:t>Roles Table</w:t>
      </w:r>
    </w:p>
    <w:p w:rsidR="00A24A28" w:rsidRDefault="00A24A28" w:rsidP="00A24A28">
      <w:r>
        <w:t>Table Description</w:t>
      </w:r>
    </w:p>
    <w:p w:rsidR="00A24A28" w:rsidRDefault="00A24A28" w:rsidP="00A24A28">
      <w:pPr>
        <w:ind w:left="708"/>
      </w:pPr>
      <w:r>
        <w:t>Contains system roles a user could have</w:t>
      </w:r>
    </w:p>
    <w:p w:rsidR="00A24A28" w:rsidRDefault="00A24A28" w:rsidP="00A24A28">
      <w:r>
        <w:t>Other Tables Referenced</w:t>
      </w:r>
    </w:p>
    <w:p w:rsidR="00A24A28" w:rsidRDefault="00A24A28" w:rsidP="00A24A28">
      <w:pPr>
        <w:ind w:firstLine="708"/>
      </w:pPr>
      <w:r>
        <w:t>None</w:t>
      </w:r>
    </w:p>
    <w:tbl>
      <w:tblPr>
        <w:tblStyle w:val="TableGrid"/>
        <w:tblW w:w="10620" w:type="dxa"/>
        <w:tblInd w:w="-635" w:type="dxa"/>
        <w:tblLook w:val="04A0" w:firstRow="1" w:lastRow="0" w:firstColumn="1" w:lastColumn="0" w:noHBand="0" w:noVBand="1"/>
      </w:tblPr>
      <w:tblGrid>
        <w:gridCol w:w="1706"/>
        <w:gridCol w:w="1271"/>
        <w:gridCol w:w="1201"/>
        <w:gridCol w:w="1066"/>
        <w:gridCol w:w="1097"/>
        <w:gridCol w:w="1234"/>
        <w:gridCol w:w="782"/>
        <w:gridCol w:w="545"/>
        <w:gridCol w:w="1718"/>
      </w:tblGrid>
      <w:tr w:rsidR="00A24A28" w:rsidTr="006E5C3E">
        <w:trPr>
          <w:trHeight w:val="542"/>
        </w:trPr>
        <w:tc>
          <w:tcPr>
            <w:tcW w:w="1706" w:type="dxa"/>
          </w:tcPr>
          <w:p w:rsidR="00A24A28" w:rsidRDefault="00A24A28" w:rsidP="0016515E">
            <w:pPr>
              <w:jc w:val="center"/>
            </w:pPr>
            <w:r>
              <w:t>ATTRIBUTE NAME</w:t>
            </w:r>
          </w:p>
        </w:tc>
        <w:tc>
          <w:tcPr>
            <w:tcW w:w="1271" w:type="dxa"/>
          </w:tcPr>
          <w:p w:rsidR="00A24A28" w:rsidRDefault="00A24A28" w:rsidP="0016515E">
            <w:pPr>
              <w:jc w:val="center"/>
            </w:pPr>
            <w:r>
              <w:t>CONTENTS</w:t>
            </w:r>
          </w:p>
        </w:tc>
        <w:tc>
          <w:tcPr>
            <w:tcW w:w="1201" w:type="dxa"/>
          </w:tcPr>
          <w:p w:rsidR="00A24A28" w:rsidRDefault="00A24A28" w:rsidP="0016515E">
            <w:pPr>
              <w:jc w:val="center"/>
            </w:pPr>
            <w:r>
              <w:t>TYPE</w:t>
            </w:r>
          </w:p>
        </w:tc>
        <w:tc>
          <w:tcPr>
            <w:tcW w:w="1066" w:type="dxa"/>
          </w:tcPr>
          <w:p w:rsidR="00A24A28" w:rsidRDefault="00A24A28" w:rsidP="0016515E">
            <w:pPr>
              <w:jc w:val="center"/>
            </w:pPr>
            <w:r>
              <w:t>LENGTH</w:t>
            </w:r>
          </w:p>
        </w:tc>
        <w:tc>
          <w:tcPr>
            <w:tcW w:w="1097" w:type="dxa"/>
          </w:tcPr>
          <w:p w:rsidR="00A24A28" w:rsidRDefault="00A24A28" w:rsidP="0016515E">
            <w:pPr>
              <w:jc w:val="center"/>
            </w:pPr>
            <w:r>
              <w:t>FORMAT</w:t>
            </w:r>
          </w:p>
        </w:tc>
        <w:tc>
          <w:tcPr>
            <w:tcW w:w="1234" w:type="dxa"/>
          </w:tcPr>
          <w:p w:rsidR="00A24A28" w:rsidRDefault="00A24A28" w:rsidP="0016515E">
            <w:pPr>
              <w:jc w:val="center"/>
            </w:pPr>
            <w:r>
              <w:t>RANGE</w:t>
            </w:r>
          </w:p>
        </w:tc>
        <w:tc>
          <w:tcPr>
            <w:tcW w:w="782" w:type="dxa"/>
          </w:tcPr>
          <w:p w:rsidR="00A24A28" w:rsidRDefault="00A24A28" w:rsidP="0016515E">
            <w:pPr>
              <w:jc w:val="center"/>
            </w:pPr>
            <w:r>
              <w:t>REQ’D</w:t>
            </w:r>
          </w:p>
        </w:tc>
        <w:tc>
          <w:tcPr>
            <w:tcW w:w="545" w:type="dxa"/>
          </w:tcPr>
          <w:p w:rsidR="00A24A28" w:rsidRDefault="00A24A28" w:rsidP="0016515E">
            <w:pPr>
              <w:jc w:val="center"/>
            </w:pPr>
            <w:r>
              <w:t>KEY</w:t>
            </w:r>
          </w:p>
        </w:tc>
        <w:tc>
          <w:tcPr>
            <w:tcW w:w="1718" w:type="dxa"/>
          </w:tcPr>
          <w:p w:rsidR="00A24A28" w:rsidRDefault="00A24A28" w:rsidP="0016515E">
            <w:pPr>
              <w:jc w:val="center"/>
            </w:pPr>
            <w:r>
              <w:t>REFERENCED TABLE</w:t>
            </w:r>
          </w:p>
        </w:tc>
      </w:tr>
      <w:tr w:rsidR="00A24A28" w:rsidTr="006E5C3E">
        <w:trPr>
          <w:trHeight w:val="278"/>
        </w:trPr>
        <w:tc>
          <w:tcPr>
            <w:tcW w:w="1706" w:type="dxa"/>
          </w:tcPr>
          <w:p w:rsidR="00A24A28" w:rsidRDefault="00A24A28" w:rsidP="0016515E">
            <w:r>
              <w:t>ROLE_ID</w:t>
            </w:r>
          </w:p>
        </w:tc>
        <w:tc>
          <w:tcPr>
            <w:tcW w:w="1271" w:type="dxa"/>
          </w:tcPr>
          <w:p w:rsidR="00A24A28" w:rsidRDefault="00A24A28" w:rsidP="0016515E">
            <w:r>
              <w:t>Role Number</w:t>
            </w:r>
          </w:p>
        </w:tc>
        <w:tc>
          <w:tcPr>
            <w:tcW w:w="1201" w:type="dxa"/>
          </w:tcPr>
          <w:p w:rsidR="00A24A28" w:rsidRDefault="00A24A28" w:rsidP="0016515E">
            <w:r>
              <w:t>NUMBER</w:t>
            </w:r>
          </w:p>
        </w:tc>
        <w:tc>
          <w:tcPr>
            <w:tcW w:w="1066" w:type="dxa"/>
          </w:tcPr>
          <w:p w:rsidR="00A24A28" w:rsidRDefault="00A24A28" w:rsidP="0016515E"/>
        </w:tc>
        <w:tc>
          <w:tcPr>
            <w:tcW w:w="1097" w:type="dxa"/>
          </w:tcPr>
          <w:p w:rsidR="00A24A28" w:rsidRDefault="00A24A28" w:rsidP="0016515E"/>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r>
              <w:t>PK</w:t>
            </w:r>
          </w:p>
        </w:tc>
        <w:tc>
          <w:tcPr>
            <w:tcW w:w="1718" w:type="dxa"/>
          </w:tcPr>
          <w:p w:rsidR="00A24A28" w:rsidRDefault="00A24A28" w:rsidP="0016515E"/>
        </w:tc>
      </w:tr>
      <w:tr w:rsidR="00A24A28" w:rsidTr="006E5C3E">
        <w:trPr>
          <w:trHeight w:val="264"/>
        </w:trPr>
        <w:tc>
          <w:tcPr>
            <w:tcW w:w="1706" w:type="dxa"/>
          </w:tcPr>
          <w:p w:rsidR="00A24A28" w:rsidRDefault="00A24A28" w:rsidP="0016515E">
            <w:r>
              <w:t>ROLE_NAME</w:t>
            </w:r>
          </w:p>
        </w:tc>
        <w:tc>
          <w:tcPr>
            <w:tcW w:w="1271" w:type="dxa"/>
          </w:tcPr>
          <w:p w:rsidR="00A24A28" w:rsidRDefault="00A24A28" w:rsidP="0016515E">
            <w:r>
              <w:t>Name of Role</w:t>
            </w:r>
          </w:p>
        </w:tc>
        <w:tc>
          <w:tcPr>
            <w:tcW w:w="1201" w:type="dxa"/>
          </w:tcPr>
          <w:p w:rsidR="00A24A28" w:rsidRDefault="00A24A28" w:rsidP="0016515E">
            <w:r>
              <w:t>VARCHAR2</w:t>
            </w:r>
          </w:p>
        </w:tc>
        <w:tc>
          <w:tcPr>
            <w:tcW w:w="1066" w:type="dxa"/>
          </w:tcPr>
          <w:p w:rsidR="00A24A28" w:rsidRDefault="00A24A28" w:rsidP="0016515E">
            <w:r>
              <w:t>50</w:t>
            </w:r>
          </w:p>
        </w:tc>
        <w:tc>
          <w:tcPr>
            <w:tcW w:w="1097" w:type="dxa"/>
          </w:tcPr>
          <w:p w:rsidR="00A24A28" w:rsidRDefault="00A24A28" w:rsidP="0016515E">
            <w:proofErr w:type="gramStart"/>
            <w:r>
              <w:t>X(</w:t>
            </w:r>
            <w:proofErr w:type="gramEnd"/>
            <w:r>
              <w:t>50)</w:t>
            </w:r>
          </w:p>
        </w:tc>
        <w:tc>
          <w:tcPr>
            <w:tcW w:w="1234" w:type="dxa"/>
          </w:tcPr>
          <w:p w:rsidR="00A24A28" w:rsidRDefault="00A24A28" w:rsidP="0016515E"/>
        </w:tc>
        <w:tc>
          <w:tcPr>
            <w:tcW w:w="782" w:type="dxa"/>
          </w:tcPr>
          <w:p w:rsidR="00A24A28" w:rsidRDefault="00A24A28" w:rsidP="0016515E">
            <w:r>
              <w:t>YES</w:t>
            </w:r>
          </w:p>
        </w:tc>
        <w:tc>
          <w:tcPr>
            <w:tcW w:w="545" w:type="dxa"/>
          </w:tcPr>
          <w:p w:rsidR="00A24A28" w:rsidRDefault="00A24A28" w:rsidP="0016515E"/>
        </w:tc>
        <w:tc>
          <w:tcPr>
            <w:tcW w:w="1718" w:type="dxa"/>
          </w:tcPr>
          <w:p w:rsidR="00A24A28" w:rsidRDefault="00A24A28" w:rsidP="0016515E"/>
        </w:tc>
      </w:tr>
    </w:tbl>
    <w:p w:rsidR="006E5C3E" w:rsidRDefault="006E5C3E" w:rsidP="006E5C3E">
      <w:pPr>
        <w:pStyle w:val="Heading3"/>
      </w:pPr>
    </w:p>
    <w:p w:rsidR="006E5C3E" w:rsidRDefault="006E5C3E">
      <w:pPr>
        <w:rPr>
          <w:rFonts w:asciiTheme="majorHAnsi" w:eastAsiaTheme="majorEastAsia" w:hAnsiTheme="majorHAnsi" w:cstheme="majorBidi"/>
          <w:b/>
          <w:bCs/>
        </w:rPr>
      </w:pPr>
      <w:r>
        <w:br w:type="page"/>
      </w:r>
    </w:p>
    <w:p w:rsidR="006E5C3E" w:rsidRDefault="006E5C3E" w:rsidP="006E5C3E">
      <w:pPr>
        <w:pStyle w:val="Heading3"/>
      </w:pPr>
      <w:r>
        <w:lastRenderedPageBreak/>
        <w:t>Users Table</w:t>
      </w:r>
    </w:p>
    <w:p w:rsidR="006E5C3E" w:rsidRDefault="006E5C3E" w:rsidP="006E5C3E">
      <w:r>
        <w:t>Table Description</w:t>
      </w:r>
    </w:p>
    <w:p w:rsidR="006E5C3E" w:rsidRDefault="006E5C3E" w:rsidP="006E5C3E">
      <w:pPr>
        <w:ind w:left="708"/>
      </w:pPr>
      <w:r>
        <w:t>Contains user information, the role they possess, a link to their identifying/contact info, username, and password.</w:t>
      </w:r>
    </w:p>
    <w:p w:rsidR="006E5C3E" w:rsidRDefault="006E5C3E" w:rsidP="006E5C3E">
      <w:r>
        <w:t>Other Tables Referenced</w:t>
      </w:r>
    </w:p>
    <w:p w:rsidR="006E5C3E" w:rsidRDefault="006E5C3E" w:rsidP="006E5C3E">
      <w:pPr>
        <w:ind w:firstLine="708"/>
      </w:pPr>
      <w:r>
        <w:t>Role and Entity</w:t>
      </w:r>
    </w:p>
    <w:tbl>
      <w:tblPr>
        <w:tblStyle w:val="TableGrid"/>
        <w:tblW w:w="10620" w:type="dxa"/>
        <w:tblInd w:w="-635" w:type="dxa"/>
        <w:tblLook w:val="04A0" w:firstRow="1" w:lastRow="0" w:firstColumn="1" w:lastColumn="0" w:noHBand="0" w:noVBand="1"/>
      </w:tblPr>
      <w:tblGrid>
        <w:gridCol w:w="1700"/>
        <w:gridCol w:w="1272"/>
        <w:gridCol w:w="1201"/>
        <w:gridCol w:w="1066"/>
        <w:gridCol w:w="1097"/>
        <w:gridCol w:w="1237"/>
        <w:gridCol w:w="782"/>
        <w:gridCol w:w="545"/>
        <w:gridCol w:w="1720"/>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USER_ID</w:t>
            </w:r>
          </w:p>
        </w:tc>
        <w:tc>
          <w:tcPr>
            <w:tcW w:w="1279" w:type="dxa"/>
          </w:tcPr>
          <w:p w:rsidR="006E5C3E" w:rsidRDefault="006E5C3E" w:rsidP="0016515E">
            <w:r>
              <w:t>User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ROLE_ID</w:t>
            </w:r>
          </w:p>
        </w:tc>
        <w:tc>
          <w:tcPr>
            <w:tcW w:w="1279" w:type="dxa"/>
          </w:tcPr>
          <w:p w:rsidR="006E5C3E" w:rsidRDefault="006E5C3E" w:rsidP="0016515E">
            <w:r>
              <w:t>Role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Role</w:t>
            </w:r>
          </w:p>
        </w:tc>
      </w:tr>
      <w:tr w:rsidR="006E5C3E" w:rsidTr="0016515E">
        <w:trPr>
          <w:trHeight w:val="264"/>
        </w:trPr>
        <w:tc>
          <w:tcPr>
            <w:tcW w:w="1737" w:type="dxa"/>
          </w:tcPr>
          <w:p w:rsidR="006E5C3E" w:rsidRDefault="006E5C3E" w:rsidP="0016515E">
            <w:r>
              <w:t>ENTITY_ID</w:t>
            </w:r>
          </w:p>
        </w:tc>
        <w:tc>
          <w:tcPr>
            <w:tcW w:w="1279" w:type="dxa"/>
          </w:tcPr>
          <w:p w:rsidR="006E5C3E" w:rsidRDefault="006E5C3E" w:rsidP="0016515E">
            <w:r>
              <w:t>Entity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Entity</w:t>
            </w:r>
          </w:p>
        </w:tc>
      </w:tr>
      <w:tr w:rsidR="006E5C3E" w:rsidTr="0016515E">
        <w:trPr>
          <w:trHeight w:val="264"/>
        </w:trPr>
        <w:tc>
          <w:tcPr>
            <w:tcW w:w="1737" w:type="dxa"/>
          </w:tcPr>
          <w:p w:rsidR="006E5C3E" w:rsidRDefault="006E5C3E" w:rsidP="0016515E">
            <w:r>
              <w:t>USERNAME</w:t>
            </w:r>
          </w:p>
        </w:tc>
        <w:tc>
          <w:tcPr>
            <w:tcW w:w="1279" w:type="dxa"/>
          </w:tcPr>
          <w:p w:rsidR="006E5C3E" w:rsidRDefault="006E5C3E" w:rsidP="0016515E">
            <w:r>
              <w:t>Username</w:t>
            </w:r>
          </w:p>
        </w:tc>
        <w:tc>
          <w:tcPr>
            <w:tcW w:w="1087" w:type="dxa"/>
          </w:tcPr>
          <w:p w:rsidR="006E5C3E" w:rsidRDefault="006E5C3E" w:rsidP="0016515E">
            <w:r>
              <w:t>VARCHAR2</w:t>
            </w:r>
          </w:p>
        </w:tc>
        <w:tc>
          <w:tcPr>
            <w:tcW w:w="1077" w:type="dxa"/>
          </w:tcPr>
          <w:p w:rsidR="006E5C3E" w:rsidRDefault="006E5C3E" w:rsidP="0016515E">
            <w:r>
              <w:t>50</w:t>
            </w:r>
          </w:p>
        </w:tc>
        <w:tc>
          <w:tcPr>
            <w:tcW w:w="1105" w:type="dxa"/>
          </w:tcPr>
          <w:p w:rsidR="006E5C3E" w:rsidRDefault="006E5C3E" w:rsidP="0016515E">
            <w:proofErr w:type="gramStart"/>
            <w:r>
              <w:t>X(</w:t>
            </w:r>
            <w:proofErr w:type="gramEnd"/>
            <w:r>
              <w:t>50)</w:t>
            </w:r>
          </w:p>
        </w:tc>
        <w:tc>
          <w:tcPr>
            <w:tcW w:w="1269" w:type="dxa"/>
          </w:tcPr>
          <w:p w:rsidR="006E5C3E" w:rsidRDefault="006E5C3E" w:rsidP="0016515E"/>
        </w:tc>
        <w:tc>
          <w:tcPr>
            <w:tcW w:w="782" w:type="dxa"/>
          </w:tcPr>
          <w:p w:rsidR="006E5C3E" w:rsidRDefault="00853B3F" w:rsidP="0016515E">
            <w:r>
              <w:t>YES</w:t>
            </w:r>
          </w:p>
        </w:tc>
        <w:tc>
          <w:tcPr>
            <w:tcW w:w="535" w:type="dxa"/>
          </w:tcPr>
          <w:p w:rsidR="006E5C3E" w:rsidRDefault="006E5C3E" w:rsidP="0016515E"/>
        </w:tc>
        <w:tc>
          <w:tcPr>
            <w:tcW w:w="1749" w:type="dxa"/>
          </w:tcPr>
          <w:p w:rsidR="006E5C3E" w:rsidRDefault="006E5C3E" w:rsidP="0016515E"/>
        </w:tc>
      </w:tr>
      <w:tr w:rsidR="006E5C3E" w:rsidTr="0016515E">
        <w:trPr>
          <w:trHeight w:val="264"/>
        </w:trPr>
        <w:tc>
          <w:tcPr>
            <w:tcW w:w="1737" w:type="dxa"/>
          </w:tcPr>
          <w:p w:rsidR="006E5C3E" w:rsidRDefault="006E5C3E" w:rsidP="0016515E">
            <w:r>
              <w:t>PASSWORD</w:t>
            </w:r>
          </w:p>
        </w:tc>
        <w:tc>
          <w:tcPr>
            <w:tcW w:w="1279" w:type="dxa"/>
          </w:tcPr>
          <w:p w:rsidR="006E5C3E" w:rsidRDefault="006E5C3E" w:rsidP="0016515E">
            <w:r>
              <w:t>Password</w:t>
            </w:r>
          </w:p>
        </w:tc>
        <w:tc>
          <w:tcPr>
            <w:tcW w:w="1087" w:type="dxa"/>
          </w:tcPr>
          <w:p w:rsidR="006E5C3E" w:rsidRDefault="006E5C3E" w:rsidP="0016515E">
            <w:r>
              <w:t>VARCHAR2</w:t>
            </w:r>
          </w:p>
        </w:tc>
        <w:tc>
          <w:tcPr>
            <w:tcW w:w="1077" w:type="dxa"/>
          </w:tcPr>
          <w:p w:rsidR="006E5C3E" w:rsidRDefault="006E5C3E" w:rsidP="0016515E">
            <w:r>
              <w:t>500</w:t>
            </w:r>
          </w:p>
        </w:tc>
        <w:tc>
          <w:tcPr>
            <w:tcW w:w="1105" w:type="dxa"/>
          </w:tcPr>
          <w:p w:rsidR="006E5C3E" w:rsidRDefault="006E5C3E" w:rsidP="0016515E">
            <w:proofErr w:type="gramStart"/>
            <w:r>
              <w:t>X(</w:t>
            </w:r>
            <w:proofErr w:type="gramEnd"/>
            <w:r>
              <w:t>500)</w:t>
            </w:r>
          </w:p>
        </w:tc>
        <w:tc>
          <w:tcPr>
            <w:tcW w:w="1269" w:type="dxa"/>
          </w:tcPr>
          <w:p w:rsidR="006E5C3E" w:rsidRDefault="006E5C3E" w:rsidP="0016515E"/>
        </w:tc>
        <w:tc>
          <w:tcPr>
            <w:tcW w:w="782" w:type="dxa"/>
          </w:tcPr>
          <w:p w:rsidR="006E5C3E" w:rsidRDefault="00853B3F" w:rsidP="0016515E">
            <w:r>
              <w:t>YES</w:t>
            </w:r>
          </w:p>
        </w:tc>
        <w:tc>
          <w:tcPr>
            <w:tcW w:w="535" w:type="dxa"/>
          </w:tcPr>
          <w:p w:rsidR="006E5C3E" w:rsidRDefault="006E5C3E" w:rsidP="0016515E"/>
        </w:tc>
        <w:tc>
          <w:tcPr>
            <w:tcW w:w="1749" w:type="dxa"/>
          </w:tcPr>
          <w:p w:rsidR="006E5C3E" w:rsidRDefault="006E5C3E" w:rsidP="0016515E"/>
        </w:tc>
      </w:tr>
    </w:tbl>
    <w:p w:rsidR="00BD4F8E" w:rsidRDefault="00BD4F8E" w:rsidP="00BD4F8E"/>
    <w:p w:rsidR="005B78BB" w:rsidRDefault="008F4411" w:rsidP="008F4411">
      <w:pPr>
        <w:pStyle w:val="Heading3"/>
      </w:pPr>
      <w:r>
        <w:t>Insurance</w:t>
      </w:r>
      <w:r w:rsidR="005B78BB">
        <w:t xml:space="preserve"> Table</w:t>
      </w:r>
    </w:p>
    <w:p w:rsidR="005B78BB" w:rsidRDefault="005B78BB" w:rsidP="008F4411">
      <w:r>
        <w:t>Table Description</w:t>
      </w:r>
    </w:p>
    <w:p w:rsidR="005B78BB" w:rsidRDefault="008F4411" w:rsidP="008F4411">
      <w:pPr>
        <w:ind w:left="708"/>
      </w:pPr>
      <w:r>
        <w:t>This table houses information about a Household’s insurance company</w:t>
      </w:r>
    </w:p>
    <w:p w:rsidR="005B78BB" w:rsidRDefault="005B78BB" w:rsidP="008F4411">
      <w:r>
        <w:t>Other Tables Referenced</w:t>
      </w:r>
    </w:p>
    <w:p w:rsidR="005B78BB" w:rsidRDefault="008F4411" w:rsidP="005B78BB">
      <w:pPr>
        <w:ind w:firstLine="708"/>
      </w:pPr>
      <w:r>
        <w:t>None</w:t>
      </w:r>
    </w:p>
    <w:tbl>
      <w:tblPr>
        <w:tblStyle w:val="TableGrid"/>
        <w:tblW w:w="10620" w:type="dxa"/>
        <w:tblInd w:w="-635" w:type="dxa"/>
        <w:tblLook w:val="04A0" w:firstRow="1" w:lastRow="0" w:firstColumn="1" w:lastColumn="0" w:noHBand="0" w:noVBand="1"/>
      </w:tblPr>
      <w:tblGrid>
        <w:gridCol w:w="1803"/>
        <w:gridCol w:w="1263"/>
        <w:gridCol w:w="1201"/>
        <w:gridCol w:w="1054"/>
        <w:gridCol w:w="1088"/>
        <w:gridCol w:w="1198"/>
        <w:gridCol w:w="782"/>
        <w:gridCol w:w="545"/>
        <w:gridCol w:w="1686"/>
      </w:tblGrid>
      <w:tr w:rsidR="008F4411" w:rsidTr="008F4411">
        <w:trPr>
          <w:trHeight w:val="542"/>
        </w:trPr>
        <w:tc>
          <w:tcPr>
            <w:tcW w:w="1803" w:type="dxa"/>
          </w:tcPr>
          <w:p w:rsidR="005B78BB" w:rsidRDefault="005B78BB" w:rsidP="008F4411">
            <w:pPr>
              <w:jc w:val="center"/>
            </w:pPr>
            <w:r>
              <w:t>ATTRIBUTE NAME</w:t>
            </w:r>
          </w:p>
        </w:tc>
        <w:tc>
          <w:tcPr>
            <w:tcW w:w="1273" w:type="dxa"/>
          </w:tcPr>
          <w:p w:rsidR="005B78BB" w:rsidRDefault="005B78BB" w:rsidP="008F4411">
            <w:pPr>
              <w:jc w:val="center"/>
            </w:pPr>
            <w:r>
              <w:t>CONTENTS</w:t>
            </w:r>
          </w:p>
        </w:tc>
        <w:tc>
          <w:tcPr>
            <w:tcW w:w="1084" w:type="dxa"/>
          </w:tcPr>
          <w:p w:rsidR="005B78BB" w:rsidRDefault="005B78BB" w:rsidP="008F4411">
            <w:pPr>
              <w:jc w:val="center"/>
            </w:pPr>
            <w:r>
              <w:t>TYPE</w:t>
            </w:r>
          </w:p>
        </w:tc>
        <w:tc>
          <w:tcPr>
            <w:tcW w:w="1068" w:type="dxa"/>
          </w:tcPr>
          <w:p w:rsidR="005B78BB" w:rsidRDefault="005B78BB" w:rsidP="008F4411">
            <w:pPr>
              <w:jc w:val="center"/>
            </w:pPr>
            <w:r>
              <w:t>LENGTH</w:t>
            </w:r>
          </w:p>
        </w:tc>
        <w:tc>
          <w:tcPr>
            <w:tcW w:w="1098" w:type="dxa"/>
          </w:tcPr>
          <w:p w:rsidR="005B78BB" w:rsidRDefault="005B78BB" w:rsidP="008F4411">
            <w:pPr>
              <w:jc w:val="center"/>
            </w:pPr>
            <w:r>
              <w:t>FORMAT</w:t>
            </w:r>
          </w:p>
        </w:tc>
        <w:tc>
          <w:tcPr>
            <w:tcW w:w="1242" w:type="dxa"/>
          </w:tcPr>
          <w:p w:rsidR="005B78BB" w:rsidRDefault="005B78BB" w:rsidP="008F4411">
            <w:pPr>
              <w:jc w:val="center"/>
            </w:pPr>
            <w:r>
              <w:t>RANGE</w:t>
            </w:r>
          </w:p>
        </w:tc>
        <w:tc>
          <w:tcPr>
            <w:tcW w:w="782" w:type="dxa"/>
          </w:tcPr>
          <w:p w:rsidR="005B78BB" w:rsidRDefault="005B78BB" w:rsidP="008F4411">
            <w:pPr>
              <w:jc w:val="center"/>
            </w:pPr>
            <w:r>
              <w:t>REQ’D</w:t>
            </w:r>
          </w:p>
        </w:tc>
        <w:tc>
          <w:tcPr>
            <w:tcW w:w="545" w:type="dxa"/>
          </w:tcPr>
          <w:p w:rsidR="005B78BB" w:rsidRDefault="005B78BB" w:rsidP="008F4411">
            <w:pPr>
              <w:jc w:val="center"/>
            </w:pPr>
            <w:r>
              <w:t>KEY</w:t>
            </w:r>
          </w:p>
        </w:tc>
        <w:tc>
          <w:tcPr>
            <w:tcW w:w="1725" w:type="dxa"/>
          </w:tcPr>
          <w:p w:rsidR="005B78BB" w:rsidRDefault="005B78BB" w:rsidP="008F4411">
            <w:pPr>
              <w:jc w:val="center"/>
            </w:pPr>
            <w:r>
              <w:t>REFERENCED TABLE</w:t>
            </w:r>
          </w:p>
        </w:tc>
      </w:tr>
      <w:tr w:rsidR="008F4411" w:rsidTr="008F4411">
        <w:trPr>
          <w:trHeight w:val="278"/>
        </w:trPr>
        <w:tc>
          <w:tcPr>
            <w:tcW w:w="1803" w:type="dxa"/>
          </w:tcPr>
          <w:p w:rsidR="005B78BB" w:rsidRDefault="008F4411" w:rsidP="008F4411">
            <w:r>
              <w:t>INSURANCE_ID</w:t>
            </w:r>
          </w:p>
        </w:tc>
        <w:tc>
          <w:tcPr>
            <w:tcW w:w="1273" w:type="dxa"/>
          </w:tcPr>
          <w:p w:rsidR="008F4411" w:rsidRDefault="008F4411" w:rsidP="008F4411">
            <w:r>
              <w:t>Insurance</w:t>
            </w:r>
          </w:p>
          <w:p w:rsidR="005B78BB" w:rsidRDefault="005B78BB" w:rsidP="008F4411">
            <w:r>
              <w:t>Number</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5B78BB" w:rsidP="008F4411">
            <w:r>
              <w:t>YES</w:t>
            </w:r>
          </w:p>
        </w:tc>
        <w:tc>
          <w:tcPr>
            <w:tcW w:w="545" w:type="dxa"/>
          </w:tcPr>
          <w:p w:rsidR="005B78BB" w:rsidRDefault="005B78BB" w:rsidP="008F4411">
            <w:r>
              <w:t>PK</w:t>
            </w:r>
          </w:p>
        </w:tc>
        <w:tc>
          <w:tcPr>
            <w:tcW w:w="1725" w:type="dxa"/>
          </w:tcPr>
          <w:p w:rsidR="005B78BB" w:rsidRDefault="005B78BB" w:rsidP="008F4411"/>
        </w:tc>
      </w:tr>
      <w:tr w:rsidR="008F4411" w:rsidTr="008F4411">
        <w:trPr>
          <w:trHeight w:val="264"/>
        </w:trPr>
        <w:tc>
          <w:tcPr>
            <w:tcW w:w="1803" w:type="dxa"/>
          </w:tcPr>
          <w:p w:rsidR="005B78BB" w:rsidRDefault="008F4411" w:rsidP="008F4411">
            <w:r>
              <w:t>NAME</w:t>
            </w:r>
          </w:p>
        </w:tc>
        <w:tc>
          <w:tcPr>
            <w:tcW w:w="1273" w:type="dxa"/>
          </w:tcPr>
          <w:p w:rsidR="005B78BB" w:rsidRDefault="008F4411" w:rsidP="008F4411">
            <w:r>
              <w:t>Company Name</w:t>
            </w:r>
          </w:p>
        </w:tc>
        <w:tc>
          <w:tcPr>
            <w:tcW w:w="1084" w:type="dxa"/>
          </w:tcPr>
          <w:p w:rsidR="005B78BB" w:rsidRDefault="005B78BB" w:rsidP="008F4411">
            <w:r>
              <w:t>NUMBER</w:t>
            </w:r>
          </w:p>
        </w:tc>
        <w:tc>
          <w:tcPr>
            <w:tcW w:w="1068" w:type="dxa"/>
          </w:tcPr>
          <w:p w:rsidR="005B78BB" w:rsidRDefault="005B78BB" w:rsidP="008F4411"/>
        </w:tc>
        <w:tc>
          <w:tcPr>
            <w:tcW w:w="1098" w:type="dxa"/>
          </w:tcPr>
          <w:p w:rsidR="005B78BB" w:rsidRDefault="005B78BB" w:rsidP="008F4411"/>
        </w:tc>
        <w:tc>
          <w:tcPr>
            <w:tcW w:w="1242" w:type="dxa"/>
          </w:tcPr>
          <w:p w:rsidR="005B78BB" w:rsidRDefault="005B78BB" w:rsidP="008F4411"/>
        </w:tc>
        <w:tc>
          <w:tcPr>
            <w:tcW w:w="782" w:type="dxa"/>
          </w:tcPr>
          <w:p w:rsidR="005B78BB" w:rsidRDefault="00853B3F" w:rsidP="008F4411">
            <w:r>
              <w:t>YES</w:t>
            </w:r>
          </w:p>
        </w:tc>
        <w:tc>
          <w:tcPr>
            <w:tcW w:w="545" w:type="dxa"/>
          </w:tcPr>
          <w:p w:rsidR="005B78BB" w:rsidRDefault="005B78BB" w:rsidP="008F4411"/>
        </w:tc>
        <w:tc>
          <w:tcPr>
            <w:tcW w:w="1725" w:type="dxa"/>
          </w:tcPr>
          <w:p w:rsidR="005B78BB" w:rsidRDefault="005B78BB" w:rsidP="008F4411"/>
        </w:tc>
      </w:tr>
      <w:tr w:rsidR="008F4411" w:rsidTr="008F4411">
        <w:trPr>
          <w:trHeight w:val="264"/>
        </w:trPr>
        <w:tc>
          <w:tcPr>
            <w:tcW w:w="1803" w:type="dxa"/>
          </w:tcPr>
          <w:p w:rsidR="008F4411" w:rsidRDefault="008F4411" w:rsidP="008F4411">
            <w:r>
              <w:t>POLICY_NUMBER</w:t>
            </w:r>
          </w:p>
        </w:tc>
        <w:tc>
          <w:tcPr>
            <w:tcW w:w="1273" w:type="dxa"/>
          </w:tcPr>
          <w:p w:rsidR="008F4411" w:rsidRDefault="008F4411" w:rsidP="008F4411">
            <w:r>
              <w:t>Policy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proofErr w:type="gramStart"/>
            <w:r>
              <w:t>X(</w:t>
            </w:r>
            <w:proofErr w:type="gramEnd"/>
            <w:r>
              <w:t>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r w:rsidR="008F4411" w:rsidTr="008F4411">
        <w:trPr>
          <w:trHeight w:val="264"/>
        </w:trPr>
        <w:tc>
          <w:tcPr>
            <w:tcW w:w="1803" w:type="dxa"/>
          </w:tcPr>
          <w:p w:rsidR="008F4411" w:rsidRDefault="008F4411" w:rsidP="008F4411">
            <w:r>
              <w:t>GROUP_NUMBER</w:t>
            </w:r>
          </w:p>
        </w:tc>
        <w:tc>
          <w:tcPr>
            <w:tcW w:w="1273" w:type="dxa"/>
          </w:tcPr>
          <w:p w:rsidR="008F4411" w:rsidRDefault="008F4411" w:rsidP="008F4411">
            <w:r>
              <w:t>Group Number</w:t>
            </w:r>
          </w:p>
        </w:tc>
        <w:tc>
          <w:tcPr>
            <w:tcW w:w="1084" w:type="dxa"/>
          </w:tcPr>
          <w:p w:rsidR="008F4411" w:rsidRDefault="008F4411" w:rsidP="008F4411">
            <w:r>
              <w:t>VARCHAR2</w:t>
            </w:r>
          </w:p>
        </w:tc>
        <w:tc>
          <w:tcPr>
            <w:tcW w:w="1068" w:type="dxa"/>
          </w:tcPr>
          <w:p w:rsidR="008F4411" w:rsidRDefault="008F4411" w:rsidP="008F4411">
            <w:r>
              <w:t>50</w:t>
            </w:r>
          </w:p>
        </w:tc>
        <w:tc>
          <w:tcPr>
            <w:tcW w:w="1098" w:type="dxa"/>
          </w:tcPr>
          <w:p w:rsidR="008F4411" w:rsidRDefault="008F4411" w:rsidP="008F4411">
            <w:proofErr w:type="gramStart"/>
            <w:r>
              <w:t>X(</w:t>
            </w:r>
            <w:proofErr w:type="gramEnd"/>
            <w:r>
              <w:t>50)</w:t>
            </w:r>
          </w:p>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F4411" w:rsidP="008F4411"/>
        </w:tc>
        <w:tc>
          <w:tcPr>
            <w:tcW w:w="1725" w:type="dxa"/>
          </w:tcPr>
          <w:p w:rsidR="008F4411" w:rsidRDefault="008F4411" w:rsidP="008F4411"/>
        </w:tc>
      </w:tr>
    </w:tbl>
    <w:p w:rsidR="005B78BB" w:rsidRDefault="005B78BB" w:rsidP="005B78BB"/>
    <w:p w:rsidR="006E5C3E" w:rsidRDefault="006E5C3E">
      <w:pPr>
        <w:rPr>
          <w:rFonts w:asciiTheme="majorHAnsi" w:eastAsiaTheme="majorEastAsia" w:hAnsiTheme="majorHAnsi" w:cstheme="majorBidi"/>
          <w:b/>
          <w:bCs/>
        </w:rPr>
      </w:pPr>
      <w:r>
        <w:br w:type="page"/>
      </w:r>
    </w:p>
    <w:p w:rsidR="006E5C3E" w:rsidRDefault="006E5C3E" w:rsidP="006E5C3E">
      <w:pPr>
        <w:pStyle w:val="Heading3"/>
      </w:pPr>
      <w:r>
        <w:lastRenderedPageBreak/>
        <w:t>Household Table</w:t>
      </w:r>
    </w:p>
    <w:p w:rsidR="006E5C3E" w:rsidRDefault="006E5C3E" w:rsidP="006E5C3E">
      <w:r>
        <w:t>Table Description</w:t>
      </w:r>
    </w:p>
    <w:p w:rsidR="006E5C3E" w:rsidRDefault="006E5C3E" w:rsidP="006E5C3E">
      <w:pPr>
        <w:ind w:left="708"/>
      </w:pPr>
      <w:r>
        <w:t>This table contains a unique key for each household the system and information about that home’s Insurance.</w:t>
      </w:r>
    </w:p>
    <w:p w:rsidR="006E5C3E" w:rsidRDefault="006E5C3E" w:rsidP="006E5C3E">
      <w:r>
        <w:t>Other Tables Referenced</w:t>
      </w:r>
    </w:p>
    <w:p w:rsidR="006E5C3E" w:rsidRDefault="006E5C3E" w:rsidP="006E5C3E">
      <w:pPr>
        <w:ind w:firstLine="708"/>
      </w:pPr>
      <w:r>
        <w:t>Insurance</w:t>
      </w:r>
    </w:p>
    <w:tbl>
      <w:tblPr>
        <w:tblStyle w:val="TableGrid"/>
        <w:tblW w:w="10620" w:type="dxa"/>
        <w:tblInd w:w="-635" w:type="dxa"/>
        <w:tblLook w:val="04A0" w:firstRow="1" w:lastRow="0" w:firstColumn="1" w:lastColumn="0" w:noHBand="0" w:noVBand="1"/>
      </w:tblPr>
      <w:tblGrid>
        <w:gridCol w:w="1736"/>
        <w:gridCol w:w="1278"/>
        <w:gridCol w:w="1087"/>
        <w:gridCol w:w="1076"/>
        <w:gridCol w:w="1104"/>
        <w:gridCol w:w="1266"/>
        <w:gridCol w:w="782"/>
        <w:gridCol w:w="545"/>
        <w:gridCol w:w="1746"/>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HOUSEHOLD_ID</w:t>
            </w:r>
          </w:p>
        </w:tc>
        <w:tc>
          <w:tcPr>
            <w:tcW w:w="1279" w:type="dxa"/>
          </w:tcPr>
          <w:p w:rsidR="006E5C3E" w:rsidRDefault="006E5C3E" w:rsidP="0016515E">
            <w:r>
              <w:t>Household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INSURANCE_ID</w:t>
            </w:r>
          </w:p>
        </w:tc>
        <w:tc>
          <w:tcPr>
            <w:tcW w:w="1279" w:type="dxa"/>
          </w:tcPr>
          <w:p w:rsidR="006E5C3E" w:rsidRDefault="006E5C3E" w:rsidP="0016515E">
            <w:r>
              <w:t>Insurance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FK</w:t>
            </w:r>
          </w:p>
        </w:tc>
        <w:tc>
          <w:tcPr>
            <w:tcW w:w="1749" w:type="dxa"/>
          </w:tcPr>
          <w:p w:rsidR="006E5C3E" w:rsidRDefault="006E5C3E" w:rsidP="0016515E">
            <w:r>
              <w:t>Insurance</w:t>
            </w:r>
          </w:p>
        </w:tc>
      </w:tr>
    </w:tbl>
    <w:p w:rsidR="006E5C3E" w:rsidRDefault="006E5C3E" w:rsidP="006E5C3E"/>
    <w:p w:rsidR="006E5C3E" w:rsidRDefault="006E5C3E" w:rsidP="006E5C3E">
      <w:pPr>
        <w:pStyle w:val="Heading3"/>
      </w:pPr>
      <w:r>
        <w:t>Relationship Table</w:t>
      </w:r>
    </w:p>
    <w:p w:rsidR="006E5C3E" w:rsidRDefault="006E5C3E" w:rsidP="006E5C3E">
      <w:r>
        <w:t>Table Description</w:t>
      </w:r>
    </w:p>
    <w:p w:rsidR="006E5C3E" w:rsidRDefault="006E5C3E" w:rsidP="006E5C3E">
      <w:pPr>
        <w:ind w:left="708"/>
      </w:pPr>
      <w:r>
        <w:t>This table contains a list of possible relationships a person can have to the primary (payer) account holder.</w:t>
      </w:r>
    </w:p>
    <w:p w:rsidR="006E5C3E" w:rsidRDefault="006E5C3E" w:rsidP="006E5C3E">
      <w:r>
        <w:t>Other Tables Referenced</w:t>
      </w:r>
    </w:p>
    <w:p w:rsidR="006E5C3E" w:rsidRDefault="006E5C3E" w:rsidP="006E5C3E">
      <w:pPr>
        <w:ind w:firstLine="708"/>
      </w:pPr>
      <w:r>
        <w:t>None</w:t>
      </w:r>
    </w:p>
    <w:tbl>
      <w:tblPr>
        <w:tblStyle w:val="TableGrid"/>
        <w:tblW w:w="10620" w:type="dxa"/>
        <w:tblInd w:w="-635" w:type="dxa"/>
        <w:tblLook w:val="04A0" w:firstRow="1" w:lastRow="0" w:firstColumn="1" w:lastColumn="0" w:noHBand="0" w:noVBand="1"/>
      </w:tblPr>
      <w:tblGrid>
        <w:gridCol w:w="1821"/>
        <w:gridCol w:w="1325"/>
        <w:gridCol w:w="1201"/>
        <w:gridCol w:w="1043"/>
        <w:gridCol w:w="1080"/>
        <w:gridCol w:w="1165"/>
        <w:gridCol w:w="782"/>
        <w:gridCol w:w="545"/>
        <w:gridCol w:w="1658"/>
      </w:tblGrid>
      <w:tr w:rsidR="006E5C3E" w:rsidTr="0016515E">
        <w:trPr>
          <w:trHeight w:val="542"/>
        </w:trPr>
        <w:tc>
          <w:tcPr>
            <w:tcW w:w="1737" w:type="dxa"/>
          </w:tcPr>
          <w:p w:rsidR="006E5C3E" w:rsidRDefault="006E5C3E" w:rsidP="0016515E">
            <w:pPr>
              <w:jc w:val="center"/>
            </w:pPr>
            <w:r>
              <w:t>ATTRIBUTE NAME</w:t>
            </w:r>
          </w:p>
        </w:tc>
        <w:tc>
          <w:tcPr>
            <w:tcW w:w="1279" w:type="dxa"/>
          </w:tcPr>
          <w:p w:rsidR="006E5C3E" w:rsidRDefault="006E5C3E" w:rsidP="0016515E">
            <w:pPr>
              <w:jc w:val="center"/>
            </w:pPr>
            <w:r>
              <w:t>CONTENTS</w:t>
            </w:r>
          </w:p>
        </w:tc>
        <w:tc>
          <w:tcPr>
            <w:tcW w:w="1087" w:type="dxa"/>
          </w:tcPr>
          <w:p w:rsidR="006E5C3E" w:rsidRDefault="006E5C3E" w:rsidP="0016515E">
            <w:pPr>
              <w:jc w:val="center"/>
            </w:pPr>
            <w:r>
              <w:t>TYPE</w:t>
            </w:r>
          </w:p>
        </w:tc>
        <w:tc>
          <w:tcPr>
            <w:tcW w:w="1077" w:type="dxa"/>
          </w:tcPr>
          <w:p w:rsidR="006E5C3E" w:rsidRDefault="006E5C3E" w:rsidP="0016515E">
            <w:pPr>
              <w:jc w:val="center"/>
            </w:pPr>
            <w:r>
              <w:t>LENGTH</w:t>
            </w:r>
          </w:p>
        </w:tc>
        <w:tc>
          <w:tcPr>
            <w:tcW w:w="1105" w:type="dxa"/>
          </w:tcPr>
          <w:p w:rsidR="006E5C3E" w:rsidRDefault="006E5C3E" w:rsidP="0016515E">
            <w:pPr>
              <w:jc w:val="center"/>
            </w:pPr>
            <w:r>
              <w:t>FORMAT</w:t>
            </w:r>
          </w:p>
        </w:tc>
        <w:tc>
          <w:tcPr>
            <w:tcW w:w="1269" w:type="dxa"/>
          </w:tcPr>
          <w:p w:rsidR="006E5C3E" w:rsidRDefault="006E5C3E" w:rsidP="0016515E">
            <w:pPr>
              <w:jc w:val="center"/>
            </w:pPr>
            <w:r>
              <w:t>RANGE</w:t>
            </w:r>
          </w:p>
        </w:tc>
        <w:tc>
          <w:tcPr>
            <w:tcW w:w="782" w:type="dxa"/>
          </w:tcPr>
          <w:p w:rsidR="006E5C3E" w:rsidRDefault="006E5C3E" w:rsidP="0016515E">
            <w:pPr>
              <w:jc w:val="center"/>
            </w:pPr>
            <w:r>
              <w:t>REQ’D</w:t>
            </w:r>
          </w:p>
        </w:tc>
        <w:tc>
          <w:tcPr>
            <w:tcW w:w="535" w:type="dxa"/>
          </w:tcPr>
          <w:p w:rsidR="006E5C3E" w:rsidRDefault="006E5C3E" w:rsidP="0016515E">
            <w:pPr>
              <w:jc w:val="center"/>
            </w:pPr>
            <w:r>
              <w:t>KEY</w:t>
            </w:r>
          </w:p>
        </w:tc>
        <w:tc>
          <w:tcPr>
            <w:tcW w:w="1749" w:type="dxa"/>
          </w:tcPr>
          <w:p w:rsidR="006E5C3E" w:rsidRDefault="006E5C3E" w:rsidP="0016515E">
            <w:pPr>
              <w:jc w:val="center"/>
            </w:pPr>
            <w:r>
              <w:t>REFERENCED TABLE</w:t>
            </w:r>
          </w:p>
        </w:tc>
      </w:tr>
      <w:tr w:rsidR="006E5C3E" w:rsidTr="0016515E">
        <w:trPr>
          <w:trHeight w:val="278"/>
        </w:trPr>
        <w:tc>
          <w:tcPr>
            <w:tcW w:w="1737" w:type="dxa"/>
          </w:tcPr>
          <w:p w:rsidR="006E5C3E" w:rsidRDefault="006E5C3E" w:rsidP="0016515E">
            <w:r>
              <w:t>RELATIONSHIP_ID</w:t>
            </w:r>
          </w:p>
        </w:tc>
        <w:tc>
          <w:tcPr>
            <w:tcW w:w="1279" w:type="dxa"/>
          </w:tcPr>
          <w:p w:rsidR="006E5C3E" w:rsidRDefault="006E5C3E" w:rsidP="0016515E">
            <w:r>
              <w:t>Relationship Number</w:t>
            </w:r>
          </w:p>
        </w:tc>
        <w:tc>
          <w:tcPr>
            <w:tcW w:w="1087" w:type="dxa"/>
          </w:tcPr>
          <w:p w:rsidR="006E5C3E" w:rsidRDefault="006E5C3E"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r>
              <w:t>PK</w:t>
            </w:r>
          </w:p>
        </w:tc>
        <w:tc>
          <w:tcPr>
            <w:tcW w:w="1749" w:type="dxa"/>
          </w:tcPr>
          <w:p w:rsidR="006E5C3E" w:rsidRDefault="006E5C3E" w:rsidP="0016515E"/>
        </w:tc>
      </w:tr>
      <w:tr w:rsidR="006E5C3E" w:rsidTr="0016515E">
        <w:trPr>
          <w:trHeight w:val="264"/>
        </w:trPr>
        <w:tc>
          <w:tcPr>
            <w:tcW w:w="1737" w:type="dxa"/>
          </w:tcPr>
          <w:p w:rsidR="006E5C3E" w:rsidRDefault="006E5C3E" w:rsidP="0016515E">
            <w:r>
              <w:t>NAME</w:t>
            </w:r>
          </w:p>
        </w:tc>
        <w:tc>
          <w:tcPr>
            <w:tcW w:w="1279" w:type="dxa"/>
          </w:tcPr>
          <w:p w:rsidR="006E5C3E" w:rsidRDefault="006E5C3E" w:rsidP="0016515E">
            <w:r>
              <w:t>Relationship Title</w:t>
            </w:r>
          </w:p>
        </w:tc>
        <w:tc>
          <w:tcPr>
            <w:tcW w:w="1087" w:type="dxa"/>
          </w:tcPr>
          <w:p w:rsidR="006E5C3E" w:rsidRDefault="006E5C3E" w:rsidP="0016515E">
            <w:r>
              <w:t>VARCHAR2</w:t>
            </w:r>
          </w:p>
        </w:tc>
        <w:tc>
          <w:tcPr>
            <w:tcW w:w="1077" w:type="dxa"/>
          </w:tcPr>
          <w:p w:rsidR="006E5C3E" w:rsidRDefault="006E5C3E" w:rsidP="0016515E">
            <w:r>
              <w:t>50</w:t>
            </w:r>
          </w:p>
        </w:tc>
        <w:tc>
          <w:tcPr>
            <w:tcW w:w="1105" w:type="dxa"/>
          </w:tcPr>
          <w:p w:rsidR="006E5C3E" w:rsidRDefault="006E5C3E" w:rsidP="0016515E">
            <w:proofErr w:type="gramStart"/>
            <w:r>
              <w:t>X(</w:t>
            </w:r>
            <w:proofErr w:type="gramEnd"/>
            <w:r>
              <w:t>50)</w:t>
            </w:r>
          </w:p>
        </w:tc>
        <w:tc>
          <w:tcPr>
            <w:tcW w:w="1269" w:type="dxa"/>
          </w:tcPr>
          <w:p w:rsidR="006E5C3E" w:rsidRDefault="006E5C3E" w:rsidP="0016515E"/>
        </w:tc>
        <w:tc>
          <w:tcPr>
            <w:tcW w:w="782" w:type="dxa"/>
          </w:tcPr>
          <w:p w:rsidR="006E5C3E" w:rsidRDefault="006E5C3E" w:rsidP="0016515E">
            <w:r>
              <w:t>YES</w:t>
            </w:r>
          </w:p>
        </w:tc>
        <w:tc>
          <w:tcPr>
            <w:tcW w:w="535" w:type="dxa"/>
          </w:tcPr>
          <w:p w:rsidR="006E5C3E" w:rsidRDefault="006E5C3E" w:rsidP="0016515E"/>
        </w:tc>
        <w:tc>
          <w:tcPr>
            <w:tcW w:w="1749" w:type="dxa"/>
          </w:tcPr>
          <w:p w:rsidR="006E5C3E" w:rsidRDefault="006E5C3E" w:rsidP="0016515E"/>
        </w:tc>
      </w:tr>
      <w:tr w:rsidR="006E5C3E" w:rsidTr="0016515E">
        <w:trPr>
          <w:trHeight w:val="264"/>
        </w:trPr>
        <w:tc>
          <w:tcPr>
            <w:tcW w:w="1737" w:type="dxa"/>
          </w:tcPr>
          <w:p w:rsidR="006E5C3E" w:rsidRDefault="006E5C3E" w:rsidP="0016515E">
            <w:r>
              <w:t>PARENT_ID</w:t>
            </w:r>
          </w:p>
        </w:tc>
        <w:tc>
          <w:tcPr>
            <w:tcW w:w="1279" w:type="dxa"/>
          </w:tcPr>
          <w:p w:rsidR="006E5C3E" w:rsidRDefault="006E5C3E" w:rsidP="0016515E">
            <w:r>
              <w:t>Relationship record is a child of</w:t>
            </w:r>
          </w:p>
        </w:tc>
        <w:tc>
          <w:tcPr>
            <w:tcW w:w="1087" w:type="dxa"/>
          </w:tcPr>
          <w:p w:rsidR="006E5C3E" w:rsidRDefault="00853B3F" w:rsidP="0016515E">
            <w:r>
              <w:t>NUMBER</w:t>
            </w:r>
          </w:p>
        </w:tc>
        <w:tc>
          <w:tcPr>
            <w:tcW w:w="1077" w:type="dxa"/>
          </w:tcPr>
          <w:p w:rsidR="006E5C3E" w:rsidRDefault="006E5C3E" w:rsidP="0016515E"/>
        </w:tc>
        <w:tc>
          <w:tcPr>
            <w:tcW w:w="1105" w:type="dxa"/>
          </w:tcPr>
          <w:p w:rsidR="006E5C3E" w:rsidRDefault="006E5C3E" w:rsidP="0016515E"/>
        </w:tc>
        <w:tc>
          <w:tcPr>
            <w:tcW w:w="1269" w:type="dxa"/>
          </w:tcPr>
          <w:p w:rsidR="006E5C3E" w:rsidRDefault="006E5C3E" w:rsidP="0016515E"/>
        </w:tc>
        <w:tc>
          <w:tcPr>
            <w:tcW w:w="782" w:type="dxa"/>
          </w:tcPr>
          <w:p w:rsidR="006E5C3E" w:rsidRDefault="006E5C3E" w:rsidP="0016515E"/>
        </w:tc>
        <w:tc>
          <w:tcPr>
            <w:tcW w:w="535" w:type="dxa"/>
          </w:tcPr>
          <w:p w:rsidR="006E5C3E" w:rsidRDefault="006E5C3E" w:rsidP="0016515E"/>
        </w:tc>
        <w:tc>
          <w:tcPr>
            <w:tcW w:w="1749" w:type="dxa"/>
          </w:tcPr>
          <w:p w:rsidR="006E5C3E" w:rsidRDefault="006E5C3E" w:rsidP="0016515E"/>
        </w:tc>
      </w:tr>
    </w:tbl>
    <w:p w:rsidR="006E5C3E" w:rsidRDefault="006E5C3E" w:rsidP="006E5C3E"/>
    <w:p w:rsidR="00853B3F" w:rsidRDefault="00853B3F">
      <w:pPr>
        <w:rPr>
          <w:rFonts w:asciiTheme="majorHAnsi" w:eastAsiaTheme="majorEastAsia" w:hAnsiTheme="majorHAnsi" w:cstheme="majorBidi"/>
          <w:b/>
          <w:bCs/>
        </w:rPr>
      </w:pPr>
      <w:r>
        <w:br w:type="page"/>
      </w:r>
    </w:p>
    <w:p w:rsidR="008F4411" w:rsidRDefault="008F4411" w:rsidP="008F4411">
      <w:pPr>
        <w:pStyle w:val="Heading3"/>
      </w:pPr>
      <w:r>
        <w:lastRenderedPageBreak/>
        <w:t>Household Person Table</w:t>
      </w:r>
    </w:p>
    <w:p w:rsidR="008F4411" w:rsidRDefault="008F4411" w:rsidP="008F4411">
      <w:r>
        <w:t>Table Description</w:t>
      </w:r>
    </w:p>
    <w:p w:rsidR="008F4411" w:rsidRDefault="008F4411" w:rsidP="008F4411">
      <w:pPr>
        <w:ind w:left="708"/>
      </w:pPr>
      <w:r>
        <w:t>This table contains data that describes a person who resides in (or is associated with) a household</w:t>
      </w:r>
      <w:r w:rsidR="00590708">
        <w:t>.</w:t>
      </w:r>
    </w:p>
    <w:p w:rsidR="008F4411" w:rsidRDefault="008F4411" w:rsidP="008F4411">
      <w:r>
        <w:t>Other Tables Referenced</w:t>
      </w:r>
    </w:p>
    <w:p w:rsidR="008F4411" w:rsidRDefault="008F4411" w:rsidP="008F4411">
      <w:pPr>
        <w:ind w:firstLine="708"/>
      </w:pPr>
      <w:r>
        <w:t>Relationship, Insurance</w:t>
      </w:r>
      <w:r w:rsidR="00853B3F">
        <w:t>, 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8F4411" w:rsidTr="008F4411">
        <w:trPr>
          <w:trHeight w:val="542"/>
        </w:trPr>
        <w:tc>
          <w:tcPr>
            <w:tcW w:w="1803" w:type="dxa"/>
          </w:tcPr>
          <w:p w:rsidR="008F4411" w:rsidRDefault="008F4411" w:rsidP="008F4411">
            <w:pPr>
              <w:jc w:val="center"/>
            </w:pPr>
            <w:r>
              <w:t>ATTRIBUTE NAME</w:t>
            </w:r>
          </w:p>
        </w:tc>
        <w:tc>
          <w:tcPr>
            <w:tcW w:w="1273" w:type="dxa"/>
          </w:tcPr>
          <w:p w:rsidR="008F4411" w:rsidRDefault="008F4411" w:rsidP="008F4411">
            <w:pPr>
              <w:jc w:val="center"/>
            </w:pPr>
            <w:r>
              <w:t>CONTENTS</w:t>
            </w:r>
          </w:p>
        </w:tc>
        <w:tc>
          <w:tcPr>
            <w:tcW w:w="1084" w:type="dxa"/>
          </w:tcPr>
          <w:p w:rsidR="008F4411" w:rsidRDefault="008F4411" w:rsidP="008F4411">
            <w:pPr>
              <w:jc w:val="center"/>
            </w:pPr>
            <w:r>
              <w:t>TYPE</w:t>
            </w:r>
          </w:p>
        </w:tc>
        <w:tc>
          <w:tcPr>
            <w:tcW w:w="1068" w:type="dxa"/>
          </w:tcPr>
          <w:p w:rsidR="008F4411" w:rsidRDefault="008F4411" w:rsidP="008F4411">
            <w:pPr>
              <w:jc w:val="center"/>
            </w:pPr>
            <w:r>
              <w:t>LENGTH</w:t>
            </w:r>
          </w:p>
        </w:tc>
        <w:tc>
          <w:tcPr>
            <w:tcW w:w="1098" w:type="dxa"/>
          </w:tcPr>
          <w:p w:rsidR="008F4411" w:rsidRDefault="008F4411" w:rsidP="008F4411">
            <w:pPr>
              <w:jc w:val="center"/>
            </w:pPr>
            <w:r>
              <w:t>FORMAT</w:t>
            </w:r>
          </w:p>
        </w:tc>
        <w:tc>
          <w:tcPr>
            <w:tcW w:w="1242" w:type="dxa"/>
          </w:tcPr>
          <w:p w:rsidR="008F4411" w:rsidRDefault="008F4411" w:rsidP="008F4411">
            <w:pPr>
              <w:jc w:val="center"/>
            </w:pPr>
            <w:r>
              <w:t>RANGE</w:t>
            </w:r>
          </w:p>
        </w:tc>
        <w:tc>
          <w:tcPr>
            <w:tcW w:w="782" w:type="dxa"/>
          </w:tcPr>
          <w:p w:rsidR="008F4411" w:rsidRDefault="008F4411" w:rsidP="008F4411">
            <w:pPr>
              <w:jc w:val="center"/>
            </w:pPr>
            <w:r>
              <w:t>REQ’D</w:t>
            </w:r>
          </w:p>
        </w:tc>
        <w:tc>
          <w:tcPr>
            <w:tcW w:w="545" w:type="dxa"/>
          </w:tcPr>
          <w:p w:rsidR="008F4411" w:rsidRDefault="008F4411" w:rsidP="008F4411">
            <w:pPr>
              <w:jc w:val="center"/>
            </w:pPr>
            <w:r>
              <w:t>KEY</w:t>
            </w:r>
          </w:p>
        </w:tc>
        <w:tc>
          <w:tcPr>
            <w:tcW w:w="1725" w:type="dxa"/>
          </w:tcPr>
          <w:p w:rsidR="008F4411" w:rsidRDefault="008F4411" w:rsidP="008F4411">
            <w:pPr>
              <w:jc w:val="center"/>
            </w:pPr>
            <w:r>
              <w:t>REFERENCED TABLE</w:t>
            </w:r>
          </w:p>
        </w:tc>
      </w:tr>
      <w:tr w:rsidR="008F4411" w:rsidTr="008F4411">
        <w:trPr>
          <w:trHeight w:val="278"/>
        </w:trPr>
        <w:tc>
          <w:tcPr>
            <w:tcW w:w="1803" w:type="dxa"/>
          </w:tcPr>
          <w:p w:rsidR="008F4411" w:rsidRDefault="00853B3F" w:rsidP="008F4411">
            <w:r>
              <w:t>HOUSEHOLD_PERSON</w:t>
            </w:r>
            <w:r w:rsidR="008F4411">
              <w:t>_ID</w:t>
            </w:r>
          </w:p>
        </w:tc>
        <w:tc>
          <w:tcPr>
            <w:tcW w:w="1273" w:type="dxa"/>
          </w:tcPr>
          <w:p w:rsidR="008F4411" w:rsidRDefault="00853B3F" w:rsidP="008F4411">
            <w:r>
              <w:t>Household Person</w:t>
            </w:r>
          </w:p>
          <w:p w:rsidR="008F4411" w:rsidRDefault="008F4411" w:rsidP="008F4411">
            <w:r>
              <w:t>Number</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F4411" w:rsidP="008F4411">
            <w:r>
              <w:t>YES</w:t>
            </w:r>
          </w:p>
        </w:tc>
        <w:tc>
          <w:tcPr>
            <w:tcW w:w="545" w:type="dxa"/>
          </w:tcPr>
          <w:p w:rsidR="008F4411" w:rsidRDefault="008F4411" w:rsidP="008F4411">
            <w:r>
              <w:t>PK</w:t>
            </w:r>
          </w:p>
        </w:tc>
        <w:tc>
          <w:tcPr>
            <w:tcW w:w="1725" w:type="dxa"/>
          </w:tcPr>
          <w:p w:rsidR="008F4411" w:rsidRDefault="008F4411" w:rsidP="008F4411"/>
        </w:tc>
      </w:tr>
      <w:tr w:rsidR="008F4411" w:rsidTr="008F4411">
        <w:trPr>
          <w:trHeight w:val="264"/>
        </w:trPr>
        <w:tc>
          <w:tcPr>
            <w:tcW w:w="1803" w:type="dxa"/>
          </w:tcPr>
          <w:p w:rsidR="008F4411" w:rsidRDefault="00853B3F" w:rsidP="008F4411">
            <w:r>
              <w:t>RELATIONSHIP_ID</w:t>
            </w:r>
          </w:p>
        </w:tc>
        <w:tc>
          <w:tcPr>
            <w:tcW w:w="1273" w:type="dxa"/>
          </w:tcPr>
          <w:p w:rsidR="008F4411" w:rsidRDefault="00853B3F" w:rsidP="008F4411">
            <w:r>
              <w:t>Relationship</w:t>
            </w:r>
            <w:r w:rsidR="008F4411">
              <w:t xml:space="preserve"> Name</w:t>
            </w:r>
          </w:p>
        </w:tc>
        <w:tc>
          <w:tcPr>
            <w:tcW w:w="1084" w:type="dxa"/>
          </w:tcPr>
          <w:p w:rsidR="008F4411" w:rsidRDefault="008F4411"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Relationship</w:t>
            </w:r>
          </w:p>
        </w:tc>
      </w:tr>
      <w:tr w:rsidR="008F4411" w:rsidTr="008F4411">
        <w:trPr>
          <w:trHeight w:val="264"/>
        </w:trPr>
        <w:tc>
          <w:tcPr>
            <w:tcW w:w="1803" w:type="dxa"/>
          </w:tcPr>
          <w:p w:rsidR="008F4411" w:rsidRDefault="00853B3F" w:rsidP="008F4411">
            <w:r>
              <w:t>HOUSEHOLD_ID</w:t>
            </w:r>
          </w:p>
        </w:tc>
        <w:tc>
          <w:tcPr>
            <w:tcW w:w="1273" w:type="dxa"/>
          </w:tcPr>
          <w:p w:rsidR="008F4411" w:rsidRDefault="00853B3F" w:rsidP="008F4411">
            <w:r>
              <w:t>Household</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Household</w:t>
            </w:r>
          </w:p>
        </w:tc>
      </w:tr>
      <w:tr w:rsidR="008F4411" w:rsidTr="008F4411">
        <w:trPr>
          <w:trHeight w:val="264"/>
        </w:trPr>
        <w:tc>
          <w:tcPr>
            <w:tcW w:w="1803" w:type="dxa"/>
          </w:tcPr>
          <w:p w:rsidR="008F4411" w:rsidRDefault="00853B3F" w:rsidP="008F4411">
            <w:r>
              <w:t>ENTITY_ID</w:t>
            </w:r>
          </w:p>
        </w:tc>
        <w:tc>
          <w:tcPr>
            <w:tcW w:w="1273" w:type="dxa"/>
          </w:tcPr>
          <w:p w:rsidR="008F4411" w:rsidRDefault="00853B3F" w:rsidP="008F4411">
            <w:r>
              <w:t>Entity</w:t>
            </w:r>
            <w:r w:rsidR="008F4411">
              <w:t xml:space="preserve"> Number</w:t>
            </w:r>
          </w:p>
        </w:tc>
        <w:tc>
          <w:tcPr>
            <w:tcW w:w="1084" w:type="dxa"/>
          </w:tcPr>
          <w:p w:rsidR="008F4411" w:rsidRDefault="00853B3F" w:rsidP="008F4411">
            <w:r>
              <w:t>NUMBER</w:t>
            </w:r>
          </w:p>
        </w:tc>
        <w:tc>
          <w:tcPr>
            <w:tcW w:w="1068" w:type="dxa"/>
          </w:tcPr>
          <w:p w:rsidR="008F4411" w:rsidRDefault="008F4411" w:rsidP="008F4411"/>
        </w:tc>
        <w:tc>
          <w:tcPr>
            <w:tcW w:w="1098" w:type="dxa"/>
          </w:tcPr>
          <w:p w:rsidR="008F4411" w:rsidRDefault="008F4411" w:rsidP="008F4411"/>
        </w:tc>
        <w:tc>
          <w:tcPr>
            <w:tcW w:w="1242" w:type="dxa"/>
          </w:tcPr>
          <w:p w:rsidR="008F4411" w:rsidRDefault="008F4411" w:rsidP="008F4411"/>
        </w:tc>
        <w:tc>
          <w:tcPr>
            <w:tcW w:w="782" w:type="dxa"/>
          </w:tcPr>
          <w:p w:rsidR="008F4411" w:rsidRDefault="00853B3F" w:rsidP="008F4411">
            <w:r>
              <w:t>YES</w:t>
            </w:r>
          </w:p>
        </w:tc>
        <w:tc>
          <w:tcPr>
            <w:tcW w:w="545" w:type="dxa"/>
          </w:tcPr>
          <w:p w:rsidR="008F4411" w:rsidRDefault="00853B3F" w:rsidP="008F4411">
            <w:r>
              <w:t>FK</w:t>
            </w:r>
          </w:p>
        </w:tc>
        <w:tc>
          <w:tcPr>
            <w:tcW w:w="1725" w:type="dxa"/>
          </w:tcPr>
          <w:p w:rsidR="008F4411" w:rsidRDefault="00853B3F" w:rsidP="008F4411">
            <w:r>
              <w:t>Entity</w:t>
            </w:r>
          </w:p>
        </w:tc>
      </w:tr>
      <w:tr w:rsidR="00853B3F" w:rsidTr="008F4411">
        <w:trPr>
          <w:trHeight w:val="264"/>
        </w:trPr>
        <w:tc>
          <w:tcPr>
            <w:tcW w:w="1803" w:type="dxa"/>
          </w:tcPr>
          <w:p w:rsidR="00853B3F" w:rsidRDefault="00853B3F" w:rsidP="008F4411">
            <w:r>
              <w:t>IS_PAYER</w:t>
            </w:r>
          </w:p>
        </w:tc>
        <w:tc>
          <w:tcPr>
            <w:tcW w:w="1273" w:type="dxa"/>
          </w:tcPr>
          <w:p w:rsidR="00853B3F" w:rsidRDefault="00853B3F" w:rsidP="008F4411">
            <w:r>
              <w:t>Flag for whether primary account holder</w:t>
            </w:r>
          </w:p>
        </w:tc>
        <w:tc>
          <w:tcPr>
            <w:tcW w:w="1084" w:type="dxa"/>
          </w:tcPr>
          <w:p w:rsidR="00853B3F" w:rsidRDefault="00853B3F" w:rsidP="008F4411">
            <w:r>
              <w:t>CHAR</w:t>
            </w:r>
          </w:p>
        </w:tc>
        <w:tc>
          <w:tcPr>
            <w:tcW w:w="1068" w:type="dxa"/>
          </w:tcPr>
          <w:p w:rsidR="00853B3F" w:rsidRDefault="00853B3F" w:rsidP="008F4411">
            <w:r>
              <w:t>1</w:t>
            </w:r>
          </w:p>
        </w:tc>
        <w:tc>
          <w:tcPr>
            <w:tcW w:w="1098" w:type="dxa"/>
          </w:tcPr>
          <w:p w:rsidR="00853B3F" w:rsidRDefault="00853B3F" w:rsidP="008F4411">
            <w:proofErr w:type="gramStart"/>
            <w:r>
              <w:t>X(</w:t>
            </w:r>
            <w:proofErr w:type="gramEnd"/>
            <w:r>
              <w:t>1)</w:t>
            </w:r>
          </w:p>
        </w:tc>
        <w:tc>
          <w:tcPr>
            <w:tcW w:w="1242" w:type="dxa"/>
          </w:tcPr>
          <w:p w:rsidR="00853B3F" w:rsidRDefault="00853B3F" w:rsidP="008F4411"/>
        </w:tc>
        <w:tc>
          <w:tcPr>
            <w:tcW w:w="782" w:type="dxa"/>
          </w:tcPr>
          <w:p w:rsidR="00853B3F" w:rsidRDefault="00853B3F" w:rsidP="008F4411"/>
        </w:tc>
        <w:tc>
          <w:tcPr>
            <w:tcW w:w="545" w:type="dxa"/>
          </w:tcPr>
          <w:p w:rsidR="00853B3F" w:rsidRDefault="00853B3F" w:rsidP="008F4411"/>
        </w:tc>
        <w:tc>
          <w:tcPr>
            <w:tcW w:w="1725" w:type="dxa"/>
          </w:tcPr>
          <w:p w:rsidR="00853B3F" w:rsidRDefault="00853B3F" w:rsidP="008F4411"/>
        </w:tc>
      </w:tr>
    </w:tbl>
    <w:p w:rsidR="008F4411" w:rsidRDefault="008F4411" w:rsidP="008F4411"/>
    <w:p w:rsidR="00590708" w:rsidRDefault="00590708" w:rsidP="00590708">
      <w:pPr>
        <w:pStyle w:val="Heading3"/>
      </w:pPr>
      <w:r>
        <w:t>Clinic Table</w:t>
      </w:r>
    </w:p>
    <w:p w:rsidR="00590708" w:rsidRDefault="00590708" w:rsidP="00590708">
      <w:r>
        <w:t>Table Description</w:t>
      </w:r>
    </w:p>
    <w:p w:rsidR="00590708" w:rsidRDefault="00590708" w:rsidP="00590708">
      <w:pPr>
        <w:ind w:left="708"/>
      </w:pPr>
      <w:r>
        <w:t>This table contains data to identify a unique Clinic.</w:t>
      </w:r>
    </w:p>
    <w:p w:rsidR="00590708" w:rsidRDefault="00590708" w:rsidP="00590708">
      <w:r>
        <w:t>Other Tables Referenced</w:t>
      </w:r>
    </w:p>
    <w:p w:rsidR="00590708" w:rsidRDefault="00590708" w:rsidP="00590708">
      <w:pPr>
        <w:ind w:firstLine="708"/>
      </w:pPr>
      <w:r>
        <w:t>Entity</w:t>
      </w:r>
    </w:p>
    <w:tbl>
      <w:tblPr>
        <w:tblStyle w:val="TableGrid"/>
        <w:tblW w:w="10620" w:type="dxa"/>
        <w:tblInd w:w="-635" w:type="dxa"/>
        <w:tblLook w:val="04A0" w:firstRow="1" w:lastRow="0" w:firstColumn="1" w:lastColumn="0" w:noHBand="0" w:noVBand="1"/>
      </w:tblPr>
      <w:tblGrid>
        <w:gridCol w:w="2499"/>
        <w:gridCol w:w="1325"/>
        <w:gridCol w:w="1047"/>
        <w:gridCol w:w="973"/>
        <w:gridCol w:w="1029"/>
        <w:gridCol w:w="951"/>
        <w:gridCol w:w="782"/>
        <w:gridCol w:w="545"/>
        <w:gridCol w:w="1469"/>
      </w:tblGrid>
      <w:tr w:rsidR="00590708" w:rsidTr="00590708">
        <w:trPr>
          <w:trHeight w:val="542"/>
        </w:trPr>
        <w:tc>
          <w:tcPr>
            <w:tcW w:w="2499" w:type="dxa"/>
          </w:tcPr>
          <w:p w:rsidR="00590708" w:rsidRDefault="00590708" w:rsidP="0016515E">
            <w:pPr>
              <w:jc w:val="center"/>
            </w:pPr>
            <w:r>
              <w:t>ATTRIBUTE NAME</w:t>
            </w:r>
          </w:p>
        </w:tc>
        <w:tc>
          <w:tcPr>
            <w:tcW w:w="1325" w:type="dxa"/>
          </w:tcPr>
          <w:p w:rsidR="00590708" w:rsidRDefault="00590708" w:rsidP="0016515E">
            <w:pPr>
              <w:jc w:val="center"/>
            </w:pPr>
            <w:r>
              <w:t>CONTENTS</w:t>
            </w:r>
          </w:p>
        </w:tc>
        <w:tc>
          <w:tcPr>
            <w:tcW w:w="1047" w:type="dxa"/>
          </w:tcPr>
          <w:p w:rsidR="00590708" w:rsidRDefault="00590708" w:rsidP="0016515E">
            <w:pPr>
              <w:jc w:val="center"/>
            </w:pPr>
            <w:r>
              <w:t>TYPE</w:t>
            </w:r>
          </w:p>
        </w:tc>
        <w:tc>
          <w:tcPr>
            <w:tcW w:w="973" w:type="dxa"/>
          </w:tcPr>
          <w:p w:rsidR="00590708" w:rsidRDefault="00590708" w:rsidP="0016515E">
            <w:pPr>
              <w:jc w:val="center"/>
            </w:pPr>
            <w:r>
              <w:t>LENGTH</w:t>
            </w:r>
          </w:p>
        </w:tc>
        <w:tc>
          <w:tcPr>
            <w:tcW w:w="1029" w:type="dxa"/>
          </w:tcPr>
          <w:p w:rsidR="00590708" w:rsidRDefault="00590708" w:rsidP="0016515E">
            <w:pPr>
              <w:jc w:val="center"/>
            </w:pPr>
            <w:r>
              <w:t>FORMAT</w:t>
            </w:r>
          </w:p>
        </w:tc>
        <w:tc>
          <w:tcPr>
            <w:tcW w:w="951" w:type="dxa"/>
          </w:tcPr>
          <w:p w:rsidR="00590708" w:rsidRDefault="00590708" w:rsidP="0016515E">
            <w:pPr>
              <w:jc w:val="center"/>
            </w:pPr>
            <w:r>
              <w:t>RANGE</w:t>
            </w:r>
          </w:p>
        </w:tc>
        <w:tc>
          <w:tcPr>
            <w:tcW w:w="782" w:type="dxa"/>
          </w:tcPr>
          <w:p w:rsidR="00590708" w:rsidRDefault="00590708" w:rsidP="0016515E">
            <w:pPr>
              <w:jc w:val="center"/>
            </w:pPr>
            <w:r>
              <w:t>REQ’D</w:t>
            </w:r>
          </w:p>
        </w:tc>
        <w:tc>
          <w:tcPr>
            <w:tcW w:w="545" w:type="dxa"/>
          </w:tcPr>
          <w:p w:rsidR="00590708" w:rsidRDefault="00590708" w:rsidP="0016515E">
            <w:pPr>
              <w:jc w:val="center"/>
            </w:pPr>
            <w:r>
              <w:t>KEY</w:t>
            </w:r>
          </w:p>
        </w:tc>
        <w:tc>
          <w:tcPr>
            <w:tcW w:w="1469" w:type="dxa"/>
          </w:tcPr>
          <w:p w:rsidR="00590708" w:rsidRDefault="00590708" w:rsidP="0016515E">
            <w:pPr>
              <w:jc w:val="center"/>
            </w:pPr>
            <w:r>
              <w:t>REFERENCED TABLE</w:t>
            </w:r>
          </w:p>
        </w:tc>
      </w:tr>
      <w:tr w:rsidR="00590708" w:rsidTr="00590708">
        <w:trPr>
          <w:trHeight w:val="278"/>
        </w:trPr>
        <w:tc>
          <w:tcPr>
            <w:tcW w:w="2499" w:type="dxa"/>
          </w:tcPr>
          <w:p w:rsidR="00590708" w:rsidRDefault="00590708" w:rsidP="0016515E">
            <w:r>
              <w:t>CLINIC_ID</w:t>
            </w:r>
          </w:p>
        </w:tc>
        <w:tc>
          <w:tcPr>
            <w:tcW w:w="1325" w:type="dxa"/>
          </w:tcPr>
          <w:p w:rsidR="00590708" w:rsidRDefault="00590708" w:rsidP="0016515E">
            <w:r>
              <w:t>Clinic 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PK</w:t>
            </w:r>
          </w:p>
        </w:tc>
        <w:tc>
          <w:tcPr>
            <w:tcW w:w="1469" w:type="dxa"/>
          </w:tcPr>
          <w:p w:rsidR="00590708" w:rsidRDefault="00590708" w:rsidP="0016515E"/>
        </w:tc>
      </w:tr>
      <w:tr w:rsidR="00590708" w:rsidTr="00590708">
        <w:trPr>
          <w:trHeight w:val="264"/>
        </w:trPr>
        <w:tc>
          <w:tcPr>
            <w:tcW w:w="2499" w:type="dxa"/>
          </w:tcPr>
          <w:p w:rsidR="00590708" w:rsidRDefault="00590708" w:rsidP="0016515E">
            <w:r>
              <w:t>ENTITY_ID</w:t>
            </w:r>
          </w:p>
        </w:tc>
        <w:tc>
          <w:tcPr>
            <w:tcW w:w="1325" w:type="dxa"/>
          </w:tcPr>
          <w:p w:rsidR="00590708" w:rsidRDefault="00590708" w:rsidP="0016515E">
            <w:r>
              <w:t>Entity 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FK</w:t>
            </w:r>
          </w:p>
        </w:tc>
        <w:tc>
          <w:tcPr>
            <w:tcW w:w="1469" w:type="dxa"/>
          </w:tcPr>
          <w:p w:rsidR="00590708" w:rsidRDefault="00590708" w:rsidP="0016515E">
            <w:r>
              <w:t>Entity</w:t>
            </w:r>
          </w:p>
        </w:tc>
      </w:tr>
    </w:tbl>
    <w:p w:rsidR="00590708" w:rsidRDefault="00590708" w:rsidP="008F4411"/>
    <w:p w:rsidR="00590708" w:rsidRDefault="00590708">
      <w:r>
        <w:br w:type="page"/>
      </w:r>
    </w:p>
    <w:p w:rsidR="00590708" w:rsidRDefault="00590708" w:rsidP="00590708">
      <w:pPr>
        <w:pStyle w:val="Heading3"/>
      </w:pPr>
      <w:r>
        <w:lastRenderedPageBreak/>
        <w:t>Room Table</w:t>
      </w:r>
    </w:p>
    <w:p w:rsidR="00590708" w:rsidRDefault="00590708" w:rsidP="00590708">
      <w:r>
        <w:t>Table Description</w:t>
      </w:r>
    </w:p>
    <w:p w:rsidR="00590708" w:rsidRDefault="00590708" w:rsidP="00590708">
      <w:pPr>
        <w:ind w:left="708"/>
      </w:pPr>
      <w:r>
        <w:t>This table contains data about rooms in a Clinic.</w:t>
      </w:r>
    </w:p>
    <w:p w:rsidR="00590708" w:rsidRDefault="00590708" w:rsidP="00590708">
      <w:r>
        <w:t>Other Tables Referenced</w:t>
      </w:r>
    </w:p>
    <w:p w:rsidR="00590708" w:rsidRDefault="00590708" w:rsidP="00590708">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90708" w:rsidTr="0016515E">
        <w:trPr>
          <w:trHeight w:val="542"/>
        </w:trPr>
        <w:tc>
          <w:tcPr>
            <w:tcW w:w="2499" w:type="dxa"/>
          </w:tcPr>
          <w:p w:rsidR="00590708" w:rsidRDefault="00590708" w:rsidP="0016515E">
            <w:pPr>
              <w:jc w:val="center"/>
            </w:pPr>
            <w:r>
              <w:t>ATTRIBUTE NAME</w:t>
            </w:r>
          </w:p>
        </w:tc>
        <w:tc>
          <w:tcPr>
            <w:tcW w:w="1325" w:type="dxa"/>
          </w:tcPr>
          <w:p w:rsidR="00590708" w:rsidRDefault="00590708" w:rsidP="0016515E">
            <w:pPr>
              <w:jc w:val="center"/>
            </w:pPr>
            <w:r>
              <w:t>CONTENTS</w:t>
            </w:r>
          </w:p>
        </w:tc>
        <w:tc>
          <w:tcPr>
            <w:tcW w:w="1047" w:type="dxa"/>
          </w:tcPr>
          <w:p w:rsidR="00590708" w:rsidRDefault="00590708" w:rsidP="0016515E">
            <w:pPr>
              <w:jc w:val="center"/>
            </w:pPr>
            <w:r>
              <w:t>TYPE</w:t>
            </w:r>
          </w:p>
        </w:tc>
        <w:tc>
          <w:tcPr>
            <w:tcW w:w="973" w:type="dxa"/>
          </w:tcPr>
          <w:p w:rsidR="00590708" w:rsidRDefault="00590708" w:rsidP="0016515E">
            <w:pPr>
              <w:jc w:val="center"/>
            </w:pPr>
            <w:r>
              <w:t>LENGTH</w:t>
            </w:r>
          </w:p>
        </w:tc>
        <w:tc>
          <w:tcPr>
            <w:tcW w:w="1029" w:type="dxa"/>
          </w:tcPr>
          <w:p w:rsidR="00590708" w:rsidRDefault="00590708" w:rsidP="0016515E">
            <w:pPr>
              <w:jc w:val="center"/>
            </w:pPr>
            <w:r>
              <w:t>FORMAT</w:t>
            </w:r>
          </w:p>
        </w:tc>
        <w:tc>
          <w:tcPr>
            <w:tcW w:w="951" w:type="dxa"/>
          </w:tcPr>
          <w:p w:rsidR="00590708" w:rsidRDefault="00590708" w:rsidP="0016515E">
            <w:pPr>
              <w:jc w:val="center"/>
            </w:pPr>
            <w:r>
              <w:t>RANGE</w:t>
            </w:r>
          </w:p>
        </w:tc>
        <w:tc>
          <w:tcPr>
            <w:tcW w:w="782" w:type="dxa"/>
          </w:tcPr>
          <w:p w:rsidR="00590708" w:rsidRDefault="00590708" w:rsidP="0016515E">
            <w:pPr>
              <w:jc w:val="center"/>
            </w:pPr>
            <w:r>
              <w:t>REQ’D</w:t>
            </w:r>
          </w:p>
        </w:tc>
        <w:tc>
          <w:tcPr>
            <w:tcW w:w="545" w:type="dxa"/>
          </w:tcPr>
          <w:p w:rsidR="00590708" w:rsidRDefault="00590708" w:rsidP="0016515E">
            <w:pPr>
              <w:jc w:val="center"/>
            </w:pPr>
            <w:r>
              <w:t>KEY</w:t>
            </w:r>
          </w:p>
        </w:tc>
        <w:tc>
          <w:tcPr>
            <w:tcW w:w="1469" w:type="dxa"/>
          </w:tcPr>
          <w:p w:rsidR="00590708" w:rsidRDefault="00590708" w:rsidP="0016515E">
            <w:pPr>
              <w:jc w:val="center"/>
            </w:pPr>
            <w:r>
              <w:t>REFERENCED TABLE</w:t>
            </w:r>
          </w:p>
        </w:tc>
      </w:tr>
      <w:tr w:rsidR="00590708" w:rsidTr="0016515E">
        <w:trPr>
          <w:trHeight w:val="278"/>
        </w:trPr>
        <w:tc>
          <w:tcPr>
            <w:tcW w:w="2499" w:type="dxa"/>
          </w:tcPr>
          <w:p w:rsidR="00590708" w:rsidRDefault="00590708" w:rsidP="0016515E">
            <w:r>
              <w:t>ROOM_ID</w:t>
            </w:r>
          </w:p>
        </w:tc>
        <w:tc>
          <w:tcPr>
            <w:tcW w:w="1325" w:type="dxa"/>
          </w:tcPr>
          <w:p w:rsidR="00590708" w:rsidRDefault="00590708" w:rsidP="0016515E">
            <w:r>
              <w:t>Room</w:t>
            </w:r>
          </w:p>
          <w:p w:rsidR="00590708" w:rsidRDefault="00590708" w:rsidP="0016515E">
            <w:r>
              <w:t>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PK</w:t>
            </w:r>
          </w:p>
        </w:tc>
        <w:tc>
          <w:tcPr>
            <w:tcW w:w="1469" w:type="dxa"/>
          </w:tcPr>
          <w:p w:rsidR="00590708" w:rsidRDefault="00590708" w:rsidP="0016515E"/>
        </w:tc>
      </w:tr>
      <w:tr w:rsidR="00590708" w:rsidTr="0016515E">
        <w:trPr>
          <w:trHeight w:val="264"/>
        </w:trPr>
        <w:tc>
          <w:tcPr>
            <w:tcW w:w="2499" w:type="dxa"/>
          </w:tcPr>
          <w:p w:rsidR="00590708" w:rsidRDefault="00590708" w:rsidP="0016515E">
            <w:r>
              <w:t>CLINIC_ID</w:t>
            </w:r>
          </w:p>
        </w:tc>
        <w:tc>
          <w:tcPr>
            <w:tcW w:w="1325" w:type="dxa"/>
          </w:tcPr>
          <w:p w:rsidR="00590708" w:rsidRDefault="00590708" w:rsidP="0016515E">
            <w:r>
              <w:t>Clinic</w:t>
            </w:r>
          </w:p>
          <w:p w:rsidR="00590708" w:rsidRDefault="00590708" w:rsidP="0016515E">
            <w:r>
              <w:t>Number</w:t>
            </w:r>
          </w:p>
        </w:tc>
        <w:tc>
          <w:tcPr>
            <w:tcW w:w="1047" w:type="dxa"/>
          </w:tcPr>
          <w:p w:rsidR="00590708" w:rsidRDefault="00590708" w:rsidP="0016515E">
            <w:r>
              <w:t>NUMBER</w:t>
            </w:r>
          </w:p>
        </w:tc>
        <w:tc>
          <w:tcPr>
            <w:tcW w:w="973" w:type="dxa"/>
          </w:tcPr>
          <w:p w:rsidR="00590708" w:rsidRDefault="00590708" w:rsidP="0016515E"/>
        </w:tc>
        <w:tc>
          <w:tcPr>
            <w:tcW w:w="1029" w:type="dxa"/>
          </w:tcPr>
          <w:p w:rsidR="00590708" w:rsidRDefault="00590708" w:rsidP="0016515E"/>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r>
              <w:t>FK</w:t>
            </w:r>
          </w:p>
        </w:tc>
        <w:tc>
          <w:tcPr>
            <w:tcW w:w="1469" w:type="dxa"/>
          </w:tcPr>
          <w:p w:rsidR="00590708" w:rsidRDefault="00590708" w:rsidP="0016515E">
            <w:r>
              <w:t>Clinic</w:t>
            </w:r>
          </w:p>
        </w:tc>
      </w:tr>
      <w:tr w:rsidR="00590708" w:rsidTr="0016515E">
        <w:trPr>
          <w:trHeight w:val="264"/>
        </w:trPr>
        <w:tc>
          <w:tcPr>
            <w:tcW w:w="2499" w:type="dxa"/>
          </w:tcPr>
          <w:p w:rsidR="00590708" w:rsidRDefault="00590708" w:rsidP="0016515E">
            <w:r>
              <w:t>NAME</w:t>
            </w:r>
          </w:p>
        </w:tc>
        <w:tc>
          <w:tcPr>
            <w:tcW w:w="1325" w:type="dxa"/>
          </w:tcPr>
          <w:p w:rsidR="00590708" w:rsidRDefault="00590708" w:rsidP="0016515E">
            <w:r>
              <w:t>Clinic Name</w:t>
            </w:r>
          </w:p>
        </w:tc>
        <w:tc>
          <w:tcPr>
            <w:tcW w:w="1047" w:type="dxa"/>
          </w:tcPr>
          <w:p w:rsidR="00590708" w:rsidRDefault="00590708" w:rsidP="0016515E">
            <w:r>
              <w:t>VARCHAR2</w:t>
            </w:r>
          </w:p>
        </w:tc>
        <w:tc>
          <w:tcPr>
            <w:tcW w:w="973" w:type="dxa"/>
          </w:tcPr>
          <w:p w:rsidR="00590708" w:rsidRDefault="00590708" w:rsidP="0016515E">
            <w:r>
              <w:t>50</w:t>
            </w:r>
          </w:p>
        </w:tc>
        <w:tc>
          <w:tcPr>
            <w:tcW w:w="1029" w:type="dxa"/>
          </w:tcPr>
          <w:p w:rsidR="00590708" w:rsidRDefault="00590708" w:rsidP="0016515E">
            <w:proofErr w:type="gramStart"/>
            <w:r>
              <w:t>X(</w:t>
            </w:r>
            <w:proofErr w:type="gramEnd"/>
            <w:r>
              <w:t>50)</w:t>
            </w:r>
          </w:p>
        </w:tc>
        <w:tc>
          <w:tcPr>
            <w:tcW w:w="951" w:type="dxa"/>
          </w:tcPr>
          <w:p w:rsidR="00590708" w:rsidRDefault="00590708" w:rsidP="0016515E"/>
        </w:tc>
        <w:tc>
          <w:tcPr>
            <w:tcW w:w="782" w:type="dxa"/>
          </w:tcPr>
          <w:p w:rsidR="00590708" w:rsidRDefault="00590708" w:rsidP="0016515E">
            <w:r>
              <w:t>YES</w:t>
            </w:r>
          </w:p>
        </w:tc>
        <w:tc>
          <w:tcPr>
            <w:tcW w:w="545" w:type="dxa"/>
          </w:tcPr>
          <w:p w:rsidR="00590708" w:rsidRDefault="00590708" w:rsidP="0016515E"/>
        </w:tc>
        <w:tc>
          <w:tcPr>
            <w:tcW w:w="1469" w:type="dxa"/>
          </w:tcPr>
          <w:p w:rsidR="00590708" w:rsidRDefault="00590708" w:rsidP="0016515E"/>
        </w:tc>
      </w:tr>
    </w:tbl>
    <w:p w:rsidR="00590708" w:rsidRDefault="00590708" w:rsidP="00590708"/>
    <w:p w:rsidR="00AC2523" w:rsidRDefault="00AC2523" w:rsidP="00AC2523">
      <w:pPr>
        <w:pStyle w:val="Heading3"/>
      </w:pPr>
      <w:bookmarkStart w:id="16" w:name="_Toc465894144"/>
      <w:r>
        <w:t>Service Table</w:t>
      </w:r>
    </w:p>
    <w:p w:rsidR="00AC2523" w:rsidRDefault="00AC2523" w:rsidP="00AC2523">
      <w:r>
        <w:t>Table Description</w:t>
      </w:r>
    </w:p>
    <w:p w:rsidR="00AC2523" w:rsidRDefault="00AC2523" w:rsidP="00AC2523">
      <w:pPr>
        <w:ind w:left="708"/>
      </w:pPr>
      <w:r>
        <w:t>This table contains data services available in a Clinic.</w:t>
      </w:r>
    </w:p>
    <w:p w:rsidR="00AC2523" w:rsidRDefault="00AC2523" w:rsidP="00AC2523">
      <w:r>
        <w:t>Other Tables Referenced</w:t>
      </w:r>
    </w:p>
    <w:p w:rsidR="00AC2523" w:rsidRDefault="00AC2523" w:rsidP="00AC2523">
      <w:pPr>
        <w:ind w:firstLine="708"/>
      </w:pPr>
      <w:r>
        <w:t>Clinic</w:t>
      </w:r>
    </w:p>
    <w:tbl>
      <w:tblPr>
        <w:tblStyle w:val="TableGrid"/>
        <w:tblW w:w="10620" w:type="dxa"/>
        <w:tblInd w:w="-635" w:type="dxa"/>
        <w:tblLook w:val="04A0" w:firstRow="1" w:lastRow="0" w:firstColumn="1" w:lastColumn="0" w:noHBand="0" w:noVBand="1"/>
      </w:tblPr>
      <w:tblGrid>
        <w:gridCol w:w="2380"/>
        <w:gridCol w:w="1312"/>
        <w:gridCol w:w="1201"/>
        <w:gridCol w:w="970"/>
        <w:gridCol w:w="1027"/>
        <w:gridCol w:w="942"/>
        <w:gridCol w:w="782"/>
        <w:gridCol w:w="545"/>
        <w:gridCol w:w="1461"/>
      </w:tblGrid>
      <w:tr w:rsidR="005C12C2" w:rsidTr="0016515E">
        <w:trPr>
          <w:trHeight w:val="542"/>
        </w:trPr>
        <w:tc>
          <w:tcPr>
            <w:tcW w:w="2499" w:type="dxa"/>
          </w:tcPr>
          <w:p w:rsidR="00AC2523" w:rsidRDefault="00AC2523" w:rsidP="0016515E">
            <w:pPr>
              <w:jc w:val="center"/>
            </w:pPr>
            <w:r>
              <w:t>ATTRIBUTE NAME</w:t>
            </w:r>
          </w:p>
        </w:tc>
        <w:tc>
          <w:tcPr>
            <w:tcW w:w="1325" w:type="dxa"/>
          </w:tcPr>
          <w:p w:rsidR="00AC2523" w:rsidRDefault="00AC2523" w:rsidP="0016515E">
            <w:pPr>
              <w:jc w:val="center"/>
            </w:pPr>
            <w:r>
              <w:t>CONTENTS</w:t>
            </w:r>
          </w:p>
        </w:tc>
        <w:tc>
          <w:tcPr>
            <w:tcW w:w="1047" w:type="dxa"/>
          </w:tcPr>
          <w:p w:rsidR="00AC2523" w:rsidRDefault="00AC2523" w:rsidP="0016515E">
            <w:pPr>
              <w:jc w:val="center"/>
            </w:pPr>
            <w:r>
              <w:t>TYPE</w:t>
            </w:r>
          </w:p>
        </w:tc>
        <w:tc>
          <w:tcPr>
            <w:tcW w:w="973" w:type="dxa"/>
          </w:tcPr>
          <w:p w:rsidR="00AC2523" w:rsidRDefault="00AC2523" w:rsidP="0016515E">
            <w:pPr>
              <w:jc w:val="center"/>
            </w:pPr>
            <w:r>
              <w:t>LENGTH</w:t>
            </w:r>
          </w:p>
        </w:tc>
        <w:tc>
          <w:tcPr>
            <w:tcW w:w="1029" w:type="dxa"/>
          </w:tcPr>
          <w:p w:rsidR="00AC2523" w:rsidRDefault="00AC2523" w:rsidP="0016515E">
            <w:pPr>
              <w:jc w:val="center"/>
            </w:pPr>
            <w:r>
              <w:t>FORMAT</w:t>
            </w:r>
          </w:p>
        </w:tc>
        <w:tc>
          <w:tcPr>
            <w:tcW w:w="951" w:type="dxa"/>
          </w:tcPr>
          <w:p w:rsidR="00AC2523" w:rsidRDefault="00AC2523" w:rsidP="0016515E">
            <w:pPr>
              <w:jc w:val="center"/>
            </w:pPr>
            <w:r>
              <w:t>RANGE</w:t>
            </w:r>
          </w:p>
        </w:tc>
        <w:tc>
          <w:tcPr>
            <w:tcW w:w="782" w:type="dxa"/>
          </w:tcPr>
          <w:p w:rsidR="00AC2523" w:rsidRDefault="00AC2523" w:rsidP="0016515E">
            <w:pPr>
              <w:jc w:val="center"/>
            </w:pPr>
            <w:r>
              <w:t>REQ’D</w:t>
            </w:r>
          </w:p>
        </w:tc>
        <w:tc>
          <w:tcPr>
            <w:tcW w:w="545" w:type="dxa"/>
          </w:tcPr>
          <w:p w:rsidR="00AC2523" w:rsidRDefault="00AC2523" w:rsidP="0016515E">
            <w:pPr>
              <w:jc w:val="center"/>
            </w:pPr>
            <w:r>
              <w:t>KEY</w:t>
            </w:r>
          </w:p>
        </w:tc>
        <w:tc>
          <w:tcPr>
            <w:tcW w:w="1469" w:type="dxa"/>
          </w:tcPr>
          <w:p w:rsidR="00AC2523" w:rsidRDefault="00AC2523" w:rsidP="0016515E">
            <w:pPr>
              <w:jc w:val="center"/>
            </w:pPr>
            <w:r>
              <w:t>REFERENCED TABLE</w:t>
            </w:r>
          </w:p>
        </w:tc>
      </w:tr>
      <w:tr w:rsidR="005C12C2" w:rsidTr="0016515E">
        <w:trPr>
          <w:trHeight w:val="278"/>
        </w:trPr>
        <w:tc>
          <w:tcPr>
            <w:tcW w:w="2499" w:type="dxa"/>
          </w:tcPr>
          <w:p w:rsidR="00AC2523" w:rsidRDefault="00AC2523" w:rsidP="0016515E">
            <w:r>
              <w:t>SERVICE_ID</w:t>
            </w:r>
          </w:p>
        </w:tc>
        <w:tc>
          <w:tcPr>
            <w:tcW w:w="1325" w:type="dxa"/>
          </w:tcPr>
          <w:p w:rsidR="00AC2523" w:rsidRDefault="005C12C2" w:rsidP="0016515E">
            <w:r>
              <w:t>Service</w:t>
            </w:r>
          </w:p>
          <w:p w:rsidR="00AC2523" w:rsidRDefault="00AC2523" w:rsidP="0016515E">
            <w:r>
              <w:t>Number</w:t>
            </w:r>
          </w:p>
        </w:tc>
        <w:tc>
          <w:tcPr>
            <w:tcW w:w="1047" w:type="dxa"/>
          </w:tcPr>
          <w:p w:rsidR="00AC2523" w:rsidRDefault="00AC2523" w:rsidP="0016515E">
            <w:r>
              <w:t>NUMBER</w:t>
            </w:r>
          </w:p>
        </w:tc>
        <w:tc>
          <w:tcPr>
            <w:tcW w:w="973" w:type="dxa"/>
          </w:tcPr>
          <w:p w:rsidR="00AC2523" w:rsidRDefault="00AC2523" w:rsidP="0016515E"/>
        </w:tc>
        <w:tc>
          <w:tcPr>
            <w:tcW w:w="1029" w:type="dxa"/>
          </w:tcPr>
          <w:p w:rsidR="00AC2523" w:rsidRDefault="00AC2523" w:rsidP="0016515E"/>
        </w:tc>
        <w:tc>
          <w:tcPr>
            <w:tcW w:w="951" w:type="dxa"/>
          </w:tcPr>
          <w:p w:rsidR="00AC2523" w:rsidRDefault="00AC2523" w:rsidP="0016515E"/>
        </w:tc>
        <w:tc>
          <w:tcPr>
            <w:tcW w:w="782" w:type="dxa"/>
          </w:tcPr>
          <w:p w:rsidR="00AC2523" w:rsidRDefault="00AC2523" w:rsidP="0016515E">
            <w:r>
              <w:t>YES</w:t>
            </w:r>
          </w:p>
        </w:tc>
        <w:tc>
          <w:tcPr>
            <w:tcW w:w="545" w:type="dxa"/>
          </w:tcPr>
          <w:p w:rsidR="00AC2523" w:rsidRDefault="00AC2523" w:rsidP="0016515E">
            <w:r>
              <w:t>PK</w:t>
            </w:r>
          </w:p>
        </w:tc>
        <w:tc>
          <w:tcPr>
            <w:tcW w:w="1469" w:type="dxa"/>
          </w:tcPr>
          <w:p w:rsidR="00AC2523" w:rsidRDefault="00AC2523" w:rsidP="0016515E"/>
        </w:tc>
      </w:tr>
      <w:tr w:rsidR="005C12C2" w:rsidTr="0016515E">
        <w:trPr>
          <w:trHeight w:val="264"/>
        </w:trPr>
        <w:tc>
          <w:tcPr>
            <w:tcW w:w="2499" w:type="dxa"/>
          </w:tcPr>
          <w:p w:rsidR="005C12C2" w:rsidRDefault="005C12C2" w:rsidP="0016515E">
            <w:r>
              <w:t>CLINIC_ID</w:t>
            </w:r>
          </w:p>
        </w:tc>
        <w:tc>
          <w:tcPr>
            <w:tcW w:w="1325" w:type="dxa"/>
          </w:tcPr>
          <w:p w:rsidR="005C12C2" w:rsidRDefault="005C12C2" w:rsidP="0016515E">
            <w:r>
              <w:t>Clinic Number</w:t>
            </w:r>
          </w:p>
        </w:tc>
        <w:tc>
          <w:tcPr>
            <w:tcW w:w="1047" w:type="dxa"/>
          </w:tcPr>
          <w:p w:rsidR="005C12C2" w:rsidRDefault="005C12C2" w:rsidP="0016515E">
            <w:r>
              <w:t>NUMBER</w:t>
            </w:r>
          </w:p>
        </w:tc>
        <w:tc>
          <w:tcPr>
            <w:tcW w:w="973" w:type="dxa"/>
          </w:tcPr>
          <w:p w:rsidR="005C12C2" w:rsidRDefault="005C12C2" w:rsidP="0016515E"/>
        </w:tc>
        <w:tc>
          <w:tcPr>
            <w:tcW w:w="1029" w:type="dxa"/>
          </w:tcPr>
          <w:p w:rsidR="005C12C2" w:rsidRDefault="005C12C2" w:rsidP="0016515E"/>
        </w:tc>
        <w:tc>
          <w:tcPr>
            <w:tcW w:w="951" w:type="dxa"/>
          </w:tcPr>
          <w:p w:rsidR="005C12C2" w:rsidRDefault="005C12C2" w:rsidP="0016515E"/>
        </w:tc>
        <w:tc>
          <w:tcPr>
            <w:tcW w:w="782" w:type="dxa"/>
          </w:tcPr>
          <w:p w:rsidR="005C12C2" w:rsidRDefault="005C12C2" w:rsidP="0016515E">
            <w:r>
              <w:t>YES</w:t>
            </w:r>
          </w:p>
        </w:tc>
        <w:tc>
          <w:tcPr>
            <w:tcW w:w="545" w:type="dxa"/>
          </w:tcPr>
          <w:p w:rsidR="005C12C2" w:rsidRDefault="005C12C2" w:rsidP="0016515E">
            <w:r>
              <w:t>FK</w:t>
            </w:r>
          </w:p>
        </w:tc>
        <w:tc>
          <w:tcPr>
            <w:tcW w:w="1469" w:type="dxa"/>
          </w:tcPr>
          <w:p w:rsidR="005C12C2" w:rsidRDefault="005C12C2" w:rsidP="0016515E">
            <w:r>
              <w:t>Clinic</w:t>
            </w:r>
          </w:p>
        </w:tc>
      </w:tr>
      <w:tr w:rsidR="005C12C2" w:rsidTr="0016515E">
        <w:trPr>
          <w:trHeight w:val="264"/>
        </w:trPr>
        <w:tc>
          <w:tcPr>
            <w:tcW w:w="2499" w:type="dxa"/>
          </w:tcPr>
          <w:p w:rsidR="00AC2523" w:rsidRDefault="00AC2523" w:rsidP="0016515E">
            <w:r>
              <w:t>NAME</w:t>
            </w:r>
          </w:p>
        </w:tc>
        <w:tc>
          <w:tcPr>
            <w:tcW w:w="1325" w:type="dxa"/>
          </w:tcPr>
          <w:p w:rsidR="00AC2523" w:rsidRDefault="005C12C2" w:rsidP="0016515E">
            <w:r>
              <w:t>Service Name</w:t>
            </w:r>
          </w:p>
        </w:tc>
        <w:tc>
          <w:tcPr>
            <w:tcW w:w="1047" w:type="dxa"/>
          </w:tcPr>
          <w:p w:rsidR="00AC2523" w:rsidRDefault="005C12C2" w:rsidP="0016515E">
            <w:r>
              <w:t>VARCHAR2</w:t>
            </w:r>
          </w:p>
        </w:tc>
        <w:tc>
          <w:tcPr>
            <w:tcW w:w="973" w:type="dxa"/>
          </w:tcPr>
          <w:p w:rsidR="00AC2523" w:rsidRDefault="005C12C2" w:rsidP="0016515E">
            <w:r>
              <w:t>50</w:t>
            </w:r>
          </w:p>
        </w:tc>
        <w:tc>
          <w:tcPr>
            <w:tcW w:w="1029" w:type="dxa"/>
          </w:tcPr>
          <w:p w:rsidR="00AC2523" w:rsidRDefault="005C12C2" w:rsidP="0016515E">
            <w:proofErr w:type="gramStart"/>
            <w:r>
              <w:t>X(</w:t>
            </w:r>
            <w:proofErr w:type="gramEnd"/>
            <w:r>
              <w:t>50)</w:t>
            </w:r>
          </w:p>
        </w:tc>
        <w:tc>
          <w:tcPr>
            <w:tcW w:w="951" w:type="dxa"/>
          </w:tcPr>
          <w:p w:rsidR="00AC2523" w:rsidRDefault="00AC2523" w:rsidP="0016515E"/>
        </w:tc>
        <w:tc>
          <w:tcPr>
            <w:tcW w:w="782" w:type="dxa"/>
          </w:tcPr>
          <w:p w:rsidR="00AC2523" w:rsidRDefault="00AC2523" w:rsidP="0016515E">
            <w:r>
              <w:t>YES</w:t>
            </w:r>
          </w:p>
        </w:tc>
        <w:tc>
          <w:tcPr>
            <w:tcW w:w="545" w:type="dxa"/>
          </w:tcPr>
          <w:p w:rsidR="00AC2523" w:rsidRDefault="00AC2523" w:rsidP="0016515E"/>
        </w:tc>
        <w:tc>
          <w:tcPr>
            <w:tcW w:w="1469" w:type="dxa"/>
          </w:tcPr>
          <w:p w:rsidR="00AC2523" w:rsidRDefault="00AC2523" w:rsidP="0016515E"/>
        </w:tc>
      </w:tr>
      <w:tr w:rsidR="00AC2523" w:rsidTr="0016515E">
        <w:trPr>
          <w:trHeight w:val="264"/>
        </w:trPr>
        <w:tc>
          <w:tcPr>
            <w:tcW w:w="2499" w:type="dxa"/>
          </w:tcPr>
          <w:p w:rsidR="00AC2523" w:rsidRDefault="005C12C2" w:rsidP="0016515E">
            <w:r>
              <w:t>COST</w:t>
            </w:r>
          </w:p>
        </w:tc>
        <w:tc>
          <w:tcPr>
            <w:tcW w:w="1325" w:type="dxa"/>
          </w:tcPr>
          <w:p w:rsidR="00AC2523" w:rsidRDefault="005C12C2" w:rsidP="0016515E">
            <w:r>
              <w:t>Service Cost</w:t>
            </w:r>
          </w:p>
        </w:tc>
        <w:tc>
          <w:tcPr>
            <w:tcW w:w="1047" w:type="dxa"/>
          </w:tcPr>
          <w:p w:rsidR="00AC2523" w:rsidRDefault="005C12C2" w:rsidP="0016515E">
            <w:r>
              <w:t>NUMBER</w:t>
            </w:r>
          </w:p>
        </w:tc>
        <w:tc>
          <w:tcPr>
            <w:tcW w:w="973" w:type="dxa"/>
          </w:tcPr>
          <w:p w:rsidR="00AC2523" w:rsidRDefault="00AC2523" w:rsidP="0016515E"/>
        </w:tc>
        <w:tc>
          <w:tcPr>
            <w:tcW w:w="1029" w:type="dxa"/>
          </w:tcPr>
          <w:p w:rsidR="00AC2523" w:rsidRDefault="00AC2523" w:rsidP="0016515E"/>
        </w:tc>
        <w:tc>
          <w:tcPr>
            <w:tcW w:w="951" w:type="dxa"/>
          </w:tcPr>
          <w:p w:rsidR="00AC2523" w:rsidRDefault="005C12C2" w:rsidP="0016515E">
            <w:r>
              <w:t>6,2</w:t>
            </w:r>
          </w:p>
        </w:tc>
        <w:tc>
          <w:tcPr>
            <w:tcW w:w="782" w:type="dxa"/>
          </w:tcPr>
          <w:p w:rsidR="00AC2523" w:rsidRDefault="00AC2523" w:rsidP="0016515E">
            <w:r>
              <w:t>YES</w:t>
            </w:r>
          </w:p>
        </w:tc>
        <w:tc>
          <w:tcPr>
            <w:tcW w:w="545" w:type="dxa"/>
          </w:tcPr>
          <w:p w:rsidR="00AC2523" w:rsidRDefault="00AC2523" w:rsidP="0016515E"/>
        </w:tc>
        <w:tc>
          <w:tcPr>
            <w:tcW w:w="1469" w:type="dxa"/>
          </w:tcPr>
          <w:p w:rsidR="00AC2523" w:rsidRDefault="00AC2523" w:rsidP="0016515E"/>
        </w:tc>
      </w:tr>
    </w:tbl>
    <w:p w:rsidR="00A87A99" w:rsidRDefault="00A87A99" w:rsidP="00AC2523"/>
    <w:p w:rsidR="00A87A99" w:rsidRDefault="00A87A99">
      <w:r>
        <w:br w:type="page"/>
      </w:r>
    </w:p>
    <w:p w:rsidR="00A87A99" w:rsidRDefault="00A87A99" w:rsidP="00A87A99">
      <w:pPr>
        <w:pStyle w:val="Heading3"/>
      </w:pPr>
      <w:r>
        <w:lastRenderedPageBreak/>
        <w:t>Provider Table</w:t>
      </w:r>
    </w:p>
    <w:p w:rsidR="00A87A99" w:rsidRDefault="00A87A99" w:rsidP="00A87A99">
      <w:r>
        <w:t>Table Description</w:t>
      </w:r>
    </w:p>
    <w:p w:rsidR="00A87A99" w:rsidRDefault="00A87A99" w:rsidP="00A87A99">
      <w:pPr>
        <w:ind w:left="708"/>
      </w:pPr>
      <w:r>
        <w:t>This table contains about providers (hygienists, doctors, front desk) employees of a Clinic</w:t>
      </w:r>
    </w:p>
    <w:p w:rsidR="00A87A99" w:rsidRDefault="00A87A99" w:rsidP="00A87A99">
      <w:r>
        <w:t>Other Tables Referenced</w:t>
      </w:r>
    </w:p>
    <w:p w:rsidR="00A87A99" w:rsidRDefault="00A87A99" w:rsidP="00A87A99">
      <w:pPr>
        <w:ind w:firstLine="708"/>
      </w:pPr>
      <w:r>
        <w:t>Clinic, Entity</w:t>
      </w:r>
    </w:p>
    <w:tbl>
      <w:tblPr>
        <w:tblStyle w:val="TableGrid"/>
        <w:tblW w:w="10620" w:type="dxa"/>
        <w:tblInd w:w="-635" w:type="dxa"/>
        <w:tblLook w:val="04A0" w:firstRow="1" w:lastRow="0" w:firstColumn="1" w:lastColumn="0" w:noHBand="0" w:noVBand="1"/>
      </w:tblPr>
      <w:tblGrid>
        <w:gridCol w:w="2386"/>
        <w:gridCol w:w="1310"/>
        <w:gridCol w:w="1201"/>
        <w:gridCol w:w="970"/>
        <w:gridCol w:w="1026"/>
        <w:gridCol w:w="940"/>
        <w:gridCol w:w="782"/>
        <w:gridCol w:w="545"/>
        <w:gridCol w:w="1460"/>
      </w:tblGrid>
      <w:tr w:rsidR="00A87A99" w:rsidTr="00A87A99">
        <w:trPr>
          <w:trHeight w:val="542"/>
        </w:trPr>
        <w:tc>
          <w:tcPr>
            <w:tcW w:w="2386" w:type="dxa"/>
          </w:tcPr>
          <w:p w:rsidR="00A87A99" w:rsidRDefault="00A87A99" w:rsidP="0016515E">
            <w:pPr>
              <w:jc w:val="center"/>
            </w:pPr>
            <w:r>
              <w:t>ATTRIBUTE NAME</w:t>
            </w:r>
          </w:p>
        </w:tc>
        <w:tc>
          <w:tcPr>
            <w:tcW w:w="1310" w:type="dxa"/>
          </w:tcPr>
          <w:p w:rsidR="00A87A99" w:rsidRDefault="00A87A99" w:rsidP="0016515E">
            <w:pPr>
              <w:jc w:val="center"/>
            </w:pPr>
            <w:r>
              <w:t>CONTENTS</w:t>
            </w:r>
          </w:p>
        </w:tc>
        <w:tc>
          <w:tcPr>
            <w:tcW w:w="1201" w:type="dxa"/>
          </w:tcPr>
          <w:p w:rsidR="00A87A99" w:rsidRDefault="00A87A99" w:rsidP="0016515E">
            <w:pPr>
              <w:jc w:val="center"/>
            </w:pPr>
            <w:r>
              <w:t>TYPE</w:t>
            </w:r>
          </w:p>
        </w:tc>
        <w:tc>
          <w:tcPr>
            <w:tcW w:w="970" w:type="dxa"/>
          </w:tcPr>
          <w:p w:rsidR="00A87A99" w:rsidRDefault="00A87A99" w:rsidP="0016515E">
            <w:pPr>
              <w:jc w:val="center"/>
            </w:pPr>
            <w:r>
              <w:t>LENGTH</w:t>
            </w:r>
          </w:p>
        </w:tc>
        <w:tc>
          <w:tcPr>
            <w:tcW w:w="1026" w:type="dxa"/>
          </w:tcPr>
          <w:p w:rsidR="00A87A99" w:rsidRDefault="00A87A99" w:rsidP="0016515E">
            <w:pPr>
              <w:jc w:val="center"/>
            </w:pPr>
            <w:r>
              <w:t>FORMAT</w:t>
            </w:r>
          </w:p>
        </w:tc>
        <w:tc>
          <w:tcPr>
            <w:tcW w:w="940" w:type="dxa"/>
          </w:tcPr>
          <w:p w:rsidR="00A87A99" w:rsidRDefault="00A87A99" w:rsidP="0016515E">
            <w:pPr>
              <w:jc w:val="center"/>
            </w:pPr>
            <w:r>
              <w:t>RANGE</w:t>
            </w:r>
          </w:p>
        </w:tc>
        <w:tc>
          <w:tcPr>
            <w:tcW w:w="782" w:type="dxa"/>
          </w:tcPr>
          <w:p w:rsidR="00A87A99" w:rsidRDefault="00A87A99" w:rsidP="0016515E">
            <w:pPr>
              <w:jc w:val="center"/>
            </w:pPr>
            <w:r>
              <w:t>REQ’D</w:t>
            </w:r>
          </w:p>
        </w:tc>
        <w:tc>
          <w:tcPr>
            <w:tcW w:w="545" w:type="dxa"/>
          </w:tcPr>
          <w:p w:rsidR="00A87A99" w:rsidRDefault="00A87A99" w:rsidP="0016515E">
            <w:pPr>
              <w:jc w:val="center"/>
            </w:pPr>
            <w:r>
              <w:t>KEY</w:t>
            </w:r>
          </w:p>
        </w:tc>
        <w:tc>
          <w:tcPr>
            <w:tcW w:w="1460" w:type="dxa"/>
          </w:tcPr>
          <w:p w:rsidR="00A87A99" w:rsidRDefault="00A87A99" w:rsidP="0016515E">
            <w:pPr>
              <w:jc w:val="center"/>
            </w:pPr>
            <w:r>
              <w:t>REFERENCED TABLE</w:t>
            </w:r>
          </w:p>
        </w:tc>
      </w:tr>
      <w:tr w:rsidR="00A87A99" w:rsidTr="00A87A99">
        <w:trPr>
          <w:trHeight w:val="278"/>
        </w:trPr>
        <w:tc>
          <w:tcPr>
            <w:tcW w:w="2386" w:type="dxa"/>
          </w:tcPr>
          <w:p w:rsidR="00A87A99" w:rsidRDefault="00A87A99" w:rsidP="0016515E">
            <w:r>
              <w:t>PROVIDER_ID</w:t>
            </w:r>
          </w:p>
        </w:tc>
        <w:tc>
          <w:tcPr>
            <w:tcW w:w="1310" w:type="dxa"/>
          </w:tcPr>
          <w:p w:rsidR="00A87A99" w:rsidRDefault="00A87A99" w:rsidP="0016515E">
            <w:r>
              <w:t>Provider</w:t>
            </w:r>
          </w:p>
          <w:p w:rsidR="00A87A99" w:rsidRDefault="00A87A99" w:rsidP="0016515E">
            <w:r>
              <w:t>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PK</w:t>
            </w:r>
          </w:p>
        </w:tc>
        <w:tc>
          <w:tcPr>
            <w:tcW w:w="1460" w:type="dxa"/>
          </w:tcPr>
          <w:p w:rsidR="00A87A99" w:rsidRDefault="00A87A99" w:rsidP="0016515E"/>
        </w:tc>
      </w:tr>
      <w:tr w:rsidR="00A87A99" w:rsidTr="00A87A99">
        <w:trPr>
          <w:trHeight w:val="264"/>
        </w:trPr>
        <w:tc>
          <w:tcPr>
            <w:tcW w:w="2386" w:type="dxa"/>
          </w:tcPr>
          <w:p w:rsidR="00A87A99" w:rsidRDefault="00A87A99" w:rsidP="0016515E">
            <w:r>
              <w:t>CLINIC_ID</w:t>
            </w:r>
          </w:p>
        </w:tc>
        <w:tc>
          <w:tcPr>
            <w:tcW w:w="1310" w:type="dxa"/>
          </w:tcPr>
          <w:p w:rsidR="00A87A99" w:rsidRDefault="00A87A99" w:rsidP="0016515E">
            <w:r>
              <w:t>Clinic 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FK</w:t>
            </w:r>
          </w:p>
        </w:tc>
        <w:tc>
          <w:tcPr>
            <w:tcW w:w="1460" w:type="dxa"/>
          </w:tcPr>
          <w:p w:rsidR="00A87A99" w:rsidRDefault="00A87A99" w:rsidP="0016515E">
            <w:r>
              <w:t>Clinic</w:t>
            </w:r>
          </w:p>
        </w:tc>
      </w:tr>
      <w:tr w:rsidR="00A87A99" w:rsidTr="00A87A99">
        <w:trPr>
          <w:trHeight w:val="264"/>
        </w:trPr>
        <w:tc>
          <w:tcPr>
            <w:tcW w:w="2386" w:type="dxa"/>
          </w:tcPr>
          <w:p w:rsidR="00A87A99" w:rsidRDefault="00A87A99" w:rsidP="0016515E">
            <w:r>
              <w:t>ENTITY_ID</w:t>
            </w:r>
          </w:p>
        </w:tc>
        <w:tc>
          <w:tcPr>
            <w:tcW w:w="1310" w:type="dxa"/>
          </w:tcPr>
          <w:p w:rsidR="00A87A99" w:rsidRDefault="00A87A99" w:rsidP="0016515E">
            <w:r>
              <w:t>Entity Number</w:t>
            </w:r>
          </w:p>
        </w:tc>
        <w:tc>
          <w:tcPr>
            <w:tcW w:w="1201" w:type="dxa"/>
          </w:tcPr>
          <w:p w:rsidR="00A87A99" w:rsidRDefault="00A87A99" w:rsidP="0016515E">
            <w:r>
              <w:t>NUMBER</w:t>
            </w:r>
          </w:p>
        </w:tc>
        <w:tc>
          <w:tcPr>
            <w:tcW w:w="970" w:type="dxa"/>
          </w:tcPr>
          <w:p w:rsidR="00A87A99" w:rsidRDefault="00A87A99" w:rsidP="0016515E"/>
        </w:tc>
        <w:tc>
          <w:tcPr>
            <w:tcW w:w="1026" w:type="dxa"/>
          </w:tcPr>
          <w:p w:rsidR="00A87A99" w:rsidRDefault="00A87A99" w:rsidP="0016515E"/>
        </w:tc>
        <w:tc>
          <w:tcPr>
            <w:tcW w:w="940" w:type="dxa"/>
          </w:tcPr>
          <w:p w:rsidR="00A87A99" w:rsidRDefault="00A87A99" w:rsidP="0016515E"/>
        </w:tc>
        <w:tc>
          <w:tcPr>
            <w:tcW w:w="782" w:type="dxa"/>
          </w:tcPr>
          <w:p w:rsidR="00A87A99" w:rsidRDefault="00A87A99" w:rsidP="0016515E">
            <w:r>
              <w:t>YES</w:t>
            </w:r>
          </w:p>
        </w:tc>
        <w:tc>
          <w:tcPr>
            <w:tcW w:w="545" w:type="dxa"/>
          </w:tcPr>
          <w:p w:rsidR="00A87A99" w:rsidRDefault="00A87A99" w:rsidP="0016515E">
            <w:r>
              <w:t>FK</w:t>
            </w:r>
          </w:p>
        </w:tc>
        <w:tc>
          <w:tcPr>
            <w:tcW w:w="1460" w:type="dxa"/>
          </w:tcPr>
          <w:p w:rsidR="00A87A99" w:rsidRDefault="00A87A99" w:rsidP="0016515E">
            <w:r>
              <w:t>Entity</w:t>
            </w:r>
          </w:p>
        </w:tc>
      </w:tr>
    </w:tbl>
    <w:p w:rsidR="00A87A99" w:rsidRDefault="00A87A99" w:rsidP="00A87A99"/>
    <w:p w:rsidR="0096489A" w:rsidRDefault="0096489A" w:rsidP="0096489A">
      <w:pPr>
        <w:pStyle w:val="Heading3"/>
      </w:pPr>
      <w:r>
        <w:t>Provider Qualification Table</w:t>
      </w:r>
    </w:p>
    <w:p w:rsidR="0096489A" w:rsidRDefault="0096489A" w:rsidP="0096489A">
      <w:r>
        <w:t>Table Description</w:t>
      </w:r>
    </w:p>
    <w:p w:rsidR="0096489A" w:rsidRDefault="0096489A" w:rsidP="0096489A">
      <w:pPr>
        <w:ind w:left="708"/>
      </w:pPr>
      <w:r>
        <w:t>This table contains about the services each provider is qualified to perform.</w:t>
      </w:r>
    </w:p>
    <w:p w:rsidR="0096489A" w:rsidRDefault="0096489A" w:rsidP="0096489A">
      <w:r>
        <w:t>Other Tables Referenced</w:t>
      </w:r>
    </w:p>
    <w:p w:rsidR="0096489A" w:rsidRDefault="0096489A" w:rsidP="0096489A">
      <w:pPr>
        <w:ind w:firstLine="708"/>
      </w:pPr>
      <w:r>
        <w:t>Provider, Service</w:t>
      </w:r>
    </w:p>
    <w:tbl>
      <w:tblPr>
        <w:tblStyle w:val="TableGrid"/>
        <w:tblW w:w="10620" w:type="dxa"/>
        <w:tblInd w:w="-635" w:type="dxa"/>
        <w:tblLook w:val="04A0" w:firstRow="1" w:lastRow="0" w:firstColumn="1" w:lastColumn="0" w:noHBand="0" w:noVBand="1"/>
      </w:tblPr>
      <w:tblGrid>
        <w:gridCol w:w="2963"/>
        <w:gridCol w:w="1358"/>
        <w:gridCol w:w="1034"/>
        <w:gridCol w:w="941"/>
        <w:gridCol w:w="1005"/>
        <w:gridCol w:w="851"/>
        <w:gridCol w:w="782"/>
        <w:gridCol w:w="545"/>
        <w:gridCol w:w="1381"/>
      </w:tblGrid>
      <w:tr w:rsidR="0096489A" w:rsidTr="0016515E">
        <w:trPr>
          <w:trHeight w:val="542"/>
        </w:trPr>
        <w:tc>
          <w:tcPr>
            <w:tcW w:w="2386" w:type="dxa"/>
          </w:tcPr>
          <w:p w:rsidR="0096489A" w:rsidRDefault="0096489A" w:rsidP="0016515E">
            <w:pPr>
              <w:jc w:val="center"/>
            </w:pPr>
            <w:r>
              <w:t>ATTRIBUTE NAME</w:t>
            </w:r>
          </w:p>
        </w:tc>
        <w:tc>
          <w:tcPr>
            <w:tcW w:w="1310" w:type="dxa"/>
          </w:tcPr>
          <w:p w:rsidR="0096489A" w:rsidRDefault="0096489A" w:rsidP="0016515E">
            <w:pPr>
              <w:jc w:val="center"/>
            </w:pPr>
            <w:r>
              <w:t>CONTENTS</w:t>
            </w:r>
          </w:p>
        </w:tc>
        <w:tc>
          <w:tcPr>
            <w:tcW w:w="1201" w:type="dxa"/>
          </w:tcPr>
          <w:p w:rsidR="0096489A" w:rsidRDefault="0096489A" w:rsidP="0016515E">
            <w:pPr>
              <w:jc w:val="center"/>
            </w:pPr>
            <w:r>
              <w:t>TYPE</w:t>
            </w:r>
          </w:p>
        </w:tc>
        <w:tc>
          <w:tcPr>
            <w:tcW w:w="970" w:type="dxa"/>
          </w:tcPr>
          <w:p w:rsidR="0096489A" w:rsidRDefault="0096489A" w:rsidP="0016515E">
            <w:pPr>
              <w:jc w:val="center"/>
            </w:pPr>
            <w:r>
              <w:t>LENGTH</w:t>
            </w:r>
          </w:p>
        </w:tc>
        <w:tc>
          <w:tcPr>
            <w:tcW w:w="1026" w:type="dxa"/>
          </w:tcPr>
          <w:p w:rsidR="0096489A" w:rsidRDefault="0096489A" w:rsidP="0016515E">
            <w:pPr>
              <w:jc w:val="center"/>
            </w:pPr>
            <w:r>
              <w:t>FORMAT</w:t>
            </w:r>
          </w:p>
        </w:tc>
        <w:tc>
          <w:tcPr>
            <w:tcW w:w="940" w:type="dxa"/>
          </w:tcPr>
          <w:p w:rsidR="0096489A" w:rsidRDefault="0096489A" w:rsidP="0016515E">
            <w:pPr>
              <w:jc w:val="center"/>
            </w:pPr>
            <w:r>
              <w:t>RANGE</w:t>
            </w:r>
          </w:p>
        </w:tc>
        <w:tc>
          <w:tcPr>
            <w:tcW w:w="782" w:type="dxa"/>
          </w:tcPr>
          <w:p w:rsidR="0096489A" w:rsidRDefault="0096489A" w:rsidP="0016515E">
            <w:pPr>
              <w:jc w:val="center"/>
            </w:pPr>
            <w:r>
              <w:t>REQ’D</w:t>
            </w:r>
          </w:p>
        </w:tc>
        <w:tc>
          <w:tcPr>
            <w:tcW w:w="545" w:type="dxa"/>
          </w:tcPr>
          <w:p w:rsidR="0096489A" w:rsidRDefault="0096489A" w:rsidP="0016515E">
            <w:pPr>
              <w:jc w:val="center"/>
            </w:pPr>
            <w:r>
              <w:t>KEY</w:t>
            </w:r>
          </w:p>
        </w:tc>
        <w:tc>
          <w:tcPr>
            <w:tcW w:w="1460" w:type="dxa"/>
          </w:tcPr>
          <w:p w:rsidR="0096489A" w:rsidRDefault="0096489A" w:rsidP="0016515E">
            <w:pPr>
              <w:jc w:val="center"/>
            </w:pPr>
            <w:r>
              <w:t>REFERENCED TABLE</w:t>
            </w:r>
          </w:p>
        </w:tc>
      </w:tr>
      <w:tr w:rsidR="0096489A" w:rsidTr="0016515E">
        <w:trPr>
          <w:trHeight w:val="278"/>
        </w:trPr>
        <w:tc>
          <w:tcPr>
            <w:tcW w:w="2386" w:type="dxa"/>
          </w:tcPr>
          <w:p w:rsidR="0096489A" w:rsidRDefault="0096489A" w:rsidP="0016515E">
            <w:r>
              <w:t>PROVIDER_QUALIFICATION_ID</w:t>
            </w:r>
          </w:p>
        </w:tc>
        <w:tc>
          <w:tcPr>
            <w:tcW w:w="1310" w:type="dxa"/>
          </w:tcPr>
          <w:p w:rsidR="0096489A" w:rsidRDefault="0096489A" w:rsidP="0016515E">
            <w:r>
              <w:t>Provider</w:t>
            </w:r>
            <w:r w:rsidR="00070B73">
              <w:t xml:space="preserve"> Qualification</w:t>
            </w:r>
          </w:p>
          <w:p w:rsidR="0096489A" w:rsidRDefault="0096489A" w:rsidP="0016515E">
            <w:r>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PK</w:t>
            </w:r>
          </w:p>
        </w:tc>
        <w:tc>
          <w:tcPr>
            <w:tcW w:w="1460" w:type="dxa"/>
          </w:tcPr>
          <w:p w:rsidR="0096489A" w:rsidRDefault="0096489A" w:rsidP="0016515E"/>
        </w:tc>
      </w:tr>
      <w:tr w:rsidR="0096489A" w:rsidTr="0016515E">
        <w:trPr>
          <w:trHeight w:val="264"/>
        </w:trPr>
        <w:tc>
          <w:tcPr>
            <w:tcW w:w="2386" w:type="dxa"/>
          </w:tcPr>
          <w:p w:rsidR="0096489A" w:rsidRDefault="00070B73" w:rsidP="0016515E">
            <w:r>
              <w:t>PROVIDER_ID</w:t>
            </w:r>
          </w:p>
        </w:tc>
        <w:tc>
          <w:tcPr>
            <w:tcW w:w="1310" w:type="dxa"/>
          </w:tcPr>
          <w:p w:rsidR="0096489A" w:rsidRDefault="00070B73" w:rsidP="0016515E">
            <w:r>
              <w:t xml:space="preserve">Provider </w:t>
            </w:r>
            <w:r w:rsidR="0096489A">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FK</w:t>
            </w:r>
          </w:p>
        </w:tc>
        <w:tc>
          <w:tcPr>
            <w:tcW w:w="1460" w:type="dxa"/>
          </w:tcPr>
          <w:p w:rsidR="0096489A" w:rsidRDefault="00070B73" w:rsidP="0016515E">
            <w:r>
              <w:t>Provider</w:t>
            </w:r>
          </w:p>
        </w:tc>
      </w:tr>
      <w:tr w:rsidR="0096489A" w:rsidTr="0016515E">
        <w:trPr>
          <w:trHeight w:val="264"/>
        </w:trPr>
        <w:tc>
          <w:tcPr>
            <w:tcW w:w="2386" w:type="dxa"/>
          </w:tcPr>
          <w:p w:rsidR="0096489A" w:rsidRDefault="00070B73" w:rsidP="0016515E">
            <w:r>
              <w:t>SERVICE_ID</w:t>
            </w:r>
          </w:p>
        </w:tc>
        <w:tc>
          <w:tcPr>
            <w:tcW w:w="1310" w:type="dxa"/>
          </w:tcPr>
          <w:p w:rsidR="0096489A" w:rsidRDefault="00070B73" w:rsidP="0016515E">
            <w:r>
              <w:t xml:space="preserve">Service </w:t>
            </w:r>
            <w:r w:rsidR="0096489A">
              <w:t>Number</w:t>
            </w:r>
          </w:p>
        </w:tc>
        <w:tc>
          <w:tcPr>
            <w:tcW w:w="1201" w:type="dxa"/>
          </w:tcPr>
          <w:p w:rsidR="0096489A" w:rsidRDefault="0096489A" w:rsidP="0016515E">
            <w:r>
              <w:t>NUMBER</w:t>
            </w:r>
          </w:p>
        </w:tc>
        <w:tc>
          <w:tcPr>
            <w:tcW w:w="970" w:type="dxa"/>
          </w:tcPr>
          <w:p w:rsidR="0096489A" w:rsidRDefault="0096489A" w:rsidP="0016515E"/>
        </w:tc>
        <w:tc>
          <w:tcPr>
            <w:tcW w:w="1026" w:type="dxa"/>
          </w:tcPr>
          <w:p w:rsidR="0096489A" w:rsidRDefault="0096489A" w:rsidP="0016515E"/>
        </w:tc>
        <w:tc>
          <w:tcPr>
            <w:tcW w:w="940" w:type="dxa"/>
          </w:tcPr>
          <w:p w:rsidR="0096489A" w:rsidRDefault="0096489A" w:rsidP="0016515E"/>
        </w:tc>
        <w:tc>
          <w:tcPr>
            <w:tcW w:w="782" w:type="dxa"/>
          </w:tcPr>
          <w:p w:rsidR="0096489A" w:rsidRDefault="0096489A" w:rsidP="0016515E">
            <w:r>
              <w:t>YES</w:t>
            </w:r>
          </w:p>
        </w:tc>
        <w:tc>
          <w:tcPr>
            <w:tcW w:w="545" w:type="dxa"/>
          </w:tcPr>
          <w:p w:rsidR="0096489A" w:rsidRDefault="0096489A" w:rsidP="0016515E">
            <w:r>
              <w:t>FK</w:t>
            </w:r>
          </w:p>
        </w:tc>
        <w:tc>
          <w:tcPr>
            <w:tcW w:w="1460" w:type="dxa"/>
          </w:tcPr>
          <w:p w:rsidR="0096489A" w:rsidRDefault="00070B73" w:rsidP="0016515E">
            <w:r>
              <w:t>Service</w:t>
            </w:r>
          </w:p>
        </w:tc>
      </w:tr>
    </w:tbl>
    <w:p w:rsidR="001D1623" w:rsidRDefault="001D1623" w:rsidP="001D1623">
      <w:pPr>
        <w:pStyle w:val="Heading3"/>
      </w:pPr>
    </w:p>
    <w:p w:rsidR="001D1623" w:rsidRDefault="001D1623">
      <w:pPr>
        <w:rPr>
          <w:rFonts w:asciiTheme="majorHAnsi" w:eastAsiaTheme="majorEastAsia" w:hAnsiTheme="majorHAnsi" w:cstheme="majorBidi"/>
          <w:b/>
          <w:bCs/>
        </w:rPr>
      </w:pPr>
      <w:r>
        <w:br w:type="page"/>
      </w:r>
    </w:p>
    <w:p w:rsidR="001D1623" w:rsidRDefault="001D1623" w:rsidP="001D1623">
      <w:pPr>
        <w:pStyle w:val="Heading3"/>
      </w:pPr>
      <w:r>
        <w:lastRenderedPageBreak/>
        <w:t>Appointment Table</w:t>
      </w:r>
    </w:p>
    <w:p w:rsidR="001D1623" w:rsidRDefault="001D1623" w:rsidP="001D1623">
      <w:r>
        <w:t>Table Description</w:t>
      </w:r>
    </w:p>
    <w:p w:rsidR="001D1623" w:rsidRDefault="001D1623" w:rsidP="001D1623">
      <w:pPr>
        <w:ind w:left="708"/>
      </w:pPr>
      <w:r>
        <w:t>This table contains about the appointments at a Clinic.</w:t>
      </w:r>
    </w:p>
    <w:p w:rsidR="001D1623" w:rsidRDefault="001D1623" w:rsidP="001D1623">
      <w:r>
        <w:t>Other Tables Referenced</w:t>
      </w:r>
    </w:p>
    <w:p w:rsidR="001D1623" w:rsidRDefault="001D1623" w:rsidP="001D1623">
      <w:pPr>
        <w:ind w:firstLine="708"/>
      </w:pPr>
      <w:r>
        <w:t>Clinic, Household Person</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1D1623" w:rsidTr="0016515E">
        <w:trPr>
          <w:trHeight w:val="542"/>
        </w:trPr>
        <w:tc>
          <w:tcPr>
            <w:tcW w:w="2386" w:type="dxa"/>
          </w:tcPr>
          <w:p w:rsidR="001D1623" w:rsidRDefault="001D1623" w:rsidP="0016515E">
            <w:pPr>
              <w:jc w:val="center"/>
            </w:pPr>
            <w:r>
              <w:t>ATTRIBUTE NAME</w:t>
            </w:r>
          </w:p>
        </w:tc>
        <w:tc>
          <w:tcPr>
            <w:tcW w:w="1310" w:type="dxa"/>
          </w:tcPr>
          <w:p w:rsidR="001D1623" w:rsidRDefault="001D1623" w:rsidP="0016515E">
            <w:pPr>
              <w:jc w:val="center"/>
            </w:pPr>
            <w:r>
              <w:t>CONTENTS</w:t>
            </w:r>
          </w:p>
        </w:tc>
        <w:tc>
          <w:tcPr>
            <w:tcW w:w="1201" w:type="dxa"/>
          </w:tcPr>
          <w:p w:rsidR="001D1623" w:rsidRDefault="001D1623" w:rsidP="0016515E">
            <w:pPr>
              <w:jc w:val="center"/>
            </w:pPr>
            <w:r>
              <w:t>TYPE</w:t>
            </w:r>
          </w:p>
        </w:tc>
        <w:tc>
          <w:tcPr>
            <w:tcW w:w="970" w:type="dxa"/>
          </w:tcPr>
          <w:p w:rsidR="001D1623" w:rsidRDefault="001D1623" w:rsidP="0016515E">
            <w:pPr>
              <w:jc w:val="center"/>
            </w:pPr>
            <w:r>
              <w:t>LENGTH</w:t>
            </w:r>
          </w:p>
        </w:tc>
        <w:tc>
          <w:tcPr>
            <w:tcW w:w="1026" w:type="dxa"/>
          </w:tcPr>
          <w:p w:rsidR="001D1623" w:rsidRDefault="001D1623" w:rsidP="0016515E">
            <w:pPr>
              <w:jc w:val="center"/>
            </w:pPr>
            <w:r>
              <w:t>FORMAT</w:t>
            </w:r>
          </w:p>
        </w:tc>
        <w:tc>
          <w:tcPr>
            <w:tcW w:w="940" w:type="dxa"/>
          </w:tcPr>
          <w:p w:rsidR="001D1623" w:rsidRDefault="001D1623" w:rsidP="0016515E">
            <w:pPr>
              <w:jc w:val="center"/>
            </w:pPr>
            <w:r>
              <w:t>RANGE</w:t>
            </w:r>
          </w:p>
        </w:tc>
        <w:tc>
          <w:tcPr>
            <w:tcW w:w="782" w:type="dxa"/>
          </w:tcPr>
          <w:p w:rsidR="001D1623" w:rsidRDefault="001D1623" w:rsidP="0016515E">
            <w:pPr>
              <w:jc w:val="center"/>
            </w:pPr>
            <w:r>
              <w:t>REQ’D</w:t>
            </w:r>
          </w:p>
        </w:tc>
        <w:tc>
          <w:tcPr>
            <w:tcW w:w="545" w:type="dxa"/>
          </w:tcPr>
          <w:p w:rsidR="001D1623" w:rsidRDefault="001D1623" w:rsidP="0016515E">
            <w:pPr>
              <w:jc w:val="center"/>
            </w:pPr>
            <w:r>
              <w:t>KEY</w:t>
            </w:r>
          </w:p>
        </w:tc>
        <w:tc>
          <w:tcPr>
            <w:tcW w:w="1460" w:type="dxa"/>
          </w:tcPr>
          <w:p w:rsidR="001D1623" w:rsidRDefault="001D1623" w:rsidP="0016515E">
            <w:pPr>
              <w:jc w:val="center"/>
            </w:pPr>
            <w:r>
              <w:t>REFERENCED TABLE</w:t>
            </w:r>
          </w:p>
        </w:tc>
      </w:tr>
      <w:tr w:rsidR="001D1623" w:rsidTr="0016515E">
        <w:trPr>
          <w:trHeight w:val="278"/>
        </w:trPr>
        <w:tc>
          <w:tcPr>
            <w:tcW w:w="2386" w:type="dxa"/>
          </w:tcPr>
          <w:p w:rsidR="001D1623" w:rsidRDefault="001D1623" w:rsidP="0016515E">
            <w:r>
              <w:t>APPOINTMENT_ID</w:t>
            </w:r>
          </w:p>
        </w:tc>
        <w:tc>
          <w:tcPr>
            <w:tcW w:w="1310" w:type="dxa"/>
          </w:tcPr>
          <w:p w:rsidR="001D1623" w:rsidRDefault="001D1623" w:rsidP="0016515E">
            <w:r>
              <w:t>Appointment</w:t>
            </w:r>
          </w:p>
          <w:p w:rsidR="001D1623" w:rsidRDefault="001D1623" w:rsidP="0016515E">
            <w:r>
              <w:t>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PK</w:t>
            </w:r>
          </w:p>
        </w:tc>
        <w:tc>
          <w:tcPr>
            <w:tcW w:w="1460" w:type="dxa"/>
          </w:tcPr>
          <w:p w:rsidR="001D1623" w:rsidRDefault="001D1623" w:rsidP="0016515E"/>
        </w:tc>
      </w:tr>
      <w:tr w:rsidR="001D1623" w:rsidTr="0016515E">
        <w:trPr>
          <w:trHeight w:val="264"/>
        </w:trPr>
        <w:tc>
          <w:tcPr>
            <w:tcW w:w="2386" w:type="dxa"/>
          </w:tcPr>
          <w:p w:rsidR="001D1623" w:rsidRDefault="001D1623" w:rsidP="0016515E">
            <w:r>
              <w:t>CLINIC_ID</w:t>
            </w:r>
          </w:p>
        </w:tc>
        <w:tc>
          <w:tcPr>
            <w:tcW w:w="1310" w:type="dxa"/>
          </w:tcPr>
          <w:p w:rsidR="001D1623" w:rsidRDefault="001D1623" w:rsidP="0016515E">
            <w:r>
              <w:t>Clinic 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FK</w:t>
            </w:r>
          </w:p>
        </w:tc>
        <w:tc>
          <w:tcPr>
            <w:tcW w:w="1460" w:type="dxa"/>
          </w:tcPr>
          <w:p w:rsidR="001D1623" w:rsidRDefault="001D1623" w:rsidP="0016515E">
            <w:r>
              <w:t>Clinic</w:t>
            </w:r>
          </w:p>
        </w:tc>
      </w:tr>
      <w:tr w:rsidR="001D1623" w:rsidTr="0016515E">
        <w:trPr>
          <w:trHeight w:val="264"/>
        </w:trPr>
        <w:tc>
          <w:tcPr>
            <w:tcW w:w="2386" w:type="dxa"/>
          </w:tcPr>
          <w:p w:rsidR="001D1623" w:rsidRDefault="001D1623" w:rsidP="0016515E">
            <w:r>
              <w:t>HOUSEHOLD_PERSON_ID</w:t>
            </w:r>
          </w:p>
        </w:tc>
        <w:tc>
          <w:tcPr>
            <w:tcW w:w="1310" w:type="dxa"/>
          </w:tcPr>
          <w:p w:rsidR="001D1623" w:rsidRDefault="001D1623" w:rsidP="0016515E">
            <w:r>
              <w:t>Person being served Number</w:t>
            </w:r>
          </w:p>
        </w:tc>
        <w:tc>
          <w:tcPr>
            <w:tcW w:w="1201" w:type="dxa"/>
          </w:tcPr>
          <w:p w:rsidR="001D1623" w:rsidRDefault="001D1623" w:rsidP="0016515E">
            <w:r>
              <w:t>NUMBER</w:t>
            </w:r>
          </w:p>
        </w:tc>
        <w:tc>
          <w:tcPr>
            <w:tcW w:w="970" w:type="dxa"/>
          </w:tcPr>
          <w:p w:rsidR="001D1623" w:rsidRDefault="001D1623" w:rsidP="0016515E"/>
        </w:tc>
        <w:tc>
          <w:tcPr>
            <w:tcW w:w="1026" w:type="dxa"/>
          </w:tcPr>
          <w:p w:rsidR="001D1623" w:rsidRDefault="001D1623" w:rsidP="0016515E"/>
        </w:tc>
        <w:tc>
          <w:tcPr>
            <w:tcW w:w="940" w:type="dxa"/>
          </w:tcPr>
          <w:p w:rsidR="001D1623" w:rsidRDefault="001D1623" w:rsidP="0016515E"/>
        </w:tc>
        <w:tc>
          <w:tcPr>
            <w:tcW w:w="782" w:type="dxa"/>
          </w:tcPr>
          <w:p w:rsidR="001D1623" w:rsidRDefault="001D1623" w:rsidP="0016515E">
            <w:r>
              <w:t>YES</w:t>
            </w:r>
          </w:p>
        </w:tc>
        <w:tc>
          <w:tcPr>
            <w:tcW w:w="545" w:type="dxa"/>
          </w:tcPr>
          <w:p w:rsidR="001D1623" w:rsidRDefault="001D1623" w:rsidP="0016515E">
            <w:r>
              <w:t>FK</w:t>
            </w:r>
          </w:p>
        </w:tc>
        <w:tc>
          <w:tcPr>
            <w:tcW w:w="1460" w:type="dxa"/>
          </w:tcPr>
          <w:p w:rsidR="001D1623" w:rsidRDefault="001D1623" w:rsidP="0016515E">
            <w:r>
              <w:t>Household Person</w:t>
            </w:r>
          </w:p>
        </w:tc>
      </w:tr>
    </w:tbl>
    <w:p w:rsidR="00A87A99" w:rsidRDefault="00A87A99" w:rsidP="00A87A99"/>
    <w:p w:rsidR="000E0AFD" w:rsidRDefault="000E0AFD" w:rsidP="000E0AFD">
      <w:pPr>
        <w:pStyle w:val="Heading3"/>
      </w:pPr>
      <w:r>
        <w:t>Appointment Service Table</w:t>
      </w:r>
    </w:p>
    <w:p w:rsidR="000E0AFD" w:rsidRDefault="000E0AFD" w:rsidP="000E0AFD">
      <w:r>
        <w:t>Table Description</w:t>
      </w:r>
    </w:p>
    <w:p w:rsidR="000E0AFD" w:rsidRDefault="000E0AFD" w:rsidP="000E0AFD">
      <w:pPr>
        <w:ind w:left="708"/>
      </w:pPr>
      <w:r>
        <w:t>This table contains about the services and providers who will provide the service in a room at a clinic.</w:t>
      </w:r>
    </w:p>
    <w:p w:rsidR="000E0AFD" w:rsidRDefault="000E0AFD" w:rsidP="000E0AFD">
      <w:r>
        <w:t>Other Tables Referenced</w:t>
      </w:r>
    </w:p>
    <w:p w:rsidR="000E0AFD" w:rsidRDefault="000E0AFD" w:rsidP="000E0AFD">
      <w:pPr>
        <w:ind w:firstLine="708"/>
      </w:pPr>
      <w:r>
        <w:t>Appointment, Provider, Service, Room</w:t>
      </w:r>
    </w:p>
    <w:tbl>
      <w:tblPr>
        <w:tblStyle w:val="TableGrid"/>
        <w:tblW w:w="10653" w:type="dxa"/>
        <w:tblInd w:w="-635" w:type="dxa"/>
        <w:tblLook w:val="04A0" w:firstRow="1" w:lastRow="0" w:firstColumn="1" w:lastColumn="0" w:noHBand="0" w:noVBand="1"/>
      </w:tblPr>
      <w:tblGrid>
        <w:gridCol w:w="2709"/>
        <w:gridCol w:w="1405"/>
        <w:gridCol w:w="1034"/>
        <w:gridCol w:w="941"/>
        <w:gridCol w:w="1005"/>
        <w:gridCol w:w="851"/>
        <w:gridCol w:w="782"/>
        <w:gridCol w:w="545"/>
        <w:gridCol w:w="1381"/>
      </w:tblGrid>
      <w:tr w:rsidR="000E0AFD" w:rsidTr="004577AF">
        <w:trPr>
          <w:trHeight w:val="542"/>
        </w:trPr>
        <w:tc>
          <w:tcPr>
            <w:tcW w:w="2709" w:type="dxa"/>
          </w:tcPr>
          <w:p w:rsidR="000E0AFD" w:rsidRDefault="000E0AFD" w:rsidP="0016515E">
            <w:pPr>
              <w:jc w:val="center"/>
            </w:pPr>
            <w:r>
              <w:t>ATTRIBUTE NAME</w:t>
            </w:r>
          </w:p>
        </w:tc>
        <w:tc>
          <w:tcPr>
            <w:tcW w:w="1405" w:type="dxa"/>
          </w:tcPr>
          <w:p w:rsidR="000E0AFD" w:rsidRDefault="000E0AFD" w:rsidP="0016515E">
            <w:pPr>
              <w:jc w:val="center"/>
            </w:pPr>
            <w:r>
              <w:t>CONTENTS</w:t>
            </w:r>
          </w:p>
        </w:tc>
        <w:tc>
          <w:tcPr>
            <w:tcW w:w="1034" w:type="dxa"/>
          </w:tcPr>
          <w:p w:rsidR="000E0AFD" w:rsidRDefault="000E0AFD" w:rsidP="0016515E">
            <w:pPr>
              <w:jc w:val="center"/>
            </w:pPr>
            <w:r>
              <w:t>TYPE</w:t>
            </w:r>
          </w:p>
        </w:tc>
        <w:tc>
          <w:tcPr>
            <w:tcW w:w="941" w:type="dxa"/>
          </w:tcPr>
          <w:p w:rsidR="000E0AFD" w:rsidRDefault="000E0AFD" w:rsidP="0016515E">
            <w:pPr>
              <w:jc w:val="center"/>
            </w:pPr>
            <w:r>
              <w:t>LENGTH</w:t>
            </w:r>
          </w:p>
        </w:tc>
        <w:tc>
          <w:tcPr>
            <w:tcW w:w="1005" w:type="dxa"/>
          </w:tcPr>
          <w:p w:rsidR="000E0AFD" w:rsidRDefault="000E0AFD" w:rsidP="0016515E">
            <w:pPr>
              <w:jc w:val="center"/>
            </w:pPr>
            <w:r>
              <w:t>FORMAT</w:t>
            </w:r>
          </w:p>
        </w:tc>
        <w:tc>
          <w:tcPr>
            <w:tcW w:w="851" w:type="dxa"/>
          </w:tcPr>
          <w:p w:rsidR="000E0AFD" w:rsidRDefault="000E0AFD" w:rsidP="0016515E">
            <w:pPr>
              <w:jc w:val="center"/>
            </w:pPr>
            <w:r>
              <w:t>RANGE</w:t>
            </w:r>
          </w:p>
        </w:tc>
        <w:tc>
          <w:tcPr>
            <w:tcW w:w="782" w:type="dxa"/>
          </w:tcPr>
          <w:p w:rsidR="000E0AFD" w:rsidRDefault="000E0AFD" w:rsidP="0016515E">
            <w:pPr>
              <w:jc w:val="center"/>
            </w:pPr>
            <w:r>
              <w:t>REQ’D</w:t>
            </w:r>
          </w:p>
        </w:tc>
        <w:tc>
          <w:tcPr>
            <w:tcW w:w="545" w:type="dxa"/>
          </w:tcPr>
          <w:p w:rsidR="000E0AFD" w:rsidRDefault="000E0AFD" w:rsidP="0016515E">
            <w:pPr>
              <w:jc w:val="center"/>
            </w:pPr>
            <w:r>
              <w:t>KEY</w:t>
            </w:r>
          </w:p>
        </w:tc>
        <w:tc>
          <w:tcPr>
            <w:tcW w:w="1381" w:type="dxa"/>
          </w:tcPr>
          <w:p w:rsidR="000E0AFD" w:rsidRDefault="000E0AFD" w:rsidP="0016515E">
            <w:pPr>
              <w:jc w:val="center"/>
            </w:pPr>
            <w:r>
              <w:t>REFERENCED TABLE</w:t>
            </w:r>
          </w:p>
        </w:tc>
      </w:tr>
      <w:tr w:rsidR="000E0AFD" w:rsidTr="004577AF">
        <w:trPr>
          <w:trHeight w:val="542"/>
        </w:trPr>
        <w:tc>
          <w:tcPr>
            <w:tcW w:w="2709" w:type="dxa"/>
          </w:tcPr>
          <w:p w:rsidR="000E0AFD" w:rsidRDefault="000E0AFD" w:rsidP="0016515E">
            <w:pPr>
              <w:jc w:val="center"/>
            </w:pPr>
            <w:r>
              <w:t>APPOINTMENT_SERVICE_ID</w:t>
            </w:r>
          </w:p>
        </w:tc>
        <w:tc>
          <w:tcPr>
            <w:tcW w:w="1405" w:type="dxa"/>
          </w:tcPr>
          <w:p w:rsidR="000E0AFD" w:rsidRDefault="004577AF" w:rsidP="0016515E">
            <w:pPr>
              <w:jc w:val="center"/>
            </w:pPr>
            <w:r>
              <w:t>Appointment Service Number</w:t>
            </w:r>
          </w:p>
        </w:tc>
        <w:tc>
          <w:tcPr>
            <w:tcW w:w="1034" w:type="dxa"/>
          </w:tcPr>
          <w:p w:rsidR="000E0AFD" w:rsidRDefault="000E0AFD" w:rsidP="0016515E">
            <w:pPr>
              <w:jc w:val="center"/>
            </w:pPr>
          </w:p>
        </w:tc>
        <w:tc>
          <w:tcPr>
            <w:tcW w:w="941" w:type="dxa"/>
          </w:tcPr>
          <w:p w:rsidR="000E0AFD" w:rsidRDefault="000E0AFD" w:rsidP="0016515E">
            <w:pPr>
              <w:jc w:val="center"/>
            </w:pPr>
          </w:p>
        </w:tc>
        <w:tc>
          <w:tcPr>
            <w:tcW w:w="1005" w:type="dxa"/>
          </w:tcPr>
          <w:p w:rsidR="000E0AFD" w:rsidRDefault="000E0AFD" w:rsidP="0016515E">
            <w:pPr>
              <w:jc w:val="center"/>
            </w:pPr>
          </w:p>
        </w:tc>
        <w:tc>
          <w:tcPr>
            <w:tcW w:w="851" w:type="dxa"/>
          </w:tcPr>
          <w:p w:rsidR="000E0AFD" w:rsidRDefault="000E0AFD" w:rsidP="0016515E">
            <w:pPr>
              <w:jc w:val="center"/>
            </w:pPr>
          </w:p>
        </w:tc>
        <w:tc>
          <w:tcPr>
            <w:tcW w:w="782" w:type="dxa"/>
          </w:tcPr>
          <w:p w:rsidR="000E0AFD" w:rsidRDefault="000E0AFD" w:rsidP="0016515E">
            <w:pPr>
              <w:jc w:val="center"/>
            </w:pPr>
          </w:p>
        </w:tc>
        <w:tc>
          <w:tcPr>
            <w:tcW w:w="545" w:type="dxa"/>
          </w:tcPr>
          <w:p w:rsidR="000E0AFD" w:rsidRDefault="000E0AFD" w:rsidP="0016515E">
            <w:pPr>
              <w:jc w:val="center"/>
            </w:pPr>
          </w:p>
        </w:tc>
        <w:tc>
          <w:tcPr>
            <w:tcW w:w="1381" w:type="dxa"/>
          </w:tcPr>
          <w:p w:rsidR="000E0AFD" w:rsidRDefault="000E0AFD" w:rsidP="0016515E">
            <w:pPr>
              <w:jc w:val="center"/>
            </w:pPr>
          </w:p>
        </w:tc>
      </w:tr>
      <w:tr w:rsidR="000E0AFD" w:rsidTr="004577AF">
        <w:trPr>
          <w:trHeight w:val="278"/>
        </w:trPr>
        <w:tc>
          <w:tcPr>
            <w:tcW w:w="2709" w:type="dxa"/>
          </w:tcPr>
          <w:p w:rsidR="000E0AFD" w:rsidRDefault="000E0AFD" w:rsidP="0016515E">
            <w:r>
              <w:t>APPOINTMENT_ID</w:t>
            </w:r>
          </w:p>
        </w:tc>
        <w:tc>
          <w:tcPr>
            <w:tcW w:w="1405" w:type="dxa"/>
          </w:tcPr>
          <w:p w:rsidR="000E0AFD" w:rsidRDefault="000E0AFD" w:rsidP="0016515E">
            <w:r>
              <w:t>Appointment</w:t>
            </w:r>
          </w:p>
          <w:p w:rsidR="000E0AFD" w:rsidRDefault="000E0AFD" w:rsidP="0016515E">
            <w:r>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PK</w:t>
            </w:r>
          </w:p>
        </w:tc>
        <w:tc>
          <w:tcPr>
            <w:tcW w:w="1381" w:type="dxa"/>
          </w:tcPr>
          <w:p w:rsidR="000E0AFD" w:rsidRDefault="000E0AFD" w:rsidP="0016515E"/>
        </w:tc>
      </w:tr>
      <w:tr w:rsidR="000E0AFD" w:rsidTr="004577AF">
        <w:trPr>
          <w:trHeight w:val="264"/>
        </w:trPr>
        <w:tc>
          <w:tcPr>
            <w:tcW w:w="2709" w:type="dxa"/>
          </w:tcPr>
          <w:p w:rsidR="000E0AFD" w:rsidRDefault="000E0AFD" w:rsidP="0016515E">
            <w:r>
              <w:t>PROVIDER_ID</w:t>
            </w:r>
          </w:p>
        </w:tc>
        <w:tc>
          <w:tcPr>
            <w:tcW w:w="1405" w:type="dxa"/>
          </w:tcPr>
          <w:p w:rsidR="000E0AFD" w:rsidRDefault="004577AF" w:rsidP="0016515E">
            <w:r>
              <w:t xml:space="preserve">Provider </w:t>
            </w:r>
            <w:r w:rsidR="000E0AFD">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FK</w:t>
            </w:r>
          </w:p>
        </w:tc>
        <w:tc>
          <w:tcPr>
            <w:tcW w:w="1381" w:type="dxa"/>
          </w:tcPr>
          <w:p w:rsidR="000E0AFD" w:rsidRDefault="000E0AFD" w:rsidP="0016515E">
            <w:r>
              <w:t>Clinic</w:t>
            </w:r>
          </w:p>
        </w:tc>
      </w:tr>
      <w:tr w:rsidR="000E0AFD" w:rsidTr="004577AF">
        <w:trPr>
          <w:trHeight w:val="264"/>
        </w:trPr>
        <w:tc>
          <w:tcPr>
            <w:tcW w:w="2709" w:type="dxa"/>
          </w:tcPr>
          <w:p w:rsidR="000E0AFD" w:rsidRDefault="004577AF" w:rsidP="0016515E">
            <w:r>
              <w:t>SERVICE_ID</w:t>
            </w:r>
          </w:p>
        </w:tc>
        <w:tc>
          <w:tcPr>
            <w:tcW w:w="1405" w:type="dxa"/>
          </w:tcPr>
          <w:p w:rsidR="000E0AFD" w:rsidRDefault="004577AF" w:rsidP="0016515E">
            <w:r>
              <w:t xml:space="preserve">Service </w:t>
            </w:r>
            <w:r w:rsidR="000E0AFD">
              <w:t>Number</w:t>
            </w:r>
          </w:p>
        </w:tc>
        <w:tc>
          <w:tcPr>
            <w:tcW w:w="1034" w:type="dxa"/>
          </w:tcPr>
          <w:p w:rsidR="000E0AFD" w:rsidRDefault="000E0AFD" w:rsidP="0016515E">
            <w:r>
              <w:t>NUMBER</w:t>
            </w:r>
          </w:p>
        </w:tc>
        <w:tc>
          <w:tcPr>
            <w:tcW w:w="941" w:type="dxa"/>
          </w:tcPr>
          <w:p w:rsidR="000E0AFD" w:rsidRDefault="000E0AFD" w:rsidP="0016515E"/>
        </w:tc>
        <w:tc>
          <w:tcPr>
            <w:tcW w:w="1005" w:type="dxa"/>
          </w:tcPr>
          <w:p w:rsidR="000E0AFD" w:rsidRDefault="000E0AFD" w:rsidP="0016515E"/>
        </w:tc>
        <w:tc>
          <w:tcPr>
            <w:tcW w:w="851" w:type="dxa"/>
          </w:tcPr>
          <w:p w:rsidR="000E0AFD" w:rsidRDefault="000E0AFD" w:rsidP="0016515E"/>
        </w:tc>
        <w:tc>
          <w:tcPr>
            <w:tcW w:w="782" w:type="dxa"/>
          </w:tcPr>
          <w:p w:rsidR="000E0AFD" w:rsidRDefault="000E0AFD" w:rsidP="0016515E">
            <w:r>
              <w:t>YES</w:t>
            </w:r>
          </w:p>
        </w:tc>
        <w:tc>
          <w:tcPr>
            <w:tcW w:w="545" w:type="dxa"/>
          </w:tcPr>
          <w:p w:rsidR="000E0AFD" w:rsidRDefault="000E0AFD" w:rsidP="0016515E">
            <w:r>
              <w:t>FK</w:t>
            </w:r>
          </w:p>
        </w:tc>
        <w:tc>
          <w:tcPr>
            <w:tcW w:w="1381" w:type="dxa"/>
          </w:tcPr>
          <w:p w:rsidR="000E0AFD" w:rsidRDefault="000E0AFD" w:rsidP="0016515E">
            <w:r>
              <w:t>Household Person</w:t>
            </w:r>
          </w:p>
        </w:tc>
      </w:tr>
      <w:tr w:rsidR="004577AF" w:rsidTr="004577AF">
        <w:trPr>
          <w:trHeight w:val="264"/>
        </w:trPr>
        <w:tc>
          <w:tcPr>
            <w:tcW w:w="2709" w:type="dxa"/>
          </w:tcPr>
          <w:p w:rsidR="004577AF" w:rsidRDefault="004577AF" w:rsidP="004577AF">
            <w:r>
              <w:t>ROOM_ID</w:t>
            </w:r>
          </w:p>
        </w:tc>
        <w:tc>
          <w:tcPr>
            <w:tcW w:w="1405" w:type="dxa"/>
          </w:tcPr>
          <w:p w:rsidR="004577AF" w:rsidRDefault="004577AF" w:rsidP="004577AF">
            <w:r>
              <w:t>Room Number</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r>
              <w:t>FK</w:t>
            </w:r>
          </w:p>
        </w:tc>
        <w:tc>
          <w:tcPr>
            <w:tcW w:w="1381" w:type="dxa"/>
          </w:tcPr>
          <w:p w:rsidR="004577AF" w:rsidRDefault="002A3F4E" w:rsidP="004577AF">
            <w:r>
              <w:t>Room</w:t>
            </w:r>
          </w:p>
        </w:tc>
      </w:tr>
      <w:tr w:rsidR="004577AF" w:rsidTr="004577AF">
        <w:trPr>
          <w:trHeight w:val="264"/>
        </w:trPr>
        <w:tc>
          <w:tcPr>
            <w:tcW w:w="2709" w:type="dxa"/>
          </w:tcPr>
          <w:p w:rsidR="004577AF" w:rsidRDefault="004577AF" w:rsidP="004577AF">
            <w:r>
              <w:t>COST</w:t>
            </w:r>
          </w:p>
        </w:tc>
        <w:tc>
          <w:tcPr>
            <w:tcW w:w="1405" w:type="dxa"/>
          </w:tcPr>
          <w:p w:rsidR="004577AF" w:rsidRDefault="004577AF" w:rsidP="004577AF">
            <w:r>
              <w:t>Price of Service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r>
              <w:t>6,2</w:t>
            </w:r>
          </w:p>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TIME</w:t>
            </w:r>
          </w:p>
        </w:tc>
        <w:tc>
          <w:tcPr>
            <w:tcW w:w="1405" w:type="dxa"/>
          </w:tcPr>
          <w:p w:rsidR="004577AF" w:rsidRDefault="004577AF" w:rsidP="004577AF">
            <w:r>
              <w:t>Start Time</w:t>
            </w:r>
          </w:p>
        </w:tc>
        <w:tc>
          <w:tcPr>
            <w:tcW w:w="1034" w:type="dxa"/>
          </w:tcPr>
          <w:p w:rsidR="004577AF" w:rsidRDefault="004577AF" w:rsidP="004577AF">
            <w:r>
              <w:t>DATE</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r w:rsidR="004577AF" w:rsidTr="004577AF">
        <w:trPr>
          <w:trHeight w:val="264"/>
        </w:trPr>
        <w:tc>
          <w:tcPr>
            <w:tcW w:w="2709" w:type="dxa"/>
          </w:tcPr>
          <w:p w:rsidR="004577AF" w:rsidRDefault="004577AF" w:rsidP="004577AF">
            <w:r>
              <w:t>MINUTES</w:t>
            </w:r>
          </w:p>
        </w:tc>
        <w:tc>
          <w:tcPr>
            <w:tcW w:w="1405" w:type="dxa"/>
          </w:tcPr>
          <w:p w:rsidR="004577AF" w:rsidRDefault="004577AF" w:rsidP="004577AF">
            <w:r>
              <w:t>Time to Complete</w:t>
            </w:r>
          </w:p>
        </w:tc>
        <w:tc>
          <w:tcPr>
            <w:tcW w:w="1034" w:type="dxa"/>
          </w:tcPr>
          <w:p w:rsidR="004577AF" w:rsidRDefault="004577AF" w:rsidP="004577AF">
            <w:r>
              <w:t>NUMBER</w:t>
            </w:r>
          </w:p>
        </w:tc>
        <w:tc>
          <w:tcPr>
            <w:tcW w:w="941" w:type="dxa"/>
          </w:tcPr>
          <w:p w:rsidR="004577AF" w:rsidRDefault="004577AF" w:rsidP="004577AF"/>
        </w:tc>
        <w:tc>
          <w:tcPr>
            <w:tcW w:w="1005" w:type="dxa"/>
          </w:tcPr>
          <w:p w:rsidR="004577AF" w:rsidRDefault="004577AF" w:rsidP="004577AF"/>
        </w:tc>
        <w:tc>
          <w:tcPr>
            <w:tcW w:w="851" w:type="dxa"/>
          </w:tcPr>
          <w:p w:rsidR="004577AF" w:rsidRDefault="004577AF" w:rsidP="004577AF"/>
        </w:tc>
        <w:tc>
          <w:tcPr>
            <w:tcW w:w="782" w:type="dxa"/>
          </w:tcPr>
          <w:p w:rsidR="004577AF" w:rsidRDefault="004577AF" w:rsidP="004577AF">
            <w:r>
              <w:t>YES</w:t>
            </w:r>
          </w:p>
        </w:tc>
        <w:tc>
          <w:tcPr>
            <w:tcW w:w="545" w:type="dxa"/>
          </w:tcPr>
          <w:p w:rsidR="004577AF" w:rsidRDefault="004577AF" w:rsidP="004577AF"/>
        </w:tc>
        <w:tc>
          <w:tcPr>
            <w:tcW w:w="1381" w:type="dxa"/>
          </w:tcPr>
          <w:p w:rsidR="004577AF" w:rsidRDefault="004577AF" w:rsidP="004577AF"/>
        </w:tc>
      </w:tr>
    </w:tbl>
    <w:p w:rsidR="002A3F4E" w:rsidRDefault="002A3F4E" w:rsidP="000E0AFD"/>
    <w:p w:rsidR="002A3F4E" w:rsidRDefault="002A3F4E" w:rsidP="002A3F4E">
      <w:pPr>
        <w:pStyle w:val="Heading3"/>
      </w:pPr>
      <w:r>
        <w:lastRenderedPageBreak/>
        <w:t>Payment Table</w:t>
      </w:r>
    </w:p>
    <w:p w:rsidR="002A3F4E" w:rsidRDefault="002A3F4E" w:rsidP="002A3F4E">
      <w:r>
        <w:t>Table Description</w:t>
      </w:r>
    </w:p>
    <w:p w:rsidR="002A3F4E" w:rsidRDefault="002A3F4E" w:rsidP="002A3F4E">
      <w:pPr>
        <w:ind w:left="708"/>
      </w:pPr>
      <w:r>
        <w:t>This table contains about payments and credits for an appointment</w:t>
      </w:r>
    </w:p>
    <w:p w:rsidR="002A3F4E" w:rsidRDefault="002A3F4E" w:rsidP="002A3F4E">
      <w:r>
        <w:t>Other Tables Referenced</w:t>
      </w:r>
    </w:p>
    <w:p w:rsidR="002A3F4E" w:rsidRDefault="002A3F4E" w:rsidP="002A3F4E">
      <w:pPr>
        <w:ind w:firstLine="708"/>
      </w:pPr>
      <w:r>
        <w:t>Appointment</w:t>
      </w:r>
    </w:p>
    <w:tbl>
      <w:tblPr>
        <w:tblStyle w:val="TableGrid"/>
        <w:tblW w:w="10620" w:type="dxa"/>
        <w:tblInd w:w="-635" w:type="dxa"/>
        <w:tblLook w:val="04A0" w:firstRow="1" w:lastRow="0" w:firstColumn="1" w:lastColumn="0" w:noHBand="0" w:noVBand="1"/>
      </w:tblPr>
      <w:tblGrid>
        <w:gridCol w:w="2499"/>
        <w:gridCol w:w="1405"/>
        <w:gridCol w:w="1111"/>
        <w:gridCol w:w="954"/>
        <w:gridCol w:w="1015"/>
        <w:gridCol w:w="892"/>
        <w:gridCol w:w="782"/>
        <w:gridCol w:w="545"/>
        <w:gridCol w:w="1417"/>
      </w:tblGrid>
      <w:tr w:rsidR="002A3F4E" w:rsidTr="002A3F4E">
        <w:trPr>
          <w:trHeight w:val="542"/>
        </w:trPr>
        <w:tc>
          <w:tcPr>
            <w:tcW w:w="2499" w:type="dxa"/>
          </w:tcPr>
          <w:p w:rsidR="002A3F4E" w:rsidRDefault="002A3F4E" w:rsidP="0016515E">
            <w:pPr>
              <w:jc w:val="center"/>
            </w:pPr>
            <w:r>
              <w:t>ATTRIBUTE NAME</w:t>
            </w:r>
          </w:p>
        </w:tc>
        <w:tc>
          <w:tcPr>
            <w:tcW w:w="1405" w:type="dxa"/>
          </w:tcPr>
          <w:p w:rsidR="002A3F4E" w:rsidRDefault="002A3F4E" w:rsidP="0016515E">
            <w:pPr>
              <w:jc w:val="center"/>
            </w:pPr>
            <w:r>
              <w:t>CONTENTS</w:t>
            </w:r>
          </w:p>
        </w:tc>
        <w:tc>
          <w:tcPr>
            <w:tcW w:w="1111" w:type="dxa"/>
          </w:tcPr>
          <w:p w:rsidR="002A3F4E" w:rsidRDefault="002A3F4E" w:rsidP="0016515E">
            <w:pPr>
              <w:jc w:val="center"/>
            </w:pPr>
            <w:r>
              <w:t>TYPE</w:t>
            </w:r>
          </w:p>
        </w:tc>
        <w:tc>
          <w:tcPr>
            <w:tcW w:w="954" w:type="dxa"/>
          </w:tcPr>
          <w:p w:rsidR="002A3F4E" w:rsidRDefault="002A3F4E" w:rsidP="0016515E">
            <w:pPr>
              <w:jc w:val="center"/>
            </w:pPr>
            <w:r>
              <w:t>LENGTH</w:t>
            </w:r>
          </w:p>
        </w:tc>
        <w:tc>
          <w:tcPr>
            <w:tcW w:w="1015" w:type="dxa"/>
          </w:tcPr>
          <w:p w:rsidR="002A3F4E" w:rsidRDefault="002A3F4E" w:rsidP="0016515E">
            <w:pPr>
              <w:jc w:val="center"/>
            </w:pPr>
            <w:r>
              <w:t>FORMAT</w:t>
            </w:r>
          </w:p>
        </w:tc>
        <w:tc>
          <w:tcPr>
            <w:tcW w:w="892" w:type="dxa"/>
          </w:tcPr>
          <w:p w:rsidR="002A3F4E" w:rsidRDefault="002A3F4E" w:rsidP="0016515E">
            <w:pPr>
              <w:jc w:val="center"/>
            </w:pPr>
            <w:r>
              <w:t>RANGE</w:t>
            </w:r>
          </w:p>
        </w:tc>
        <w:tc>
          <w:tcPr>
            <w:tcW w:w="782" w:type="dxa"/>
          </w:tcPr>
          <w:p w:rsidR="002A3F4E" w:rsidRDefault="002A3F4E" w:rsidP="0016515E">
            <w:pPr>
              <w:jc w:val="center"/>
            </w:pPr>
            <w:r>
              <w:t>REQ’D</w:t>
            </w:r>
          </w:p>
        </w:tc>
        <w:tc>
          <w:tcPr>
            <w:tcW w:w="545" w:type="dxa"/>
          </w:tcPr>
          <w:p w:rsidR="002A3F4E" w:rsidRDefault="002A3F4E" w:rsidP="0016515E">
            <w:pPr>
              <w:jc w:val="center"/>
            </w:pPr>
            <w:r>
              <w:t>KEY</w:t>
            </w:r>
          </w:p>
        </w:tc>
        <w:tc>
          <w:tcPr>
            <w:tcW w:w="1417" w:type="dxa"/>
          </w:tcPr>
          <w:p w:rsidR="002A3F4E" w:rsidRDefault="002A3F4E" w:rsidP="0016515E">
            <w:pPr>
              <w:jc w:val="center"/>
            </w:pPr>
            <w:r>
              <w:t>REFERENCED TABLE</w:t>
            </w:r>
          </w:p>
        </w:tc>
      </w:tr>
      <w:tr w:rsidR="002A3F4E" w:rsidTr="002A3F4E">
        <w:trPr>
          <w:trHeight w:val="542"/>
        </w:trPr>
        <w:tc>
          <w:tcPr>
            <w:tcW w:w="2499" w:type="dxa"/>
          </w:tcPr>
          <w:p w:rsidR="002A3F4E" w:rsidRDefault="002A3F4E" w:rsidP="002A3F4E">
            <w:r>
              <w:t>PAYMENT_ID</w:t>
            </w:r>
          </w:p>
        </w:tc>
        <w:tc>
          <w:tcPr>
            <w:tcW w:w="1405" w:type="dxa"/>
          </w:tcPr>
          <w:p w:rsidR="002A3F4E" w:rsidRDefault="002A3F4E" w:rsidP="002A3F4E">
            <w:r>
              <w:t>Payment Number</w:t>
            </w:r>
          </w:p>
        </w:tc>
        <w:tc>
          <w:tcPr>
            <w:tcW w:w="1111" w:type="dxa"/>
          </w:tcPr>
          <w:p w:rsidR="002A3F4E" w:rsidRDefault="002A3F4E" w:rsidP="002A3F4E">
            <w:r>
              <w:t>NUMBER</w:t>
            </w:r>
          </w:p>
        </w:tc>
        <w:tc>
          <w:tcPr>
            <w:tcW w:w="954" w:type="dxa"/>
          </w:tcPr>
          <w:p w:rsidR="002A3F4E" w:rsidRDefault="002A3F4E" w:rsidP="002A3F4E"/>
        </w:tc>
        <w:tc>
          <w:tcPr>
            <w:tcW w:w="1015" w:type="dxa"/>
          </w:tcPr>
          <w:p w:rsidR="002A3F4E" w:rsidRDefault="002A3F4E" w:rsidP="002A3F4E"/>
        </w:tc>
        <w:tc>
          <w:tcPr>
            <w:tcW w:w="892" w:type="dxa"/>
          </w:tcPr>
          <w:p w:rsidR="002A3F4E" w:rsidRDefault="002A3F4E" w:rsidP="002A3F4E"/>
        </w:tc>
        <w:tc>
          <w:tcPr>
            <w:tcW w:w="782" w:type="dxa"/>
          </w:tcPr>
          <w:p w:rsidR="002A3F4E" w:rsidRDefault="002A3F4E" w:rsidP="002A3F4E">
            <w:r>
              <w:t>YES</w:t>
            </w:r>
          </w:p>
        </w:tc>
        <w:tc>
          <w:tcPr>
            <w:tcW w:w="545" w:type="dxa"/>
          </w:tcPr>
          <w:p w:rsidR="002A3F4E" w:rsidRDefault="002A3F4E" w:rsidP="002A3F4E">
            <w:r>
              <w:t>PK</w:t>
            </w:r>
          </w:p>
        </w:tc>
        <w:tc>
          <w:tcPr>
            <w:tcW w:w="1417" w:type="dxa"/>
          </w:tcPr>
          <w:p w:rsidR="002A3F4E" w:rsidRDefault="002A3F4E" w:rsidP="002A3F4E"/>
        </w:tc>
      </w:tr>
      <w:tr w:rsidR="002A3F4E" w:rsidTr="002A3F4E">
        <w:trPr>
          <w:trHeight w:val="278"/>
        </w:trPr>
        <w:tc>
          <w:tcPr>
            <w:tcW w:w="2499" w:type="dxa"/>
          </w:tcPr>
          <w:p w:rsidR="002A3F4E" w:rsidRDefault="002A3F4E" w:rsidP="0016515E">
            <w:r>
              <w:t>APPOINTMENT_ID</w:t>
            </w:r>
          </w:p>
        </w:tc>
        <w:tc>
          <w:tcPr>
            <w:tcW w:w="1405" w:type="dxa"/>
          </w:tcPr>
          <w:p w:rsidR="002A3F4E" w:rsidRDefault="002A3F4E" w:rsidP="0016515E">
            <w:r>
              <w:t>Appointment</w:t>
            </w:r>
          </w:p>
          <w:p w:rsidR="002A3F4E" w:rsidRDefault="002A3F4E" w:rsidP="0016515E">
            <w:r>
              <w:t>Number</w:t>
            </w:r>
          </w:p>
        </w:tc>
        <w:tc>
          <w:tcPr>
            <w:tcW w:w="1111" w:type="dxa"/>
          </w:tcPr>
          <w:p w:rsidR="002A3F4E" w:rsidRDefault="002A3F4E" w:rsidP="0016515E">
            <w:r>
              <w:t>NUMBER</w:t>
            </w:r>
          </w:p>
        </w:tc>
        <w:tc>
          <w:tcPr>
            <w:tcW w:w="954" w:type="dxa"/>
          </w:tcPr>
          <w:p w:rsidR="002A3F4E" w:rsidRDefault="002A3F4E" w:rsidP="0016515E"/>
        </w:tc>
        <w:tc>
          <w:tcPr>
            <w:tcW w:w="1015" w:type="dxa"/>
          </w:tcPr>
          <w:p w:rsidR="002A3F4E" w:rsidRDefault="002A3F4E" w:rsidP="0016515E"/>
        </w:tc>
        <w:tc>
          <w:tcPr>
            <w:tcW w:w="892" w:type="dxa"/>
          </w:tcPr>
          <w:p w:rsidR="002A3F4E" w:rsidRDefault="002A3F4E" w:rsidP="0016515E"/>
        </w:tc>
        <w:tc>
          <w:tcPr>
            <w:tcW w:w="782" w:type="dxa"/>
          </w:tcPr>
          <w:p w:rsidR="002A3F4E" w:rsidRDefault="002A3F4E" w:rsidP="0016515E">
            <w:r>
              <w:t>YES</w:t>
            </w:r>
          </w:p>
        </w:tc>
        <w:tc>
          <w:tcPr>
            <w:tcW w:w="545" w:type="dxa"/>
          </w:tcPr>
          <w:p w:rsidR="002A3F4E" w:rsidRDefault="002A3F4E" w:rsidP="0016515E">
            <w:r>
              <w:t>FK</w:t>
            </w:r>
          </w:p>
        </w:tc>
        <w:tc>
          <w:tcPr>
            <w:tcW w:w="1417" w:type="dxa"/>
          </w:tcPr>
          <w:p w:rsidR="002A3F4E" w:rsidRDefault="002A3F4E" w:rsidP="0016515E">
            <w:r>
              <w:t>Appointment</w:t>
            </w:r>
          </w:p>
        </w:tc>
      </w:tr>
      <w:tr w:rsidR="002A3F4E" w:rsidTr="002A3F4E">
        <w:trPr>
          <w:trHeight w:val="264"/>
        </w:trPr>
        <w:tc>
          <w:tcPr>
            <w:tcW w:w="2499" w:type="dxa"/>
          </w:tcPr>
          <w:p w:rsidR="002A3F4E" w:rsidRDefault="002A3F4E" w:rsidP="0016515E">
            <w:r>
              <w:t>PAYMENT</w:t>
            </w:r>
          </w:p>
        </w:tc>
        <w:tc>
          <w:tcPr>
            <w:tcW w:w="1405" w:type="dxa"/>
          </w:tcPr>
          <w:p w:rsidR="002A3F4E" w:rsidRDefault="002A3F4E" w:rsidP="0016515E">
            <w:r>
              <w:t>Payment Amount</w:t>
            </w:r>
          </w:p>
        </w:tc>
        <w:tc>
          <w:tcPr>
            <w:tcW w:w="1111" w:type="dxa"/>
          </w:tcPr>
          <w:p w:rsidR="002A3F4E" w:rsidRDefault="002A3F4E" w:rsidP="0016515E">
            <w:r>
              <w:t>NUMBER</w:t>
            </w:r>
          </w:p>
        </w:tc>
        <w:tc>
          <w:tcPr>
            <w:tcW w:w="954" w:type="dxa"/>
          </w:tcPr>
          <w:p w:rsidR="002A3F4E" w:rsidRDefault="002A3F4E" w:rsidP="0016515E"/>
        </w:tc>
        <w:tc>
          <w:tcPr>
            <w:tcW w:w="1015" w:type="dxa"/>
          </w:tcPr>
          <w:p w:rsidR="002A3F4E" w:rsidRDefault="002A3F4E" w:rsidP="0016515E"/>
        </w:tc>
        <w:tc>
          <w:tcPr>
            <w:tcW w:w="892" w:type="dxa"/>
          </w:tcPr>
          <w:p w:rsidR="002A3F4E" w:rsidRDefault="002A3F4E" w:rsidP="0016515E">
            <w:r>
              <w:t>6,2</w:t>
            </w:r>
          </w:p>
        </w:tc>
        <w:tc>
          <w:tcPr>
            <w:tcW w:w="782" w:type="dxa"/>
          </w:tcPr>
          <w:p w:rsidR="002A3F4E" w:rsidRDefault="002A3F4E" w:rsidP="0016515E">
            <w:r>
              <w:t>YES</w:t>
            </w:r>
          </w:p>
        </w:tc>
        <w:tc>
          <w:tcPr>
            <w:tcW w:w="545" w:type="dxa"/>
          </w:tcPr>
          <w:p w:rsidR="002A3F4E" w:rsidRDefault="002A3F4E" w:rsidP="0016515E"/>
        </w:tc>
        <w:tc>
          <w:tcPr>
            <w:tcW w:w="1417" w:type="dxa"/>
          </w:tcPr>
          <w:p w:rsidR="002A3F4E" w:rsidRDefault="002A3F4E" w:rsidP="0016515E"/>
        </w:tc>
      </w:tr>
    </w:tbl>
    <w:p w:rsidR="002A3F4E" w:rsidRDefault="002A3F4E"/>
    <w:p w:rsidR="000E0AFD" w:rsidRDefault="000E0AFD" w:rsidP="000E0AFD"/>
    <w:p w:rsidR="00AC2523" w:rsidRDefault="00AC2523" w:rsidP="00AC2523"/>
    <w:p w:rsidR="00590708" w:rsidRDefault="00590708">
      <w:pPr>
        <w:rPr>
          <w:rFonts w:asciiTheme="majorHAnsi" w:eastAsiaTheme="majorEastAsia" w:hAnsiTheme="majorHAnsi" w:cstheme="majorBidi"/>
          <w:b/>
          <w:bCs/>
          <w:smallCaps/>
          <w:sz w:val="28"/>
          <w:szCs w:val="28"/>
        </w:rPr>
      </w:pPr>
      <w:r>
        <w:br w:type="page"/>
      </w:r>
    </w:p>
    <w:p w:rsidR="0016515E" w:rsidRDefault="002A470A" w:rsidP="0016515E">
      <w:pPr>
        <w:pStyle w:val="Heading2"/>
      </w:pPr>
      <w:r>
        <w:lastRenderedPageBreak/>
        <w:t xml:space="preserve">Use Cases (Essential </w:t>
      </w:r>
      <w:r w:rsidR="0002747E">
        <w:t>F</w:t>
      </w:r>
      <w:r>
        <w:t>orm)</w:t>
      </w:r>
      <w:bookmarkEnd w:id="16"/>
      <w:r>
        <w:br/>
      </w:r>
    </w:p>
    <w:tbl>
      <w:tblPr>
        <w:tblStyle w:val="TableGrid"/>
        <w:tblW w:w="0" w:type="auto"/>
        <w:tblLook w:val="04A0" w:firstRow="1" w:lastRow="0" w:firstColumn="1" w:lastColumn="0" w:noHBand="0" w:noVBand="1"/>
      </w:tblPr>
      <w:tblGrid>
        <w:gridCol w:w="1705"/>
        <w:gridCol w:w="7645"/>
      </w:tblGrid>
      <w:tr w:rsidR="0016515E" w:rsidTr="0016515E">
        <w:tc>
          <w:tcPr>
            <w:tcW w:w="1705" w:type="dxa"/>
          </w:tcPr>
          <w:p w:rsidR="0016515E" w:rsidRPr="0016515E" w:rsidRDefault="0016515E" w:rsidP="002A470A">
            <w:pPr>
              <w:rPr>
                <w:b/>
              </w:rPr>
            </w:pPr>
            <w:r w:rsidRPr="0016515E">
              <w:rPr>
                <w:b/>
              </w:rPr>
              <w:t>Use Case Name:</w:t>
            </w:r>
          </w:p>
        </w:tc>
        <w:tc>
          <w:tcPr>
            <w:tcW w:w="7645" w:type="dxa"/>
          </w:tcPr>
          <w:p w:rsidR="0016515E" w:rsidRDefault="000E360C" w:rsidP="002A470A">
            <w:r>
              <w:t>Cancel Appointment</w:t>
            </w:r>
          </w:p>
        </w:tc>
      </w:tr>
      <w:tr w:rsidR="0016515E" w:rsidTr="0016515E">
        <w:tc>
          <w:tcPr>
            <w:tcW w:w="1705" w:type="dxa"/>
          </w:tcPr>
          <w:p w:rsidR="0016515E" w:rsidRPr="0016515E" w:rsidRDefault="0016515E" w:rsidP="002A470A">
            <w:pPr>
              <w:rPr>
                <w:b/>
              </w:rPr>
            </w:pPr>
            <w:r w:rsidRPr="0016515E">
              <w:rPr>
                <w:b/>
              </w:rPr>
              <w:t>Actors:</w:t>
            </w:r>
          </w:p>
        </w:tc>
        <w:tc>
          <w:tcPr>
            <w:tcW w:w="7645" w:type="dxa"/>
          </w:tcPr>
          <w:p w:rsidR="0016515E" w:rsidRDefault="000E360C" w:rsidP="002A470A">
            <w:r>
              <w:t>Client</w:t>
            </w:r>
          </w:p>
        </w:tc>
      </w:tr>
      <w:tr w:rsidR="0016515E" w:rsidTr="0016515E">
        <w:tc>
          <w:tcPr>
            <w:tcW w:w="1705" w:type="dxa"/>
          </w:tcPr>
          <w:p w:rsidR="0016515E" w:rsidRPr="0016515E" w:rsidRDefault="0016515E" w:rsidP="002A470A">
            <w:pPr>
              <w:rPr>
                <w:b/>
              </w:rPr>
            </w:pPr>
            <w:r w:rsidRPr="0016515E">
              <w:rPr>
                <w:b/>
              </w:rPr>
              <w:t>Scenario:</w:t>
            </w:r>
          </w:p>
        </w:tc>
        <w:tc>
          <w:tcPr>
            <w:tcW w:w="7645" w:type="dxa"/>
          </w:tcPr>
          <w:p w:rsidR="0016515E" w:rsidRDefault="000E360C" w:rsidP="002A470A">
            <w:r>
              <w:t>The user logs in and comes to the landing page and selects Appointments.  Is presented with a list of appointments (likely only 1 or 2).  Clicks the appointment of interest and is presented with all of the appointment details.  The user then selects “Cancel Appointment”.  A confirmation message shows.  The user confirms.</w:t>
            </w:r>
          </w:p>
        </w:tc>
      </w:tr>
    </w:tbl>
    <w:p w:rsidR="002A470A" w:rsidRDefault="002A470A" w:rsidP="002A470A"/>
    <w:p w:rsidR="0039483F" w:rsidRDefault="0039483F">
      <w:pPr>
        <w:rPr>
          <w:rFonts w:asciiTheme="majorHAnsi" w:eastAsiaTheme="majorEastAsia" w:hAnsiTheme="majorHAnsi" w:cstheme="majorBidi"/>
          <w:b/>
          <w:bCs/>
          <w:smallCaps/>
          <w:sz w:val="28"/>
          <w:szCs w:val="28"/>
        </w:rPr>
      </w:pPr>
      <w:bookmarkStart w:id="17" w:name="_Toc465894145"/>
      <w:r>
        <w:br w:type="page"/>
      </w:r>
    </w:p>
    <w:p w:rsidR="002A470A" w:rsidRDefault="002A470A" w:rsidP="002A470A">
      <w:pPr>
        <w:pStyle w:val="Heading2"/>
      </w:pPr>
      <w:r>
        <w:lastRenderedPageBreak/>
        <w:t>Use Cases (Expanded Form)</w:t>
      </w:r>
      <w:bookmarkEnd w:id="17"/>
    </w:p>
    <w:p w:rsidR="0016515E" w:rsidRDefault="0016515E" w:rsidP="002A470A"/>
    <w:tbl>
      <w:tblPr>
        <w:tblStyle w:val="TableGrid"/>
        <w:tblW w:w="0" w:type="auto"/>
        <w:tblLook w:val="04A0" w:firstRow="1" w:lastRow="0" w:firstColumn="1" w:lastColumn="0" w:noHBand="0" w:noVBand="1"/>
      </w:tblPr>
      <w:tblGrid>
        <w:gridCol w:w="2496"/>
        <w:gridCol w:w="626"/>
        <w:gridCol w:w="6228"/>
      </w:tblGrid>
      <w:tr w:rsidR="0016515E" w:rsidTr="00A674DF">
        <w:tc>
          <w:tcPr>
            <w:tcW w:w="2515" w:type="dxa"/>
          </w:tcPr>
          <w:p w:rsidR="0016515E" w:rsidRPr="0016515E" w:rsidRDefault="0016515E" w:rsidP="002A470A">
            <w:pPr>
              <w:rPr>
                <w:b/>
              </w:rPr>
            </w:pPr>
            <w:r w:rsidRPr="0016515E">
              <w:rPr>
                <w:b/>
              </w:rPr>
              <w:t>USE CASE #</w:t>
            </w:r>
          </w:p>
        </w:tc>
        <w:tc>
          <w:tcPr>
            <w:tcW w:w="6835" w:type="dxa"/>
            <w:gridSpan w:val="2"/>
          </w:tcPr>
          <w:p w:rsidR="0016515E" w:rsidRDefault="001C1166" w:rsidP="002A470A">
            <w:r>
              <w:t>1</w:t>
            </w:r>
          </w:p>
        </w:tc>
      </w:tr>
      <w:tr w:rsidR="0016515E" w:rsidTr="00A674DF">
        <w:tc>
          <w:tcPr>
            <w:tcW w:w="2515" w:type="dxa"/>
          </w:tcPr>
          <w:p w:rsidR="0016515E" w:rsidRPr="0016515E" w:rsidRDefault="0016515E" w:rsidP="002A470A">
            <w:pPr>
              <w:rPr>
                <w:b/>
              </w:rPr>
            </w:pPr>
            <w:r w:rsidRPr="0016515E">
              <w:rPr>
                <w:b/>
              </w:rPr>
              <w:t>Goal in Context</w:t>
            </w:r>
          </w:p>
        </w:tc>
        <w:tc>
          <w:tcPr>
            <w:tcW w:w="6835" w:type="dxa"/>
            <w:gridSpan w:val="2"/>
          </w:tcPr>
          <w:p w:rsidR="0016515E" w:rsidRDefault="001C1166" w:rsidP="002A470A">
            <w:r>
              <w:t>The user wants to cancel their appointment</w:t>
            </w:r>
          </w:p>
        </w:tc>
      </w:tr>
      <w:tr w:rsidR="0016515E" w:rsidTr="00A674DF">
        <w:tc>
          <w:tcPr>
            <w:tcW w:w="2515" w:type="dxa"/>
          </w:tcPr>
          <w:p w:rsidR="0016515E" w:rsidRPr="0016515E" w:rsidRDefault="0016515E" w:rsidP="002A470A">
            <w:pPr>
              <w:rPr>
                <w:b/>
              </w:rPr>
            </w:pPr>
            <w:r w:rsidRPr="0016515E">
              <w:rPr>
                <w:b/>
              </w:rPr>
              <w:t>Scope &amp; Level</w:t>
            </w:r>
          </w:p>
        </w:tc>
        <w:tc>
          <w:tcPr>
            <w:tcW w:w="6835" w:type="dxa"/>
            <w:gridSpan w:val="2"/>
          </w:tcPr>
          <w:p w:rsidR="0016515E" w:rsidRDefault="001C1166" w:rsidP="002A470A">
            <w:r>
              <w:t>Primary Task</w:t>
            </w:r>
          </w:p>
        </w:tc>
      </w:tr>
      <w:tr w:rsidR="0016515E" w:rsidTr="00A674DF">
        <w:tc>
          <w:tcPr>
            <w:tcW w:w="2515" w:type="dxa"/>
          </w:tcPr>
          <w:p w:rsidR="0016515E" w:rsidRPr="0016515E" w:rsidRDefault="0016515E" w:rsidP="002A470A">
            <w:pPr>
              <w:rPr>
                <w:b/>
              </w:rPr>
            </w:pPr>
            <w:r w:rsidRPr="0016515E">
              <w:rPr>
                <w:b/>
              </w:rPr>
              <w:t>Preconditions</w:t>
            </w:r>
          </w:p>
        </w:tc>
        <w:tc>
          <w:tcPr>
            <w:tcW w:w="6835" w:type="dxa"/>
            <w:gridSpan w:val="2"/>
          </w:tcPr>
          <w:p w:rsidR="0016515E" w:rsidRDefault="001C1166" w:rsidP="002A470A">
            <w:r>
              <w:t>User is already registered and can login</w:t>
            </w:r>
          </w:p>
        </w:tc>
      </w:tr>
      <w:tr w:rsidR="0016515E" w:rsidTr="00A674DF">
        <w:tc>
          <w:tcPr>
            <w:tcW w:w="2515" w:type="dxa"/>
          </w:tcPr>
          <w:p w:rsidR="0016515E" w:rsidRPr="0016515E" w:rsidRDefault="0016515E" w:rsidP="002A470A">
            <w:pPr>
              <w:rPr>
                <w:b/>
              </w:rPr>
            </w:pPr>
            <w:r w:rsidRPr="0016515E">
              <w:rPr>
                <w:b/>
              </w:rPr>
              <w:t>Success End Condition</w:t>
            </w:r>
          </w:p>
        </w:tc>
        <w:tc>
          <w:tcPr>
            <w:tcW w:w="6835" w:type="dxa"/>
            <w:gridSpan w:val="2"/>
          </w:tcPr>
          <w:p w:rsidR="0016515E" w:rsidRDefault="001C1166" w:rsidP="002A470A">
            <w:r>
              <w:t>Appointment is cancelled</w:t>
            </w:r>
          </w:p>
        </w:tc>
      </w:tr>
      <w:tr w:rsidR="0016515E" w:rsidTr="00A674DF">
        <w:tc>
          <w:tcPr>
            <w:tcW w:w="2515" w:type="dxa"/>
          </w:tcPr>
          <w:p w:rsidR="0016515E" w:rsidRPr="0016515E" w:rsidRDefault="0016515E" w:rsidP="002A470A">
            <w:pPr>
              <w:rPr>
                <w:b/>
              </w:rPr>
            </w:pPr>
            <w:r w:rsidRPr="0016515E">
              <w:rPr>
                <w:b/>
              </w:rPr>
              <w:t>Failed End Condition</w:t>
            </w:r>
          </w:p>
        </w:tc>
        <w:tc>
          <w:tcPr>
            <w:tcW w:w="6835" w:type="dxa"/>
            <w:gridSpan w:val="2"/>
          </w:tcPr>
          <w:p w:rsidR="0016515E" w:rsidRDefault="001C1166" w:rsidP="002A470A">
            <w:r>
              <w:t>Appointment is not cancelled</w:t>
            </w:r>
          </w:p>
        </w:tc>
      </w:tr>
      <w:tr w:rsidR="0016515E" w:rsidTr="00A674DF">
        <w:tc>
          <w:tcPr>
            <w:tcW w:w="2515" w:type="dxa"/>
          </w:tcPr>
          <w:p w:rsidR="0016515E" w:rsidRPr="0016515E" w:rsidRDefault="0016515E" w:rsidP="002A470A">
            <w:pPr>
              <w:rPr>
                <w:b/>
              </w:rPr>
            </w:pPr>
            <w:r w:rsidRPr="0016515E">
              <w:rPr>
                <w:b/>
              </w:rPr>
              <w:t>Primary/Secondary Actors</w:t>
            </w:r>
          </w:p>
        </w:tc>
        <w:tc>
          <w:tcPr>
            <w:tcW w:w="6835" w:type="dxa"/>
            <w:gridSpan w:val="2"/>
          </w:tcPr>
          <w:p w:rsidR="0016515E" w:rsidRDefault="001C1166" w:rsidP="002A470A">
            <w:r>
              <w:t>Client</w:t>
            </w:r>
          </w:p>
          <w:p w:rsidR="0016515E" w:rsidRDefault="0016515E" w:rsidP="002A470A"/>
        </w:tc>
      </w:tr>
      <w:tr w:rsidR="0016515E" w:rsidTr="00A674DF">
        <w:tc>
          <w:tcPr>
            <w:tcW w:w="2515" w:type="dxa"/>
          </w:tcPr>
          <w:p w:rsidR="0016515E" w:rsidRPr="0016515E" w:rsidRDefault="0016515E" w:rsidP="002A470A">
            <w:pPr>
              <w:rPr>
                <w:b/>
              </w:rPr>
            </w:pPr>
            <w:r w:rsidRPr="0016515E">
              <w:rPr>
                <w:b/>
              </w:rPr>
              <w:t>Trigger</w:t>
            </w:r>
          </w:p>
        </w:tc>
        <w:tc>
          <w:tcPr>
            <w:tcW w:w="6835" w:type="dxa"/>
            <w:gridSpan w:val="2"/>
          </w:tcPr>
          <w:p w:rsidR="0016515E" w:rsidRDefault="0016515E" w:rsidP="002A470A"/>
        </w:tc>
      </w:tr>
      <w:tr w:rsidR="0016515E" w:rsidTr="00A674DF">
        <w:tc>
          <w:tcPr>
            <w:tcW w:w="2515" w:type="dxa"/>
          </w:tcPr>
          <w:p w:rsidR="0016515E" w:rsidRPr="0016515E" w:rsidRDefault="0016515E" w:rsidP="002A470A">
            <w:pPr>
              <w:rPr>
                <w:b/>
              </w:rPr>
            </w:pPr>
            <w:r w:rsidRPr="0016515E">
              <w:rPr>
                <w:b/>
              </w:rPr>
              <w:t>DESCRIPTION</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C1166" w:rsidP="002A470A">
            <w:r>
              <w:t>Go to landing page</w:t>
            </w:r>
          </w:p>
        </w:tc>
      </w:tr>
      <w:tr w:rsidR="0016515E" w:rsidTr="00A674DF">
        <w:tc>
          <w:tcPr>
            <w:tcW w:w="2515" w:type="dxa"/>
          </w:tcPr>
          <w:p w:rsidR="0016515E" w:rsidRDefault="0016515E" w:rsidP="002A470A"/>
        </w:tc>
        <w:tc>
          <w:tcPr>
            <w:tcW w:w="429" w:type="dxa"/>
          </w:tcPr>
          <w:p w:rsidR="0016515E" w:rsidRDefault="001C1166" w:rsidP="002A470A">
            <w:r>
              <w:t>2</w:t>
            </w:r>
          </w:p>
        </w:tc>
        <w:tc>
          <w:tcPr>
            <w:tcW w:w="6406" w:type="dxa"/>
          </w:tcPr>
          <w:p w:rsidR="0016515E" w:rsidRDefault="001C1166" w:rsidP="002A470A">
            <w:r>
              <w:t>Click Appointments</w:t>
            </w:r>
          </w:p>
        </w:tc>
      </w:tr>
      <w:tr w:rsidR="001C1166" w:rsidTr="00A674DF">
        <w:tc>
          <w:tcPr>
            <w:tcW w:w="2515" w:type="dxa"/>
          </w:tcPr>
          <w:p w:rsidR="001C1166" w:rsidRDefault="001C1166" w:rsidP="002A470A"/>
        </w:tc>
        <w:tc>
          <w:tcPr>
            <w:tcW w:w="429" w:type="dxa"/>
          </w:tcPr>
          <w:p w:rsidR="001C1166" w:rsidRDefault="001C1166" w:rsidP="002A470A">
            <w:r>
              <w:t>3</w:t>
            </w:r>
          </w:p>
        </w:tc>
        <w:tc>
          <w:tcPr>
            <w:tcW w:w="6406" w:type="dxa"/>
          </w:tcPr>
          <w:p w:rsidR="001C1166" w:rsidRDefault="001C1166" w:rsidP="002A470A">
            <w:r>
              <w:t>Select Appointment to cancel</w:t>
            </w:r>
          </w:p>
        </w:tc>
      </w:tr>
      <w:tr w:rsidR="001C1166" w:rsidTr="00A674DF">
        <w:tc>
          <w:tcPr>
            <w:tcW w:w="2515" w:type="dxa"/>
          </w:tcPr>
          <w:p w:rsidR="001C1166" w:rsidRPr="0016515E" w:rsidRDefault="001C1166" w:rsidP="002A470A">
            <w:pPr>
              <w:rPr>
                <w:b/>
              </w:rPr>
            </w:pPr>
          </w:p>
        </w:tc>
        <w:tc>
          <w:tcPr>
            <w:tcW w:w="429" w:type="dxa"/>
          </w:tcPr>
          <w:p w:rsidR="001C1166" w:rsidRPr="001C1166" w:rsidRDefault="001C1166" w:rsidP="002A470A">
            <w:r w:rsidRPr="001C1166">
              <w:t>4</w:t>
            </w:r>
          </w:p>
        </w:tc>
        <w:tc>
          <w:tcPr>
            <w:tcW w:w="6406" w:type="dxa"/>
          </w:tcPr>
          <w:p w:rsidR="001C1166" w:rsidRPr="001C1166" w:rsidRDefault="001C1166" w:rsidP="002A470A">
            <w:r w:rsidRPr="001C1166">
              <w:t>Select “Cancel Appointment” Button</w:t>
            </w:r>
          </w:p>
        </w:tc>
      </w:tr>
      <w:tr w:rsidR="0016515E" w:rsidTr="00A674DF">
        <w:tc>
          <w:tcPr>
            <w:tcW w:w="2515" w:type="dxa"/>
          </w:tcPr>
          <w:p w:rsidR="0016515E" w:rsidRPr="0016515E" w:rsidRDefault="0016515E" w:rsidP="002A470A">
            <w:pPr>
              <w:rPr>
                <w:b/>
              </w:rPr>
            </w:pPr>
            <w:r w:rsidRPr="0016515E">
              <w:rPr>
                <w:b/>
              </w:rPr>
              <w:t>EXTENSIONS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bookmarkStart w:id="18" w:name="_GoBack"/>
            <w:bookmarkEnd w:id="18"/>
            <w:r w:rsidRPr="0016515E">
              <w:rPr>
                <w:b/>
              </w:rPr>
              <w:t>Branching Action</w:t>
            </w:r>
          </w:p>
        </w:tc>
      </w:tr>
      <w:tr w:rsidR="0016515E" w:rsidTr="00A674DF">
        <w:tc>
          <w:tcPr>
            <w:tcW w:w="2515" w:type="dxa"/>
          </w:tcPr>
          <w:p w:rsidR="0016515E" w:rsidRDefault="0016515E" w:rsidP="002A470A"/>
        </w:tc>
        <w:tc>
          <w:tcPr>
            <w:tcW w:w="429" w:type="dxa"/>
          </w:tcPr>
          <w:p w:rsidR="0016515E" w:rsidRDefault="0016515E" w:rsidP="002A470A">
            <w:r>
              <w:t>1</w:t>
            </w:r>
          </w:p>
        </w:tc>
        <w:tc>
          <w:tcPr>
            <w:tcW w:w="6406" w:type="dxa"/>
          </w:tcPr>
          <w:p w:rsidR="0016515E" w:rsidRDefault="001C1166" w:rsidP="002A470A">
            <w:r>
              <w:t>None</w:t>
            </w:r>
          </w:p>
        </w:tc>
      </w:tr>
      <w:tr w:rsidR="0016515E" w:rsidTr="00A674DF">
        <w:tc>
          <w:tcPr>
            <w:tcW w:w="2515" w:type="dxa"/>
          </w:tcPr>
          <w:p w:rsidR="0016515E" w:rsidRPr="0016515E" w:rsidRDefault="0016515E" w:rsidP="002A470A">
            <w:pPr>
              <w:rPr>
                <w:b/>
              </w:rPr>
            </w:pPr>
            <w:r w:rsidRPr="0016515E">
              <w:rPr>
                <w:b/>
              </w:rPr>
              <w:t>SUB-VARIATIONS</w:t>
            </w:r>
          </w:p>
        </w:tc>
        <w:tc>
          <w:tcPr>
            <w:tcW w:w="429" w:type="dxa"/>
          </w:tcPr>
          <w:p w:rsidR="0016515E" w:rsidRPr="0016515E" w:rsidRDefault="0016515E" w:rsidP="002A470A">
            <w:pPr>
              <w:rPr>
                <w:b/>
              </w:rPr>
            </w:pPr>
            <w:r w:rsidRPr="0016515E">
              <w:rPr>
                <w:b/>
              </w:rPr>
              <w:t>Step</w:t>
            </w:r>
          </w:p>
        </w:tc>
        <w:tc>
          <w:tcPr>
            <w:tcW w:w="6406" w:type="dxa"/>
          </w:tcPr>
          <w:p w:rsidR="0016515E" w:rsidRPr="0016515E" w:rsidRDefault="0016515E" w:rsidP="002A470A">
            <w:pPr>
              <w:rPr>
                <w:b/>
              </w:rPr>
            </w:pPr>
            <w:r w:rsidRPr="0016515E">
              <w:rPr>
                <w:b/>
              </w:rPr>
              <w:t>Branching Action</w:t>
            </w:r>
          </w:p>
        </w:tc>
      </w:tr>
      <w:tr w:rsidR="0016515E" w:rsidTr="00A674DF">
        <w:tc>
          <w:tcPr>
            <w:tcW w:w="2515" w:type="dxa"/>
          </w:tcPr>
          <w:p w:rsidR="0016515E" w:rsidRPr="00565ACB" w:rsidRDefault="0016515E" w:rsidP="002A470A"/>
        </w:tc>
        <w:tc>
          <w:tcPr>
            <w:tcW w:w="429" w:type="dxa"/>
          </w:tcPr>
          <w:p w:rsidR="0016515E" w:rsidRPr="00565ACB" w:rsidRDefault="00565ACB" w:rsidP="002A470A">
            <w:r w:rsidRPr="00565ACB">
              <w:t>1</w:t>
            </w:r>
          </w:p>
        </w:tc>
        <w:tc>
          <w:tcPr>
            <w:tcW w:w="6406" w:type="dxa"/>
          </w:tcPr>
          <w:p w:rsidR="0016515E" w:rsidRPr="00565ACB" w:rsidRDefault="001C1166" w:rsidP="002A470A">
            <w:r>
              <w:t>None</w:t>
            </w:r>
          </w:p>
        </w:tc>
      </w:tr>
    </w:tbl>
    <w:p w:rsidR="00565ACB" w:rsidRDefault="00565ACB" w:rsidP="002A470A"/>
    <w:tbl>
      <w:tblPr>
        <w:tblStyle w:val="TableGrid"/>
        <w:tblW w:w="0" w:type="auto"/>
        <w:tblLook w:val="04A0" w:firstRow="1" w:lastRow="0" w:firstColumn="1" w:lastColumn="0" w:noHBand="0" w:noVBand="1"/>
      </w:tblPr>
      <w:tblGrid>
        <w:gridCol w:w="2515"/>
        <w:gridCol w:w="6835"/>
      </w:tblGrid>
      <w:tr w:rsidR="00565ACB" w:rsidTr="00A674DF">
        <w:tc>
          <w:tcPr>
            <w:tcW w:w="2515" w:type="dxa"/>
          </w:tcPr>
          <w:p w:rsidR="00565ACB" w:rsidRPr="00A674DF" w:rsidRDefault="00565ACB" w:rsidP="002A470A">
            <w:pPr>
              <w:rPr>
                <w:b/>
              </w:rPr>
            </w:pPr>
            <w:r w:rsidRPr="00A674DF">
              <w:rPr>
                <w:b/>
              </w:rPr>
              <w:t>RELATED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Priority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Performance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Frequency</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Channels to actors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OPEN ISSUES</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Due Date</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r w:rsidRPr="00A674DF">
              <w:rPr>
                <w:b/>
              </w:rPr>
              <w:t>Other management information</w:t>
            </w:r>
          </w:p>
        </w:tc>
        <w:tc>
          <w:tcPr>
            <w:tcW w:w="6835" w:type="dxa"/>
          </w:tcPr>
          <w:p w:rsidR="00565ACB" w:rsidRDefault="00565ACB" w:rsidP="002A470A"/>
        </w:tc>
      </w:tr>
      <w:tr w:rsidR="00565ACB" w:rsidTr="00A674DF">
        <w:tc>
          <w:tcPr>
            <w:tcW w:w="2515" w:type="dxa"/>
          </w:tcPr>
          <w:p w:rsidR="00565ACB" w:rsidRPr="00A674DF" w:rsidRDefault="00565ACB" w:rsidP="002A470A">
            <w:pPr>
              <w:rPr>
                <w:b/>
              </w:rPr>
            </w:pPr>
            <w:proofErr w:type="spellStart"/>
            <w:r w:rsidRPr="00A674DF">
              <w:rPr>
                <w:b/>
              </w:rPr>
              <w:t>Superordinates</w:t>
            </w:r>
            <w:proofErr w:type="spellEnd"/>
          </w:p>
        </w:tc>
        <w:tc>
          <w:tcPr>
            <w:tcW w:w="6835" w:type="dxa"/>
          </w:tcPr>
          <w:p w:rsidR="00565ACB" w:rsidRDefault="00565ACB" w:rsidP="002A470A"/>
        </w:tc>
      </w:tr>
      <w:tr w:rsidR="00565ACB" w:rsidTr="00A674DF">
        <w:tc>
          <w:tcPr>
            <w:tcW w:w="2515" w:type="dxa"/>
          </w:tcPr>
          <w:p w:rsidR="00565ACB" w:rsidRPr="00A674DF" w:rsidRDefault="00A674DF" w:rsidP="002A470A">
            <w:pPr>
              <w:rPr>
                <w:b/>
              </w:rPr>
            </w:pPr>
            <w:r w:rsidRPr="00A674DF">
              <w:rPr>
                <w:b/>
              </w:rPr>
              <w:t>Subordinates</w:t>
            </w:r>
          </w:p>
        </w:tc>
        <w:tc>
          <w:tcPr>
            <w:tcW w:w="6835" w:type="dxa"/>
          </w:tcPr>
          <w:p w:rsidR="00565ACB" w:rsidRDefault="00565ACB" w:rsidP="002A470A"/>
        </w:tc>
      </w:tr>
    </w:tbl>
    <w:p w:rsidR="002A470A" w:rsidRDefault="002A470A" w:rsidP="002A470A"/>
    <w:p w:rsidR="0039483F" w:rsidRDefault="0039483F">
      <w:pPr>
        <w:rPr>
          <w:rFonts w:asciiTheme="majorHAnsi" w:eastAsiaTheme="majorEastAsia" w:hAnsiTheme="majorHAnsi" w:cstheme="majorBidi"/>
          <w:b/>
          <w:bCs/>
          <w:smallCaps/>
          <w:sz w:val="28"/>
          <w:szCs w:val="28"/>
        </w:rPr>
      </w:pPr>
      <w:bookmarkStart w:id="19" w:name="_Toc465894146"/>
      <w:r>
        <w:br w:type="page"/>
      </w:r>
    </w:p>
    <w:p w:rsidR="002A470A" w:rsidRDefault="002A470A" w:rsidP="002A470A">
      <w:pPr>
        <w:pStyle w:val="Heading2"/>
      </w:pPr>
      <w:r>
        <w:lastRenderedPageBreak/>
        <w:t>Domain / Concept Model (UML)</w:t>
      </w:r>
      <w:bookmarkEnd w:id="19"/>
    </w:p>
    <w:p w:rsidR="002A470A" w:rsidRDefault="002A470A" w:rsidP="002A470A">
      <w:r>
        <w:br/>
      </w:r>
      <w:r w:rsidR="00FB7FC9">
        <w:t>TODO</w:t>
      </w:r>
    </w:p>
    <w:p w:rsidR="0039483F" w:rsidRDefault="0039483F">
      <w:pPr>
        <w:rPr>
          <w:rFonts w:asciiTheme="majorHAnsi" w:eastAsiaTheme="majorEastAsia" w:hAnsiTheme="majorHAnsi" w:cstheme="majorBidi"/>
          <w:b/>
          <w:bCs/>
          <w:smallCaps/>
          <w:sz w:val="28"/>
          <w:szCs w:val="28"/>
        </w:rPr>
      </w:pPr>
      <w:bookmarkStart w:id="20" w:name="_Toc465894147"/>
      <w:r>
        <w:br w:type="page"/>
      </w:r>
    </w:p>
    <w:p w:rsidR="002A470A" w:rsidRDefault="002A470A" w:rsidP="002A470A">
      <w:pPr>
        <w:pStyle w:val="Heading2"/>
      </w:pPr>
      <w:r>
        <w:lastRenderedPageBreak/>
        <w:t>System Sequence Diagrams (UML)</w:t>
      </w:r>
      <w:bookmarkEnd w:id="20"/>
    </w:p>
    <w:p w:rsidR="002A470A" w:rsidRDefault="002A470A" w:rsidP="002A470A">
      <w:r>
        <w:br/>
      </w:r>
      <w:r w:rsidR="00AC0C4F">
        <w:t>TODO (example)</w:t>
      </w:r>
    </w:p>
    <w:p w:rsidR="00AC0C4F" w:rsidRDefault="00AC0C4F" w:rsidP="002A470A">
      <w:r>
        <w:rPr>
          <w:noProof/>
          <w:lang w:eastAsia="en-US"/>
        </w:rPr>
        <w:drawing>
          <wp:inline distT="0" distB="0" distL="0" distR="0">
            <wp:extent cx="2286000" cy="1887308"/>
            <wp:effectExtent l="0" t="0" r="0" b="0"/>
            <wp:docPr id="2" name="Picture 2" descr="Image result for system sequenc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ystem sequence diagra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6014" cy="1903832"/>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bookmarkStart w:id="21" w:name="_Toc465894148"/>
      <w:r>
        <w:br w:type="page"/>
      </w:r>
    </w:p>
    <w:p w:rsidR="002A470A" w:rsidRDefault="002A470A" w:rsidP="002A470A">
      <w:pPr>
        <w:pStyle w:val="Heading2"/>
      </w:pPr>
      <w:r>
        <w:lastRenderedPageBreak/>
        <w:t>Collaboration Diagrams (UML)</w:t>
      </w:r>
      <w:bookmarkEnd w:id="21"/>
    </w:p>
    <w:p w:rsidR="00AC0C4F" w:rsidRDefault="002A470A" w:rsidP="002A470A">
      <w:r>
        <w:br/>
      </w:r>
      <w:r w:rsidR="00AC0C4F">
        <w:t xml:space="preserve">TODO (example) </w:t>
      </w:r>
    </w:p>
    <w:p w:rsidR="002A470A" w:rsidRDefault="00AC0C4F" w:rsidP="002A470A">
      <w:r>
        <w:rPr>
          <w:noProof/>
          <w:lang w:eastAsia="en-US"/>
        </w:rPr>
        <w:drawing>
          <wp:inline distT="0" distB="0" distL="0" distR="0">
            <wp:extent cx="3994030" cy="1557302"/>
            <wp:effectExtent l="0" t="0" r="6985" b="5080"/>
            <wp:docPr id="3" name="Picture 3" descr="Image result for collaboration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llaboration diagrams um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5452" cy="1565655"/>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bookmarkStart w:id="22" w:name="_Toc465894149"/>
      <w:r>
        <w:br w:type="page"/>
      </w:r>
    </w:p>
    <w:p w:rsidR="002A470A" w:rsidRDefault="002A470A" w:rsidP="002A470A">
      <w:pPr>
        <w:pStyle w:val="Heading2"/>
      </w:pPr>
      <w:r>
        <w:lastRenderedPageBreak/>
        <w:t>State Chart Diagrams (UML)</w:t>
      </w:r>
      <w:bookmarkEnd w:id="22"/>
    </w:p>
    <w:p w:rsidR="002A470A" w:rsidRPr="00207CC9" w:rsidRDefault="002A470A" w:rsidP="002A470A">
      <w:r w:rsidRPr="00207CC9">
        <w:br/>
      </w:r>
      <w:r w:rsidR="00FB7FC9" w:rsidRPr="00207CC9">
        <w:t>TODO</w:t>
      </w:r>
      <w:r w:rsidR="00350F88" w:rsidRPr="00207CC9">
        <w:t xml:space="preserve"> (example)</w:t>
      </w:r>
    </w:p>
    <w:p w:rsidR="00350F88" w:rsidRPr="00350F88" w:rsidRDefault="00350F88" w:rsidP="002A470A">
      <w:pPr>
        <w:rPr>
          <w:lang w:val="es-419"/>
        </w:rPr>
      </w:pPr>
      <w:r>
        <w:rPr>
          <w:noProof/>
          <w:lang w:eastAsia="en-US"/>
        </w:rPr>
        <w:drawing>
          <wp:inline distT="0" distB="0" distL="0" distR="0">
            <wp:extent cx="2786332" cy="1766770"/>
            <wp:effectExtent l="0" t="0" r="0" b="5080"/>
            <wp:docPr id="4" name="Picture 4" descr="Image result for state char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ate chart diagrams um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5115" cy="1778680"/>
                    </a:xfrm>
                    <a:prstGeom prst="rect">
                      <a:avLst/>
                    </a:prstGeom>
                    <a:noFill/>
                    <a:ln>
                      <a:noFill/>
                    </a:ln>
                  </pic:spPr>
                </pic:pic>
              </a:graphicData>
            </a:graphic>
          </wp:inline>
        </w:drawing>
      </w:r>
    </w:p>
    <w:p w:rsidR="0039483F" w:rsidRDefault="0039483F">
      <w:pPr>
        <w:rPr>
          <w:rFonts w:asciiTheme="majorHAnsi" w:eastAsiaTheme="majorEastAsia" w:hAnsiTheme="majorHAnsi" w:cstheme="majorBidi"/>
          <w:b/>
          <w:bCs/>
          <w:smallCaps/>
          <w:sz w:val="28"/>
          <w:szCs w:val="28"/>
        </w:rPr>
      </w:pPr>
      <w:bookmarkStart w:id="23" w:name="_Toc465894150"/>
      <w:r>
        <w:br w:type="page"/>
      </w:r>
    </w:p>
    <w:p w:rsidR="002A470A" w:rsidRDefault="002A470A" w:rsidP="002A470A">
      <w:pPr>
        <w:pStyle w:val="Heading2"/>
      </w:pPr>
      <w:r>
        <w:lastRenderedPageBreak/>
        <w:t>Deployment Diagram (UML)</w:t>
      </w:r>
      <w:bookmarkEnd w:id="23"/>
    </w:p>
    <w:p w:rsidR="002A470A" w:rsidRDefault="002A470A" w:rsidP="002A470A">
      <w:r>
        <w:br/>
      </w:r>
      <w:r w:rsidR="00FB7FC9">
        <w:t>TODO</w:t>
      </w:r>
      <w:r w:rsidR="00AD1CD1">
        <w:t xml:space="preserve"> (example)</w:t>
      </w:r>
    </w:p>
    <w:p w:rsidR="00AD1CD1" w:rsidRDefault="00AD1CD1" w:rsidP="002A470A">
      <w:r>
        <w:rPr>
          <w:noProof/>
          <w:lang w:eastAsia="en-US"/>
        </w:rPr>
        <w:drawing>
          <wp:inline distT="0" distB="0" distL="0" distR="0">
            <wp:extent cx="3001992" cy="1800249"/>
            <wp:effectExtent l="0" t="0" r="8255" b="0"/>
            <wp:docPr id="5" name="Picture 5" descr="Image result for deployment diagram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deployment diagrams um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5323" cy="1808243"/>
                    </a:xfrm>
                    <a:prstGeom prst="rect">
                      <a:avLst/>
                    </a:prstGeom>
                    <a:noFill/>
                    <a:ln>
                      <a:noFill/>
                    </a:ln>
                  </pic:spPr>
                </pic:pic>
              </a:graphicData>
            </a:graphic>
          </wp:inline>
        </w:drawing>
      </w:r>
    </w:p>
    <w:p w:rsidR="00BF39C4" w:rsidRDefault="00BF39C4">
      <w:pPr>
        <w:rPr>
          <w:rFonts w:asciiTheme="majorHAnsi" w:eastAsiaTheme="majorEastAsia" w:hAnsiTheme="majorHAnsi" w:cstheme="majorBidi"/>
          <w:b/>
          <w:bCs/>
          <w:smallCaps/>
          <w:sz w:val="28"/>
          <w:szCs w:val="28"/>
        </w:rPr>
      </w:pPr>
      <w:bookmarkStart w:id="24" w:name="_Toc465894151"/>
      <w:r>
        <w:br w:type="page"/>
      </w:r>
    </w:p>
    <w:p w:rsidR="002A470A" w:rsidRDefault="002A470A" w:rsidP="002A470A">
      <w:pPr>
        <w:pStyle w:val="Heading2"/>
      </w:pPr>
      <w:r>
        <w:lastRenderedPageBreak/>
        <w:t>Glossary</w:t>
      </w:r>
      <w:bookmarkEnd w:id="24"/>
    </w:p>
    <w:p w:rsidR="002A470A" w:rsidRDefault="002A470A" w:rsidP="002A470A">
      <w:r>
        <w:br/>
      </w:r>
      <w:r w:rsidR="00FB7FC9">
        <w:t>TODO</w:t>
      </w:r>
    </w:p>
    <w:p w:rsidR="00A86B75" w:rsidRDefault="00A86B75">
      <w:pPr>
        <w:rPr>
          <w:rFonts w:asciiTheme="majorHAnsi" w:eastAsiaTheme="majorEastAsia" w:hAnsiTheme="majorHAnsi" w:cstheme="majorBidi"/>
          <w:b/>
          <w:bCs/>
          <w:smallCaps/>
          <w:sz w:val="36"/>
          <w:szCs w:val="36"/>
        </w:rPr>
      </w:pPr>
      <w:bookmarkStart w:id="25" w:name="_Toc465894152"/>
      <w:r>
        <w:br w:type="page"/>
      </w:r>
    </w:p>
    <w:p w:rsidR="002A470A" w:rsidRDefault="002A470A" w:rsidP="002A470A">
      <w:pPr>
        <w:pStyle w:val="Heading1"/>
      </w:pPr>
      <w:r>
        <w:lastRenderedPageBreak/>
        <w:t>Program Implementation</w:t>
      </w:r>
      <w:bookmarkEnd w:id="25"/>
    </w:p>
    <w:p w:rsidR="002A470A" w:rsidRDefault="002A470A" w:rsidP="002A470A">
      <w:pPr>
        <w:pStyle w:val="Heading2"/>
      </w:pPr>
      <w:bookmarkStart w:id="26" w:name="_Toc465894153"/>
      <w:r>
        <w:t>Program Structure</w:t>
      </w:r>
      <w:bookmarkEnd w:id="26"/>
    </w:p>
    <w:p w:rsidR="002A470A" w:rsidRDefault="002A470A" w:rsidP="002A470A">
      <w:r>
        <w:br/>
      </w:r>
      <w:r w:rsidR="00FB7FC9">
        <w:t>TODO</w:t>
      </w:r>
    </w:p>
    <w:p w:rsidR="00C442D8" w:rsidRDefault="00C442D8">
      <w:pPr>
        <w:rPr>
          <w:rFonts w:asciiTheme="majorHAnsi" w:eastAsiaTheme="majorEastAsia" w:hAnsiTheme="majorHAnsi" w:cstheme="majorBidi"/>
          <w:b/>
          <w:bCs/>
          <w:smallCaps/>
          <w:sz w:val="28"/>
          <w:szCs w:val="28"/>
        </w:rPr>
      </w:pPr>
      <w:bookmarkStart w:id="27" w:name="_Toc465894154"/>
      <w:r>
        <w:br w:type="page"/>
      </w:r>
    </w:p>
    <w:p w:rsidR="002A470A" w:rsidRDefault="002A470A" w:rsidP="002A470A">
      <w:pPr>
        <w:pStyle w:val="Heading2"/>
      </w:pPr>
      <w:r>
        <w:lastRenderedPageBreak/>
        <w:t>Program Code / Comments</w:t>
      </w:r>
      <w:bookmarkEnd w:id="27"/>
    </w:p>
    <w:p w:rsidR="002A470A" w:rsidRDefault="002A470A" w:rsidP="002A470A">
      <w:r>
        <w:br/>
      </w:r>
      <w:r w:rsidR="00FB7FC9">
        <w:t>TODO</w:t>
      </w:r>
    </w:p>
    <w:p w:rsidR="00A86B75" w:rsidRDefault="00A86B75">
      <w:pPr>
        <w:rPr>
          <w:rFonts w:asciiTheme="majorHAnsi" w:eastAsiaTheme="majorEastAsia" w:hAnsiTheme="majorHAnsi" w:cstheme="majorBidi"/>
          <w:b/>
          <w:bCs/>
          <w:smallCaps/>
          <w:sz w:val="36"/>
          <w:szCs w:val="36"/>
        </w:rPr>
      </w:pPr>
      <w:bookmarkStart w:id="28" w:name="_Toc465894155"/>
      <w:r>
        <w:br w:type="page"/>
      </w:r>
    </w:p>
    <w:p w:rsidR="002A470A" w:rsidRDefault="00B038A6" w:rsidP="002A470A">
      <w:pPr>
        <w:pStyle w:val="Heading1"/>
      </w:pPr>
      <w:r>
        <w:lastRenderedPageBreak/>
        <w:t>Project Management Section</w:t>
      </w:r>
      <w:bookmarkEnd w:id="28"/>
    </w:p>
    <w:p w:rsidR="00A45032" w:rsidRDefault="00B038A6" w:rsidP="00F93F1F">
      <w:pPr>
        <w:pStyle w:val="Heading2"/>
      </w:pPr>
      <w:bookmarkStart w:id="29" w:name="_Toc465894156"/>
      <w:r>
        <w:t>Weekly Status Reports</w:t>
      </w:r>
      <w:bookmarkEnd w:id="29"/>
    </w:p>
    <w:p w:rsidR="00A45032" w:rsidRDefault="00BC5EDD" w:rsidP="00F93F1F">
      <w:pPr>
        <w:pStyle w:val="Heading3"/>
      </w:pPr>
      <w:bookmarkStart w:id="30" w:name="_Toc465894168"/>
      <w:r>
        <w:t>End</w:t>
      </w:r>
      <w:r w:rsidR="00A45032">
        <w:t xml:space="preserve"> of </w:t>
      </w:r>
      <w:r>
        <w:t>Week 1</w:t>
      </w:r>
      <w:bookmarkEnd w:id="30"/>
    </w:p>
    <w:p w:rsidR="00A45032" w:rsidRDefault="00A45032" w:rsidP="00A45032">
      <w:pPr>
        <w:pStyle w:val="ListParagraph"/>
        <w:numPr>
          <w:ilvl w:val="0"/>
          <w:numId w:val="35"/>
        </w:numPr>
      </w:pPr>
      <w:r>
        <w:t>Last Week</w:t>
      </w:r>
    </w:p>
    <w:p w:rsidR="00A45032" w:rsidRDefault="00A45032" w:rsidP="00A45032">
      <w:pPr>
        <w:pStyle w:val="ListParagraph"/>
        <w:numPr>
          <w:ilvl w:val="1"/>
          <w:numId w:val="35"/>
        </w:numPr>
      </w:pPr>
      <w:r>
        <w:t>Stud</w:t>
      </w:r>
      <w:r w:rsidR="00EB2F43">
        <w:t>ied</w:t>
      </w:r>
      <w:r>
        <w:t xml:space="preserve"> requirements</w:t>
      </w:r>
      <w:r w:rsidR="00EB2F43">
        <w:t xml:space="preserve"> (1 hour)</w:t>
      </w:r>
    </w:p>
    <w:p w:rsidR="00A45032" w:rsidRDefault="00A45032" w:rsidP="00A45032">
      <w:pPr>
        <w:pStyle w:val="ListParagraph"/>
        <w:numPr>
          <w:ilvl w:val="1"/>
          <w:numId w:val="35"/>
        </w:numPr>
      </w:pPr>
      <w:r>
        <w:t>ER Diagram 1</w:t>
      </w:r>
      <w:r w:rsidRPr="00A45032">
        <w:rPr>
          <w:vertAlign w:val="superscript"/>
        </w:rPr>
        <w:t>st</w:t>
      </w:r>
      <w:r>
        <w:t xml:space="preserve"> Draft</w:t>
      </w:r>
      <w:r w:rsidR="00EB2F43">
        <w:t xml:space="preserve"> (1 hour)</w:t>
      </w:r>
    </w:p>
    <w:p w:rsidR="00A45032" w:rsidRDefault="00A45032" w:rsidP="00A45032">
      <w:pPr>
        <w:pStyle w:val="ListParagraph"/>
        <w:numPr>
          <w:ilvl w:val="1"/>
          <w:numId w:val="35"/>
        </w:numPr>
      </w:pPr>
      <w:r>
        <w:t>Considering possible UI design</w:t>
      </w:r>
      <w:r w:rsidR="00EB2F43">
        <w:t xml:space="preserve"> (2 hours)</w:t>
      </w:r>
    </w:p>
    <w:p w:rsidR="00A45032" w:rsidRDefault="00A45032" w:rsidP="00A45032">
      <w:pPr>
        <w:pStyle w:val="ListParagraph"/>
        <w:numPr>
          <w:ilvl w:val="1"/>
          <w:numId w:val="35"/>
        </w:numPr>
      </w:pPr>
      <w:r>
        <w:t>Considering back end design</w:t>
      </w:r>
      <w:r w:rsidR="00EB2F43">
        <w:t xml:space="preserve"> (0.5 hours)</w:t>
      </w:r>
    </w:p>
    <w:p w:rsidR="00EB2F43" w:rsidRDefault="00EB2F43" w:rsidP="00A45032">
      <w:pPr>
        <w:pStyle w:val="ListParagraph"/>
        <w:numPr>
          <w:ilvl w:val="1"/>
          <w:numId w:val="35"/>
        </w:numPr>
      </w:pPr>
      <w:r>
        <w:t>Research Entity Framework (</w:t>
      </w:r>
      <w:r w:rsidR="00CF4821">
        <w:t>3</w:t>
      </w:r>
      <w:r>
        <w:t xml:space="preserve"> hour)</w:t>
      </w:r>
    </w:p>
    <w:p w:rsidR="00A45032" w:rsidRDefault="00A45032" w:rsidP="00A45032">
      <w:pPr>
        <w:pStyle w:val="ListParagraph"/>
        <w:numPr>
          <w:ilvl w:val="0"/>
          <w:numId w:val="35"/>
        </w:numPr>
      </w:pPr>
      <w:r>
        <w:t>This Week</w:t>
      </w:r>
    </w:p>
    <w:p w:rsidR="00A45032" w:rsidRDefault="00A45032" w:rsidP="00A45032">
      <w:pPr>
        <w:pStyle w:val="ListParagraph"/>
        <w:numPr>
          <w:ilvl w:val="1"/>
          <w:numId w:val="35"/>
        </w:numPr>
      </w:pPr>
      <w:r>
        <w:t>Finalize database design</w:t>
      </w:r>
    </w:p>
    <w:p w:rsidR="00021A79" w:rsidRDefault="00021A79" w:rsidP="00A45032">
      <w:pPr>
        <w:pStyle w:val="ListParagraph"/>
        <w:numPr>
          <w:ilvl w:val="1"/>
          <w:numId w:val="35"/>
        </w:numPr>
      </w:pPr>
      <w:r>
        <w:t>Finalize front-end and back-end design</w:t>
      </w:r>
    </w:p>
    <w:p w:rsidR="00A45032" w:rsidRDefault="00A45032" w:rsidP="00A45032">
      <w:pPr>
        <w:pStyle w:val="ListParagraph"/>
        <w:numPr>
          <w:ilvl w:val="1"/>
          <w:numId w:val="35"/>
        </w:numPr>
      </w:pPr>
      <w:r>
        <w:t xml:space="preserve">Research Entity Framework </w:t>
      </w:r>
    </w:p>
    <w:p w:rsidR="00A45032" w:rsidRDefault="00A45032" w:rsidP="00A45032">
      <w:pPr>
        <w:pStyle w:val="ListParagraph"/>
        <w:numPr>
          <w:ilvl w:val="1"/>
          <w:numId w:val="35"/>
        </w:numPr>
      </w:pPr>
      <w:r>
        <w:t>Write requirements</w:t>
      </w:r>
    </w:p>
    <w:p w:rsidR="00A45032" w:rsidRDefault="00A45032" w:rsidP="00A45032">
      <w:pPr>
        <w:pStyle w:val="ListParagraph"/>
        <w:numPr>
          <w:ilvl w:val="1"/>
          <w:numId w:val="35"/>
        </w:numPr>
      </w:pPr>
      <w:r>
        <w:t>Finalize Users/Roles</w:t>
      </w:r>
    </w:p>
    <w:p w:rsidR="00EA7F2B" w:rsidRDefault="00EA7F2B" w:rsidP="00EA7F2B">
      <w:pPr>
        <w:pStyle w:val="ListParagraph"/>
        <w:numPr>
          <w:ilvl w:val="0"/>
          <w:numId w:val="35"/>
        </w:numPr>
      </w:pPr>
      <w:r>
        <w:t>Challenges</w:t>
      </w:r>
    </w:p>
    <w:p w:rsidR="00EA7F2B" w:rsidRDefault="00EA7F2B" w:rsidP="00EA7F2B">
      <w:pPr>
        <w:pStyle w:val="ListParagraph"/>
        <w:numPr>
          <w:ilvl w:val="1"/>
          <w:numId w:val="35"/>
        </w:numPr>
      </w:pPr>
      <w:r>
        <w:t>Had some slip-ups when analyzing the requirements</w:t>
      </w:r>
    </w:p>
    <w:p w:rsidR="00A45032" w:rsidRDefault="00BC5EDD" w:rsidP="00F93F1F">
      <w:pPr>
        <w:pStyle w:val="Heading3"/>
      </w:pPr>
      <w:bookmarkStart w:id="31" w:name="_Toc465894169"/>
      <w:r>
        <w:t>End of Week 2</w:t>
      </w:r>
      <w:bookmarkEnd w:id="31"/>
    </w:p>
    <w:p w:rsidR="00A45032" w:rsidRDefault="00A45032" w:rsidP="00A45032">
      <w:pPr>
        <w:pStyle w:val="ListParagraph"/>
        <w:numPr>
          <w:ilvl w:val="0"/>
          <w:numId w:val="36"/>
        </w:numPr>
      </w:pPr>
      <w:r>
        <w:t>Last Week</w:t>
      </w:r>
    </w:p>
    <w:p w:rsidR="00A45032" w:rsidRDefault="00A45032" w:rsidP="00A45032">
      <w:pPr>
        <w:pStyle w:val="ListParagraph"/>
        <w:numPr>
          <w:ilvl w:val="1"/>
          <w:numId w:val="36"/>
        </w:numPr>
      </w:pPr>
      <w:r>
        <w:t>Finalize</w:t>
      </w:r>
      <w:r w:rsidR="00EB2F43">
        <w:t>d</w:t>
      </w:r>
      <w:r>
        <w:t xml:space="preserve"> database design</w:t>
      </w:r>
      <w:r w:rsidR="00EB2F43">
        <w:t xml:space="preserve"> (</w:t>
      </w:r>
      <w:r w:rsidR="001D5F9B">
        <w:t xml:space="preserve">3 </w:t>
      </w:r>
      <w:r w:rsidR="00EB2F43">
        <w:t>hours)</w:t>
      </w:r>
    </w:p>
    <w:p w:rsidR="00EB2F43" w:rsidRDefault="00EB2F43" w:rsidP="00A45032">
      <w:pPr>
        <w:pStyle w:val="ListParagraph"/>
        <w:numPr>
          <w:ilvl w:val="1"/>
          <w:numId w:val="36"/>
        </w:numPr>
      </w:pPr>
      <w:r>
        <w:t>Research Entity Framework (4 hours)</w:t>
      </w:r>
    </w:p>
    <w:p w:rsidR="00A45032" w:rsidRDefault="00EB2F43" w:rsidP="00EB2F43">
      <w:pPr>
        <w:pStyle w:val="ListParagraph"/>
        <w:numPr>
          <w:ilvl w:val="2"/>
          <w:numId w:val="36"/>
        </w:numPr>
      </w:pPr>
      <w:r>
        <w:t>Throwing out Entity Framework – Non-functional for .NET 4.0</w:t>
      </w:r>
    </w:p>
    <w:p w:rsidR="00A45032" w:rsidRDefault="00EB2F43" w:rsidP="00A45032">
      <w:pPr>
        <w:pStyle w:val="ListParagraph"/>
        <w:numPr>
          <w:ilvl w:val="1"/>
          <w:numId w:val="36"/>
        </w:numPr>
      </w:pPr>
      <w:r>
        <w:t>Wrote</w:t>
      </w:r>
      <w:r w:rsidR="00A45032">
        <w:t xml:space="preserve"> requirements</w:t>
      </w:r>
      <w:r>
        <w:t xml:space="preserve"> based upon initial requirements doc (1.5 hours)</w:t>
      </w:r>
    </w:p>
    <w:p w:rsidR="00A45032" w:rsidRDefault="00A45032" w:rsidP="00A45032">
      <w:pPr>
        <w:pStyle w:val="ListParagraph"/>
        <w:numPr>
          <w:ilvl w:val="1"/>
          <w:numId w:val="36"/>
        </w:numPr>
      </w:pPr>
      <w:r>
        <w:t>Finalize</w:t>
      </w:r>
      <w:r w:rsidR="00EB2F43">
        <w:t>d</w:t>
      </w:r>
      <w:r>
        <w:t xml:space="preserve"> Users/Roles</w:t>
      </w:r>
      <w:r w:rsidR="00EB2F43">
        <w:t xml:space="preserve"> (0.5 hours)</w:t>
      </w:r>
    </w:p>
    <w:p w:rsidR="00021A79" w:rsidRDefault="00021A79" w:rsidP="00A45032">
      <w:pPr>
        <w:pStyle w:val="ListParagraph"/>
        <w:numPr>
          <w:ilvl w:val="1"/>
          <w:numId w:val="36"/>
        </w:numPr>
      </w:pPr>
      <w:r>
        <w:t>Finalize</w:t>
      </w:r>
      <w:r w:rsidR="00CF4821">
        <w:t>d</w:t>
      </w:r>
      <w:r>
        <w:t xml:space="preserve"> front-end framework</w:t>
      </w:r>
      <w:r w:rsidR="00CF4821">
        <w:t xml:space="preserve"> (0.5 hours)</w:t>
      </w:r>
    </w:p>
    <w:p w:rsidR="00021A79" w:rsidRDefault="00DE60BF" w:rsidP="00021A79">
      <w:pPr>
        <w:pStyle w:val="ListParagraph"/>
        <w:numPr>
          <w:ilvl w:val="2"/>
          <w:numId w:val="36"/>
        </w:numPr>
      </w:pPr>
      <w:r>
        <w:t xml:space="preserve">Single Page Application, </w:t>
      </w:r>
      <w:r w:rsidR="00021A79">
        <w:t>Angular JS, Bootstrap-UI, Angular-UI, LESS, AJAX-JSON</w:t>
      </w:r>
    </w:p>
    <w:p w:rsidR="00021A79" w:rsidRDefault="00021A79" w:rsidP="00021A79">
      <w:pPr>
        <w:pStyle w:val="ListParagraph"/>
        <w:numPr>
          <w:ilvl w:val="1"/>
          <w:numId w:val="36"/>
        </w:numPr>
      </w:pPr>
      <w:r>
        <w:t>Finalize back-end framework</w:t>
      </w:r>
      <w:r w:rsidR="00CF4821">
        <w:t xml:space="preserve"> (0.5 hours)</w:t>
      </w:r>
    </w:p>
    <w:p w:rsidR="00021A79" w:rsidRDefault="00021A79" w:rsidP="00021A79">
      <w:pPr>
        <w:pStyle w:val="ListParagraph"/>
        <w:numPr>
          <w:ilvl w:val="2"/>
          <w:numId w:val="36"/>
        </w:numPr>
      </w:pPr>
      <w:r>
        <w:t>Microsoft Web API</w:t>
      </w:r>
    </w:p>
    <w:p w:rsidR="00021A79" w:rsidRDefault="00021A79" w:rsidP="00021A79">
      <w:pPr>
        <w:pStyle w:val="ListParagraph"/>
        <w:numPr>
          <w:ilvl w:val="2"/>
          <w:numId w:val="36"/>
        </w:numPr>
      </w:pPr>
      <w:r>
        <w:t>Layered approach (Controller / Business Layer / Data Layer)</w:t>
      </w:r>
    </w:p>
    <w:p w:rsidR="00021A79" w:rsidRDefault="00021A79" w:rsidP="00021A79">
      <w:pPr>
        <w:pStyle w:val="ListParagraph"/>
        <w:numPr>
          <w:ilvl w:val="2"/>
          <w:numId w:val="36"/>
        </w:numPr>
      </w:pPr>
      <w:r>
        <w:t>Data Layer will utilize inline SQL</w:t>
      </w:r>
    </w:p>
    <w:p w:rsidR="00E83CAA" w:rsidRDefault="00E83CAA" w:rsidP="00E83CAA">
      <w:pPr>
        <w:pStyle w:val="ListParagraph"/>
        <w:numPr>
          <w:ilvl w:val="1"/>
          <w:numId w:val="36"/>
        </w:numPr>
      </w:pPr>
      <w:r>
        <w:t xml:space="preserve">Linked app code to </w:t>
      </w:r>
      <w:proofErr w:type="spellStart"/>
      <w:r>
        <w:t>Github</w:t>
      </w:r>
      <w:proofErr w:type="spellEnd"/>
      <w:r>
        <w:t xml:space="preserve"> for source control and project management</w:t>
      </w:r>
    </w:p>
    <w:p w:rsidR="00A45032" w:rsidRDefault="00EB2F43" w:rsidP="00EB2F43">
      <w:pPr>
        <w:pStyle w:val="ListParagraph"/>
        <w:numPr>
          <w:ilvl w:val="0"/>
          <w:numId w:val="36"/>
        </w:numPr>
      </w:pPr>
      <w:r>
        <w:t>This Week</w:t>
      </w:r>
    </w:p>
    <w:p w:rsidR="00C31DAD" w:rsidRDefault="00021A79" w:rsidP="00C31DAD">
      <w:pPr>
        <w:pStyle w:val="ListParagraph"/>
        <w:numPr>
          <w:ilvl w:val="1"/>
          <w:numId w:val="36"/>
        </w:numPr>
      </w:pPr>
      <w:r>
        <w:t>Begin implementing features</w:t>
      </w:r>
    </w:p>
    <w:p w:rsidR="00E3109D" w:rsidRDefault="00E3109D" w:rsidP="00E3109D">
      <w:pPr>
        <w:pStyle w:val="ListParagraph"/>
        <w:numPr>
          <w:ilvl w:val="2"/>
          <w:numId w:val="36"/>
        </w:numPr>
      </w:pPr>
      <w:r>
        <w:t>Establish UI Framework and tooling</w:t>
      </w:r>
    </w:p>
    <w:p w:rsidR="00E3109D" w:rsidRDefault="00E3109D" w:rsidP="00E3109D">
      <w:pPr>
        <w:pStyle w:val="ListParagraph"/>
        <w:numPr>
          <w:ilvl w:val="2"/>
          <w:numId w:val="36"/>
        </w:numPr>
      </w:pPr>
      <w:r>
        <w:t>Establish back end framework layers and achieve Oracle connection</w:t>
      </w:r>
    </w:p>
    <w:p w:rsidR="00021A79" w:rsidRDefault="002F7A50" w:rsidP="00021A79">
      <w:pPr>
        <w:pStyle w:val="ListParagraph"/>
        <w:numPr>
          <w:ilvl w:val="2"/>
          <w:numId w:val="36"/>
        </w:numPr>
      </w:pPr>
      <w:r>
        <w:t>Landing Page</w:t>
      </w:r>
    </w:p>
    <w:p w:rsidR="002F7A50" w:rsidRDefault="00E3109D" w:rsidP="00021A79">
      <w:pPr>
        <w:pStyle w:val="ListParagraph"/>
        <w:numPr>
          <w:ilvl w:val="2"/>
          <w:numId w:val="36"/>
        </w:numPr>
      </w:pPr>
      <w:r>
        <w:t>Logo</w:t>
      </w:r>
    </w:p>
    <w:p w:rsidR="00E3109D" w:rsidRDefault="00E3109D" w:rsidP="00021A79">
      <w:pPr>
        <w:pStyle w:val="ListParagraph"/>
        <w:numPr>
          <w:ilvl w:val="2"/>
          <w:numId w:val="36"/>
        </w:numPr>
      </w:pPr>
      <w:r>
        <w:t>Login / Security</w:t>
      </w:r>
    </w:p>
    <w:p w:rsidR="00E3109D" w:rsidRDefault="00E3109D" w:rsidP="00021A79">
      <w:pPr>
        <w:pStyle w:val="ListParagraph"/>
        <w:numPr>
          <w:ilvl w:val="2"/>
          <w:numId w:val="36"/>
        </w:numPr>
      </w:pPr>
      <w:r>
        <w:t>Navigation</w:t>
      </w:r>
    </w:p>
    <w:p w:rsidR="00E3109D" w:rsidRDefault="00E3109D" w:rsidP="00021A79">
      <w:pPr>
        <w:pStyle w:val="ListParagraph"/>
        <w:numPr>
          <w:ilvl w:val="2"/>
          <w:numId w:val="36"/>
        </w:numPr>
      </w:pPr>
      <w:r>
        <w:t xml:space="preserve">Encryption / Decryption of passwords and Tax ID (Social Security Number) </w:t>
      </w:r>
    </w:p>
    <w:p w:rsidR="001D5F9B" w:rsidRDefault="001D5F9B" w:rsidP="001D5F9B">
      <w:pPr>
        <w:pStyle w:val="ListParagraph"/>
        <w:numPr>
          <w:ilvl w:val="0"/>
          <w:numId w:val="36"/>
        </w:numPr>
      </w:pPr>
      <w:r>
        <w:lastRenderedPageBreak/>
        <w:t>Challenges</w:t>
      </w:r>
    </w:p>
    <w:p w:rsidR="001D5F9B" w:rsidRDefault="001D5F9B" w:rsidP="001D5F9B">
      <w:pPr>
        <w:pStyle w:val="ListParagraph"/>
        <w:numPr>
          <w:ilvl w:val="1"/>
          <w:numId w:val="36"/>
        </w:numPr>
      </w:pPr>
      <w:r>
        <w:t>Entity Framework</w:t>
      </w:r>
    </w:p>
    <w:p w:rsidR="001D5F9B" w:rsidRDefault="001D5F9B" w:rsidP="001D5F9B">
      <w:pPr>
        <w:pStyle w:val="ListParagraph"/>
        <w:numPr>
          <w:ilvl w:val="2"/>
          <w:numId w:val="36"/>
        </w:numPr>
      </w:pPr>
      <w:r>
        <w:t>Struggled a lot trying to get it to work despite many tutorials working successfully</w:t>
      </w:r>
    </w:p>
    <w:p w:rsidR="001D5F9B" w:rsidRDefault="001D5F9B" w:rsidP="001D5F9B">
      <w:pPr>
        <w:pStyle w:val="ListParagraph"/>
        <w:numPr>
          <w:ilvl w:val="2"/>
          <w:numId w:val="36"/>
        </w:numPr>
      </w:pPr>
      <w:r>
        <w:t>Research shows that Oracle and Entity Framework don’t play nicely in .NET 4.0</w:t>
      </w:r>
    </w:p>
    <w:p w:rsidR="00F93F1F" w:rsidRDefault="00044C7E" w:rsidP="00F93F1F">
      <w:pPr>
        <w:pStyle w:val="Heading3"/>
      </w:pPr>
      <w:r>
        <w:t>End of Week 3</w:t>
      </w:r>
    </w:p>
    <w:p w:rsidR="00F93F1F" w:rsidRDefault="00F93F1F" w:rsidP="00F93F1F">
      <w:pPr>
        <w:pStyle w:val="ListParagraph"/>
        <w:numPr>
          <w:ilvl w:val="0"/>
          <w:numId w:val="36"/>
        </w:numPr>
      </w:pPr>
      <w:r>
        <w:t>Last Week</w:t>
      </w:r>
    </w:p>
    <w:p w:rsidR="00044C7E" w:rsidRDefault="00044C7E" w:rsidP="00044C7E">
      <w:pPr>
        <w:pStyle w:val="ListParagraph"/>
        <w:numPr>
          <w:ilvl w:val="1"/>
          <w:numId w:val="36"/>
        </w:numPr>
      </w:pPr>
    </w:p>
    <w:p w:rsidR="00044C7E" w:rsidRDefault="00044C7E" w:rsidP="00F93F1F">
      <w:pPr>
        <w:pStyle w:val="ListParagraph"/>
        <w:numPr>
          <w:ilvl w:val="0"/>
          <w:numId w:val="36"/>
        </w:numPr>
      </w:pPr>
      <w:r>
        <w:t>This Week</w:t>
      </w:r>
    </w:p>
    <w:p w:rsidR="00F93F1F" w:rsidRDefault="00F93F1F" w:rsidP="00F93F1F"/>
    <w:p w:rsidR="00F93F1F" w:rsidRDefault="00F93F1F" w:rsidP="00F93F1F">
      <w:pPr>
        <w:pStyle w:val="Heading2"/>
      </w:pPr>
      <w:bookmarkStart w:id="32" w:name="_Toc465894157"/>
      <w:r>
        <w:t>Activities And Time</w:t>
      </w:r>
      <w:bookmarkEnd w:id="32"/>
    </w:p>
    <w:p w:rsidR="00F93F1F" w:rsidRDefault="00F93F1F" w:rsidP="00F93F1F">
      <w:r>
        <w:br/>
        <w:t>TODO</w:t>
      </w:r>
    </w:p>
    <w:p w:rsidR="00F93F1F" w:rsidRDefault="00F93F1F" w:rsidP="00F93F1F">
      <w:pPr>
        <w:pStyle w:val="Heading2"/>
      </w:pPr>
      <w:bookmarkStart w:id="33" w:name="_Toc465894158"/>
      <w:r>
        <w:t>Total Time Spent</w:t>
      </w:r>
      <w:bookmarkEnd w:id="33"/>
    </w:p>
    <w:p w:rsidR="00F93F1F" w:rsidRDefault="00F93F1F" w:rsidP="00F93F1F">
      <w:r>
        <w:br/>
        <w:t>TODO</w:t>
      </w:r>
    </w:p>
    <w:p w:rsidR="00E3109D" w:rsidRDefault="00E3109D" w:rsidP="00E3109D"/>
    <w:p w:rsidR="00AD1CD1" w:rsidRDefault="00AD1CD1" w:rsidP="00AD1CD1">
      <w:pPr>
        <w:pStyle w:val="Heading1"/>
      </w:pPr>
      <w:bookmarkStart w:id="34" w:name="_Toc465894159"/>
      <w:bookmarkStart w:id="35" w:name="_Toc465894163"/>
      <w:r>
        <w:t>Project Management</w:t>
      </w:r>
      <w:bookmarkEnd w:id="34"/>
      <w:r>
        <w:t xml:space="preserve"> </w:t>
      </w:r>
    </w:p>
    <w:p w:rsidR="00AD1CD1" w:rsidRDefault="00AD1CD1" w:rsidP="00AD1CD1">
      <w:pPr>
        <w:pStyle w:val="Heading2"/>
      </w:pPr>
      <w:bookmarkStart w:id="36" w:name="_Toc465894160"/>
      <w:r>
        <w:t>Difficulties Encountered</w:t>
      </w:r>
      <w:bookmarkEnd w:id="36"/>
    </w:p>
    <w:p w:rsidR="00AD1CD1" w:rsidRDefault="00AD1CD1" w:rsidP="00AD1CD1">
      <w:r>
        <w:br/>
        <w:t>TODO</w:t>
      </w:r>
    </w:p>
    <w:p w:rsidR="00AD1CD1" w:rsidRDefault="00AD1CD1" w:rsidP="00AD1CD1">
      <w:pPr>
        <w:pStyle w:val="Heading2"/>
      </w:pPr>
      <w:bookmarkStart w:id="37" w:name="_Toc465894161"/>
      <w:r>
        <w:t>Technical Reports Used To Solve Difficulties</w:t>
      </w:r>
      <w:bookmarkEnd w:id="37"/>
    </w:p>
    <w:p w:rsidR="00AD1CD1" w:rsidRDefault="00AD1CD1" w:rsidP="00AD1CD1">
      <w:r>
        <w:br/>
        <w:t>TODO</w:t>
      </w:r>
    </w:p>
    <w:p w:rsidR="00AD1CD1" w:rsidRDefault="00AD1CD1" w:rsidP="00AD1CD1">
      <w:pPr>
        <w:pStyle w:val="Heading2"/>
      </w:pPr>
      <w:bookmarkStart w:id="38" w:name="_Toc465894162"/>
      <w:r>
        <w:t>Other Technical Information</w:t>
      </w:r>
      <w:bookmarkEnd w:id="38"/>
    </w:p>
    <w:p w:rsidR="00AD1CD1" w:rsidRDefault="00AD1CD1" w:rsidP="00AD1CD1">
      <w:r>
        <w:br/>
        <w:t>TODO</w:t>
      </w:r>
    </w:p>
    <w:p w:rsidR="00AD1CD1" w:rsidRDefault="00AD1CD1" w:rsidP="00AD1CD1">
      <w:pPr>
        <w:pStyle w:val="Heading1"/>
      </w:pPr>
      <w:r>
        <w:lastRenderedPageBreak/>
        <w:t>Electronic Documentation</w:t>
      </w:r>
      <w:bookmarkEnd w:id="35"/>
    </w:p>
    <w:p w:rsidR="00AD1CD1" w:rsidRDefault="00AD1CD1" w:rsidP="00AD1CD1">
      <w:pPr>
        <w:pStyle w:val="Heading2"/>
      </w:pPr>
      <w:bookmarkStart w:id="39" w:name="_Toc465894164"/>
      <w:r>
        <w:t>Computer Disks And All Materials On CD</w:t>
      </w:r>
      <w:bookmarkEnd w:id="39"/>
    </w:p>
    <w:p w:rsidR="00AD1CD1" w:rsidRDefault="00AD1CD1" w:rsidP="00AD1CD1">
      <w:r>
        <w:br/>
        <w:t>TODO</w:t>
      </w:r>
    </w:p>
    <w:p w:rsidR="00AD1CD1" w:rsidRDefault="00AD1CD1" w:rsidP="00AD1CD1">
      <w:pPr>
        <w:pStyle w:val="Heading2"/>
      </w:pPr>
      <w:bookmarkStart w:id="40" w:name="_Toc465894165"/>
      <w:r>
        <w:t>Project Materials</w:t>
      </w:r>
      <w:bookmarkEnd w:id="40"/>
    </w:p>
    <w:p w:rsidR="00AD1CD1" w:rsidRDefault="00AD1CD1" w:rsidP="00AD1CD1">
      <w:r>
        <w:br/>
        <w:t>TODO</w:t>
      </w:r>
    </w:p>
    <w:p w:rsidR="00AD1CD1" w:rsidRDefault="00AD1CD1" w:rsidP="00AD1CD1">
      <w:pPr>
        <w:pStyle w:val="Heading2"/>
      </w:pPr>
      <w:bookmarkStart w:id="41" w:name="_Toc465894166"/>
      <w:r>
        <w:t>Presentation Materials (</w:t>
      </w:r>
      <w:proofErr w:type="spellStart"/>
      <w:r>
        <w:t>Powerpoints</w:t>
      </w:r>
      <w:proofErr w:type="spellEnd"/>
      <w:r>
        <w:t xml:space="preserve">, </w:t>
      </w:r>
      <w:proofErr w:type="spellStart"/>
      <w:r>
        <w:t>etc</w:t>
      </w:r>
      <w:proofErr w:type="spellEnd"/>
      <w:r>
        <w:t>)</w:t>
      </w:r>
      <w:bookmarkEnd w:id="41"/>
    </w:p>
    <w:p w:rsidR="00AD1CD1" w:rsidRDefault="00AD1CD1" w:rsidP="00AD1CD1">
      <w:r>
        <w:br/>
        <w:t>TODO</w:t>
      </w:r>
    </w:p>
    <w:p w:rsidR="00C31DAD" w:rsidRPr="00855982" w:rsidRDefault="00C31DAD" w:rsidP="00C31DAD"/>
    <w:sectPr w:rsidR="00C31DAD" w:rsidRPr="00855982" w:rsidSect="00855982">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0BA" w:rsidRDefault="001040BA" w:rsidP="00855982">
      <w:pPr>
        <w:spacing w:after="0" w:line="240" w:lineRule="auto"/>
      </w:pPr>
      <w:r>
        <w:separator/>
      </w:r>
    </w:p>
  </w:endnote>
  <w:endnote w:type="continuationSeparator" w:id="0">
    <w:p w:rsidR="001040BA" w:rsidRDefault="001040BA"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207CC9" w:rsidRDefault="00207CC9">
        <w:pPr>
          <w:pStyle w:val="Footer"/>
        </w:pPr>
        <w:r>
          <w:fldChar w:fldCharType="begin"/>
        </w:r>
        <w:r>
          <w:instrText xml:space="preserve"> PAGE   \* MERGEFORMAT </w:instrText>
        </w:r>
        <w:r>
          <w:fldChar w:fldCharType="separate"/>
        </w:r>
        <w:r w:rsidR="001C1166">
          <w:rPr>
            <w:noProof/>
          </w:rPr>
          <w:t>28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0BA" w:rsidRDefault="001040BA" w:rsidP="00855982">
      <w:pPr>
        <w:spacing w:after="0" w:line="240" w:lineRule="auto"/>
      </w:pPr>
      <w:r>
        <w:separator/>
      </w:r>
    </w:p>
  </w:footnote>
  <w:footnote w:type="continuationSeparator" w:id="0">
    <w:p w:rsidR="001040BA" w:rsidRDefault="001040BA"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F1D43"/>
    <w:multiLevelType w:val="hybridMultilevel"/>
    <w:tmpl w:val="027A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76482"/>
    <w:multiLevelType w:val="hybridMultilevel"/>
    <w:tmpl w:val="142E6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1248A"/>
    <w:multiLevelType w:val="hybridMultilevel"/>
    <w:tmpl w:val="1BF28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7B1A48"/>
    <w:multiLevelType w:val="hybridMultilevel"/>
    <w:tmpl w:val="9844E5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D112D"/>
    <w:multiLevelType w:val="hybridMultilevel"/>
    <w:tmpl w:val="484C0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35148"/>
    <w:multiLevelType w:val="hybridMultilevel"/>
    <w:tmpl w:val="192A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40B67"/>
    <w:multiLevelType w:val="hybridMultilevel"/>
    <w:tmpl w:val="35C8AE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59991115"/>
    <w:multiLevelType w:val="hybridMultilevel"/>
    <w:tmpl w:val="2BF6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C674A"/>
    <w:multiLevelType w:val="hybridMultilevel"/>
    <w:tmpl w:val="C3E24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E22C3"/>
    <w:multiLevelType w:val="hybridMultilevel"/>
    <w:tmpl w:val="84D8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E2638"/>
    <w:multiLevelType w:val="hybridMultilevel"/>
    <w:tmpl w:val="E2742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42168"/>
    <w:multiLevelType w:val="hybridMultilevel"/>
    <w:tmpl w:val="76C0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1"/>
  </w:num>
  <w:num w:numId="14">
    <w:abstractNumId w:val="20"/>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6"/>
  </w:num>
  <w:num w:numId="29">
    <w:abstractNumId w:val="19"/>
  </w:num>
  <w:num w:numId="30">
    <w:abstractNumId w:val="10"/>
  </w:num>
  <w:num w:numId="31">
    <w:abstractNumId w:val="17"/>
  </w:num>
  <w:num w:numId="32">
    <w:abstractNumId w:val="24"/>
  </w:num>
  <w:num w:numId="33">
    <w:abstractNumId w:val="25"/>
  </w:num>
  <w:num w:numId="34">
    <w:abstractNumId w:val="22"/>
  </w:num>
  <w:num w:numId="35">
    <w:abstractNumId w:val="26"/>
  </w:num>
  <w:num w:numId="36">
    <w:abstractNumId w:val="18"/>
  </w:num>
  <w:num w:numId="37">
    <w:abstractNumId w:val="23"/>
  </w:num>
  <w:num w:numId="38">
    <w:abstractNumId w:val="27"/>
  </w:num>
  <w:num w:numId="39">
    <w:abstractNumId w:val="29"/>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8EE"/>
    <w:rsid w:val="00021A79"/>
    <w:rsid w:val="0002747E"/>
    <w:rsid w:val="00042361"/>
    <w:rsid w:val="00042F89"/>
    <w:rsid w:val="00044C7E"/>
    <w:rsid w:val="00070B73"/>
    <w:rsid w:val="0008216D"/>
    <w:rsid w:val="000E0AFD"/>
    <w:rsid w:val="000E360C"/>
    <w:rsid w:val="000E495C"/>
    <w:rsid w:val="001040BA"/>
    <w:rsid w:val="00164C58"/>
    <w:rsid w:val="0016515E"/>
    <w:rsid w:val="001C1166"/>
    <w:rsid w:val="001D1623"/>
    <w:rsid w:val="001D4362"/>
    <w:rsid w:val="001D5F9B"/>
    <w:rsid w:val="00203250"/>
    <w:rsid w:val="00207CC9"/>
    <w:rsid w:val="00240F70"/>
    <w:rsid w:val="0025628F"/>
    <w:rsid w:val="00261815"/>
    <w:rsid w:val="002A3F4E"/>
    <w:rsid w:val="002A470A"/>
    <w:rsid w:val="002A7EC4"/>
    <w:rsid w:val="002F6CA7"/>
    <w:rsid w:val="002F7A50"/>
    <w:rsid w:val="00316409"/>
    <w:rsid w:val="003167A7"/>
    <w:rsid w:val="00350F88"/>
    <w:rsid w:val="003853B9"/>
    <w:rsid w:val="0039483F"/>
    <w:rsid w:val="003F659B"/>
    <w:rsid w:val="0045516D"/>
    <w:rsid w:val="004577AF"/>
    <w:rsid w:val="00496E80"/>
    <w:rsid w:val="004B3067"/>
    <w:rsid w:val="004B6381"/>
    <w:rsid w:val="004B6584"/>
    <w:rsid w:val="004D70BE"/>
    <w:rsid w:val="00556212"/>
    <w:rsid w:val="00565ACB"/>
    <w:rsid w:val="00584A56"/>
    <w:rsid w:val="00590708"/>
    <w:rsid w:val="005B78BB"/>
    <w:rsid w:val="005C12C2"/>
    <w:rsid w:val="005C76E2"/>
    <w:rsid w:val="00615D63"/>
    <w:rsid w:val="006709DC"/>
    <w:rsid w:val="006D1448"/>
    <w:rsid w:val="006E5C3E"/>
    <w:rsid w:val="007833A7"/>
    <w:rsid w:val="007C49DE"/>
    <w:rsid w:val="008048F7"/>
    <w:rsid w:val="008118EE"/>
    <w:rsid w:val="0081435F"/>
    <w:rsid w:val="00853B3F"/>
    <w:rsid w:val="00855982"/>
    <w:rsid w:val="008938BE"/>
    <w:rsid w:val="008B6A27"/>
    <w:rsid w:val="008C26CC"/>
    <w:rsid w:val="008F14A4"/>
    <w:rsid w:val="008F4411"/>
    <w:rsid w:val="009522A7"/>
    <w:rsid w:val="0096489A"/>
    <w:rsid w:val="00977040"/>
    <w:rsid w:val="00986C90"/>
    <w:rsid w:val="009972F0"/>
    <w:rsid w:val="009A42AD"/>
    <w:rsid w:val="009C6FF5"/>
    <w:rsid w:val="009D543B"/>
    <w:rsid w:val="009E108C"/>
    <w:rsid w:val="00A10484"/>
    <w:rsid w:val="00A24A28"/>
    <w:rsid w:val="00A2572E"/>
    <w:rsid w:val="00A45032"/>
    <w:rsid w:val="00A63950"/>
    <w:rsid w:val="00A674DF"/>
    <w:rsid w:val="00A71F86"/>
    <w:rsid w:val="00A86B75"/>
    <w:rsid w:val="00A87A99"/>
    <w:rsid w:val="00AC0C4F"/>
    <w:rsid w:val="00AC2523"/>
    <w:rsid w:val="00AD1CD1"/>
    <w:rsid w:val="00B038A6"/>
    <w:rsid w:val="00BC5EDD"/>
    <w:rsid w:val="00BD4F8E"/>
    <w:rsid w:val="00BF39C4"/>
    <w:rsid w:val="00C04BB1"/>
    <w:rsid w:val="00C31DAD"/>
    <w:rsid w:val="00C442D8"/>
    <w:rsid w:val="00C7526B"/>
    <w:rsid w:val="00CE6BEE"/>
    <w:rsid w:val="00CF4821"/>
    <w:rsid w:val="00D13F53"/>
    <w:rsid w:val="00D31BA2"/>
    <w:rsid w:val="00D61AA6"/>
    <w:rsid w:val="00D7580D"/>
    <w:rsid w:val="00D85696"/>
    <w:rsid w:val="00DD43BF"/>
    <w:rsid w:val="00DE60BF"/>
    <w:rsid w:val="00E00CA5"/>
    <w:rsid w:val="00E06810"/>
    <w:rsid w:val="00E3109D"/>
    <w:rsid w:val="00E540B1"/>
    <w:rsid w:val="00E669CF"/>
    <w:rsid w:val="00E73F4D"/>
    <w:rsid w:val="00E74F9A"/>
    <w:rsid w:val="00E83CAA"/>
    <w:rsid w:val="00E93C8E"/>
    <w:rsid w:val="00EA7F2B"/>
    <w:rsid w:val="00EB2F43"/>
    <w:rsid w:val="00EC1CC8"/>
    <w:rsid w:val="00EE68F2"/>
    <w:rsid w:val="00F054DF"/>
    <w:rsid w:val="00F83E7A"/>
    <w:rsid w:val="00F93F1F"/>
    <w:rsid w:val="00FB687F"/>
    <w:rsid w:val="00FB75F8"/>
    <w:rsid w:val="00FB7FC9"/>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6FCE"/>
  <w15:chartTrackingRefBased/>
  <w15:docId w15:val="{921875A8-BCEF-41E7-94AF-DCBD87A82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8118EE"/>
    <w:pPr>
      <w:ind w:left="720"/>
      <w:contextualSpacing/>
    </w:pPr>
  </w:style>
  <w:style w:type="paragraph" w:styleId="TOC1">
    <w:name w:val="toc 1"/>
    <w:basedOn w:val="Normal"/>
    <w:next w:val="Normal"/>
    <w:autoRedefine/>
    <w:uiPriority w:val="39"/>
    <w:unhideWhenUsed/>
    <w:rsid w:val="004B6381"/>
    <w:pPr>
      <w:spacing w:after="100"/>
    </w:pPr>
  </w:style>
  <w:style w:type="paragraph" w:styleId="TOC2">
    <w:name w:val="toc 2"/>
    <w:basedOn w:val="Normal"/>
    <w:next w:val="Normal"/>
    <w:autoRedefine/>
    <w:uiPriority w:val="39"/>
    <w:unhideWhenUsed/>
    <w:rsid w:val="007C49DE"/>
    <w:pPr>
      <w:spacing w:after="100"/>
      <w:ind w:left="220"/>
    </w:pPr>
  </w:style>
  <w:style w:type="table" w:styleId="TableGrid">
    <w:name w:val="Table Grid"/>
    <w:basedOn w:val="TableNormal"/>
    <w:uiPriority w:val="39"/>
    <w:rsid w:val="00670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gi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z\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8B54D5F-CB03-4903-A038-CBD87A97D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7099</TotalTime>
  <Pages>30</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Franzen</dc:creator>
  <cp:lastModifiedBy>Adam Franzen</cp:lastModifiedBy>
  <cp:revision>87</cp:revision>
  <dcterms:created xsi:type="dcterms:W3CDTF">2016-10-24T03:56:00Z</dcterms:created>
  <dcterms:modified xsi:type="dcterms:W3CDTF">2016-11-07T22:37:00Z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